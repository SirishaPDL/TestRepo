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C478" w14:textId="77777777" w:rsidR="003C432E" w:rsidRPr="003C432E" w:rsidRDefault="003C432E" w:rsidP="003C432E">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bidi="te-IN"/>
        </w:rPr>
      </w:pPr>
      <w:r w:rsidRPr="003C432E">
        <w:rPr>
          <w:rFonts w:ascii="var(--jp-content-font-family)" w:eastAsia="Times New Roman" w:hAnsi="var(--jp-content-font-family)" w:cs="Times New Roman"/>
          <w:b/>
          <w:bCs/>
          <w:kern w:val="36"/>
          <w:sz w:val="48"/>
          <w:szCs w:val="48"/>
          <w:lang w:bidi="te-IN"/>
        </w:rPr>
        <w:t>Convolutional Neural Networks: Step by Step</w:t>
      </w:r>
    </w:p>
    <w:p w14:paraId="33C9E23F"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Welcome to Course 4's first assignment! In this assignment, you will implement convolutional (CONV) and pooling (POOL) layers in </w:t>
      </w:r>
      <w:proofErr w:type="spellStart"/>
      <w:r w:rsidRPr="003C432E">
        <w:rPr>
          <w:rFonts w:ascii="var(--jp-content-font-family)" w:eastAsia="Times New Roman" w:hAnsi="var(--jp-content-font-family)" w:cs="Times New Roman"/>
          <w:sz w:val="20"/>
          <w:szCs w:val="20"/>
          <w:lang w:bidi="te-IN"/>
        </w:rPr>
        <w:t>numpy</w:t>
      </w:r>
      <w:proofErr w:type="spellEnd"/>
      <w:r w:rsidRPr="003C432E">
        <w:rPr>
          <w:rFonts w:ascii="var(--jp-content-font-family)" w:eastAsia="Times New Roman" w:hAnsi="var(--jp-content-font-family)" w:cs="Times New Roman"/>
          <w:sz w:val="20"/>
          <w:szCs w:val="20"/>
          <w:lang w:bidi="te-IN"/>
        </w:rPr>
        <w:t>, including both forward propagation and (optionally) backward propagation.</w:t>
      </w:r>
    </w:p>
    <w:p w14:paraId="62F95CA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By the end of this notebook, you'll be able to:</w:t>
      </w:r>
    </w:p>
    <w:p w14:paraId="13639336" w14:textId="77777777" w:rsidR="003C432E" w:rsidRPr="003C432E" w:rsidRDefault="003C432E" w:rsidP="003C432E">
      <w:pPr>
        <w:numPr>
          <w:ilvl w:val="0"/>
          <w:numId w:val="1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Explain the convolution </w:t>
      </w:r>
      <w:proofErr w:type="gramStart"/>
      <w:r w:rsidRPr="003C432E">
        <w:rPr>
          <w:rFonts w:ascii="var(--jp-content-font-family)" w:eastAsia="Times New Roman" w:hAnsi="var(--jp-content-font-family)" w:cs="Times New Roman"/>
          <w:sz w:val="20"/>
          <w:szCs w:val="20"/>
          <w:lang w:bidi="te-IN"/>
        </w:rPr>
        <w:t>operation</w:t>
      </w:r>
      <w:proofErr w:type="gramEnd"/>
    </w:p>
    <w:p w14:paraId="6E1348B8" w14:textId="77777777" w:rsidR="003C432E" w:rsidRPr="003C432E" w:rsidRDefault="003C432E" w:rsidP="003C432E">
      <w:pPr>
        <w:numPr>
          <w:ilvl w:val="0"/>
          <w:numId w:val="1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Apply two different types of pooling </w:t>
      </w:r>
      <w:proofErr w:type="gramStart"/>
      <w:r w:rsidRPr="003C432E">
        <w:rPr>
          <w:rFonts w:ascii="var(--jp-content-font-family)" w:eastAsia="Times New Roman" w:hAnsi="var(--jp-content-font-family)" w:cs="Times New Roman"/>
          <w:sz w:val="20"/>
          <w:szCs w:val="20"/>
          <w:lang w:bidi="te-IN"/>
        </w:rPr>
        <w:t>operation</w:t>
      </w:r>
      <w:proofErr w:type="gramEnd"/>
    </w:p>
    <w:p w14:paraId="74D9AD55" w14:textId="77777777" w:rsidR="003C432E" w:rsidRPr="003C432E" w:rsidRDefault="003C432E" w:rsidP="003C432E">
      <w:pPr>
        <w:numPr>
          <w:ilvl w:val="0"/>
          <w:numId w:val="1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Identify the components used in a convolutional neural network (padding, stride, filter, ...) and their </w:t>
      </w:r>
      <w:proofErr w:type="gramStart"/>
      <w:r w:rsidRPr="003C432E">
        <w:rPr>
          <w:rFonts w:ascii="var(--jp-content-font-family)" w:eastAsia="Times New Roman" w:hAnsi="var(--jp-content-font-family)" w:cs="Times New Roman"/>
          <w:sz w:val="20"/>
          <w:szCs w:val="20"/>
          <w:lang w:bidi="te-IN"/>
        </w:rPr>
        <w:t>purpose</w:t>
      </w:r>
      <w:proofErr w:type="gramEnd"/>
    </w:p>
    <w:p w14:paraId="5DDB84B2" w14:textId="77777777" w:rsidR="003C432E" w:rsidRPr="003C432E" w:rsidRDefault="003C432E" w:rsidP="003C432E">
      <w:pPr>
        <w:numPr>
          <w:ilvl w:val="0"/>
          <w:numId w:val="1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Build a convolutional neural </w:t>
      </w:r>
      <w:proofErr w:type="gramStart"/>
      <w:r w:rsidRPr="003C432E">
        <w:rPr>
          <w:rFonts w:ascii="var(--jp-content-font-family)" w:eastAsia="Times New Roman" w:hAnsi="var(--jp-content-font-family)" w:cs="Times New Roman"/>
          <w:sz w:val="20"/>
          <w:szCs w:val="20"/>
          <w:lang w:bidi="te-IN"/>
        </w:rPr>
        <w:t>network</w:t>
      </w:r>
      <w:proofErr w:type="gramEnd"/>
    </w:p>
    <w:p w14:paraId="497E9361"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Notation</w:t>
      </w:r>
      <w:r w:rsidRPr="003C432E">
        <w:rPr>
          <w:rFonts w:ascii="var(--jp-content-font-family)" w:eastAsia="Times New Roman" w:hAnsi="var(--jp-content-font-family)" w:cs="Times New Roman"/>
          <w:sz w:val="20"/>
          <w:szCs w:val="20"/>
          <w:lang w:bidi="te-IN"/>
        </w:rPr>
        <w:t>:</w:t>
      </w:r>
    </w:p>
    <w:p w14:paraId="17E8CD9A" w14:textId="77777777" w:rsidR="003C432E" w:rsidRPr="003C432E" w:rsidRDefault="003C432E" w:rsidP="003C432E">
      <w:pPr>
        <w:numPr>
          <w:ilvl w:val="0"/>
          <w:numId w:val="2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Superscript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denotes an object of the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layer.</w:t>
      </w:r>
    </w:p>
    <w:p w14:paraId="59244CDC" w14:textId="77777777" w:rsidR="003C432E" w:rsidRPr="003C432E" w:rsidRDefault="003C432E" w:rsidP="003C432E">
      <w:pPr>
        <w:numPr>
          <w:ilvl w:val="1"/>
          <w:numId w:val="20"/>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Example: </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roofErr w:type="gramEnd"/>
      <w:r w:rsidRPr="003C432E">
        <w:rPr>
          <w:rFonts w:ascii="var(--jp-content-font-family)" w:eastAsia="Times New Roman" w:hAnsi="var(--jp-content-font-family)" w:cs="Times New Roman"/>
          <w:sz w:val="20"/>
          <w:szCs w:val="20"/>
          <w:lang w:bidi="te-IN"/>
        </w:rPr>
        <w:t>4]</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is the</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4</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layer activation.</w:t>
      </w:r>
      <w:r w:rsidRPr="003C432E">
        <w:rPr>
          <w:rFonts w:ascii="Cambria" w:eastAsia="Times New Roman" w:hAnsi="Cambria" w:cs="Cambria"/>
          <w:sz w:val="20"/>
          <w:szCs w:val="20"/>
          <w:lang w:bidi="te-IN"/>
        </w:rPr>
        <w:t> </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roofErr w:type="gramEnd"/>
      <w:r w:rsidRPr="003C432E">
        <w:rPr>
          <w:rFonts w:ascii="var(--jp-content-font-family)" w:eastAsia="Times New Roman" w:hAnsi="var(--jp-content-font-family)" w:cs="Times New Roman"/>
          <w:sz w:val="20"/>
          <w:szCs w:val="20"/>
          <w:lang w:bidi="te-IN"/>
        </w:rPr>
        <w:t>5]</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and</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[5]</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are the</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5</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layer parameters.</w:t>
      </w:r>
    </w:p>
    <w:p w14:paraId="60A56B70" w14:textId="77777777" w:rsidR="003C432E" w:rsidRPr="003C432E" w:rsidRDefault="003C432E" w:rsidP="003C432E">
      <w:pPr>
        <w:numPr>
          <w:ilvl w:val="0"/>
          <w:numId w:val="2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Superscript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denotes an object from the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example.</w:t>
      </w:r>
    </w:p>
    <w:p w14:paraId="45178785" w14:textId="77777777" w:rsidR="003C432E" w:rsidRPr="003C432E" w:rsidRDefault="003C432E" w:rsidP="003C432E">
      <w:pPr>
        <w:numPr>
          <w:ilvl w:val="1"/>
          <w:numId w:val="20"/>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Example: </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is the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training example input.</w:t>
      </w:r>
    </w:p>
    <w:p w14:paraId="32B6DF5F" w14:textId="77777777" w:rsidR="003C432E" w:rsidRPr="003C432E" w:rsidRDefault="003C432E" w:rsidP="003C432E">
      <w:pPr>
        <w:numPr>
          <w:ilvl w:val="0"/>
          <w:numId w:val="2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Subscript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denotes the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entry of a vector.</w:t>
      </w:r>
    </w:p>
    <w:p w14:paraId="2CA40220" w14:textId="77777777" w:rsidR="003C432E" w:rsidRPr="003C432E" w:rsidRDefault="003C432E" w:rsidP="003C432E">
      <w:pPr>
        <w:numPr>
          <w:ilvl w:val="1"/>
          <w:numId w:val="20"/>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Example: </w:t>
      </w:r>
      <w:r w:rsidRPr="003C432E">
        <w:rPr>
          <w:rFonts w:ascii="Tahoma" w:eastAsia="Times New Roman" w:hAnsi="Tahoma" w:cs="Tahoma"/>
          <w:sz w:val="20"/>
          <w:szCs w:val="20"/>
          <w:lang w:bidi="te-IN"/>
        </w:rPr>
        <w:t>�</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denotes the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 </w:t>
      </w:r>
      <w:r w:rsidRPr="003C432E">
        <w:rPr>
          <w:rFonts w:ascii="var(--jp-content-font-family)" w:eastAsia="Times New Roman" w:hAnsi="var(--jp-content-font-family)" w:cs="Times New Roman"/>
          <w:sz w:val="20"/>
          <w:szCs w:val="20"/>
          <w:lang w:bidi="te-IN"/>
        </w:rPr>
        <w:t>entry of the activations in layer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assuming this is a fully connected (FC) layer.</w:t>
      </w:r>
    </w:p>
    <w:p w14:paraId="2AF24B76" w14:textId="77777777" w:rsidR="003C432E" w:rsidRPr="003C432E" w:rsidRDefault="003C432E" w:rsidP="003C432E">
      <w:pPr>
        <w:numPr>
          <w:ilvl w:val="0"/>
          <w:numId w:val="2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and</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denote respectively the height, width and number of channels of a given layer. If you want to reference a specific layer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you can also write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
    <w:p w14:paraId="2C45AC6F" w14:textId="77777777" w:rsidR="003C432E" w:rsidRPr="003C432E" w:rsidRDefault="003C432E" w:rsidP="003C432E">
      <w:pPr>
        <w:numPr>
          <w:ilvl w:val="0"/>
          <w:numId w:val="2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and</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denote respectively the height, width and number of channels of the previous layer. If referencing a specific layer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this could also be denoted</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roofErr w:type="gramEnd"/>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p>
    <w:p w14:paraId="07F4EB81"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You should be familiar with </w:t>
      </w:r>
      <w:proofErr w:type="spellStart"/>
      <w:r w:rsidRPr="003C432E">
        <w:rPr>
          <w:rFonts w:ascii="var(--jp-code-font-family)" w:eastAsia="Times New Roman" w:hAnsi="var(--jp-code-font-family)" w:cs="Courier New"/>
          <w:sz w:val="20"/>
          <w:szCs w:val="20"/>
          <w:bdr w:val="none" w:sz="0" w:space="0" w:color="auto" w:frame="1"/>
          <w:lang w:bidi="te-IN"/>
        </w:rPr>
        <w:t>numpy</w:t>
      </w:r>
      <w:proofErr w:type="spellEnd"/>
      <w:r w:rsidRPr="003C432E">
        <w:rPr>
          <w:rFonts w:ascii="var(--jp-content-font-family)" w:eastAsia="Times New Roman" w:hAnsi="var(--jp-content-font-family)" w:cs="Times New Roman"/>
          <w:sz w:val="20"/>
          <w:szCs w:val="20"/>
          <w:lang w:bidi="te-IN"/>
        </w:rPr>
        <w:t> and/or have completed the previous courses of the specialization. Let's get started!</w:t>
      </w:r>
    </w:p>
    <w:p w14:paraId="59FB6AC9"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r w:rsidRPr="003C432E">
        <w:rPr>
          <w:rFonts w:ascii="var(--jp-content-font-family)" w:eastAsia="Times New Roman" w:hAnsi="var(--jp-content-font-family)" w:cs="Times New Roman"/>
          <w:b/>
          <w:bCs/>
          <w:sz w:val="36"/>
          <w:szCs w:val="36"/>
          <w:lang w:bidi="te-IN"/>
        </w:rPr>
        <w:t>Table of Contents</w:t>
      </w:r>
    </w:p>
    <w:p w14:paraId="1D3C8055" w14:textId="77777777" w:rsidR="003C432E" w:rsidRPr="003C432E" w:rsidRDefault="003C432E" w:rsidP="003C432E">
      <w:pPr>
        <w:numPr>
          <w:ilvl w:val="0"/>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0" w:anchor="1" w:history="1">
        <w:r w:rsidRPr="003C432E">
          <w:rPr>
            <w:rFonts w:ascii="var(--jp-content-font-family)" w:eastAsia="Times New Roman" w:hAnsi="var(--jp-content-font-family)" w:cs="Times New Roman"/>
            <w:color w:val="0000FF"/>
            <w:sz w:val="20"/>
            <w:szCs w:val="20"/>
            <w:u w:val="single"/>
            <w:lang w:bidi="te-IN"/>
          </w:rPr>
          <w:t>1 - Packages</w:t>
        </w:r>
      </w:hyperlink>
    </w:p>
    <w:p w14:paraId="3513F227" w14:textId="77777777" w:rsidR="003C432E" w:rsidRPr="003C432E" w:rsidRDefault="003C432E" w:rsidP="003C432E">
      <w:pPr>
        <w:numPr>
          <w:ilvl w:val="0"/>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1" w:anchor="2" w:history="1">
        <w:r w:rsidRPr="003C432E">
          <w:rPr>
            <w:rFonts w:ascii="var(--jp-content-font-family)" w:eastAsia="Times New Roman" w:hAnsi="var(--jp-content-font-family)" w:cs="Times New Roman"/>
            <w:color w:val="0000FF"/>
            <w:sz w:val="20"/>
            <w:szCs w:val="20"/>
            <w:u w:val="single"/>
            <w:lang w:bidi="te-IN"/>
          </w:rPr>
          <w:t>2 - Outline of the Assignment</w:t>
        </w:r>
      </w:hyperlink>
    </w:p>
    <w:p w14:paraId="593DA1A0" w14:textId="77777777" w:rsidR="003C432E" w:rsidRPr="003C432E" w:rsidRDefault="003C432E" w:rsidP="003C432E">
      <w:pPr>
        <w:numPr>
          <w:ilvl w:val="0"/>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2" w:anchor="3" w:history="1">
        <w:r w:rsidRPr="003C432E">
          <w:rPr>
            <w:rFonts w:ascii="var(--jp-content-font-family)" w:eastAsia="Times New Roman" w:hAnsi="var(--jp-content-font-family)" w:cs="Times New Roman"/>
            <w:color w:val="0000FF"/>
            <w:sz w:val="20"/>
            <w:szCs w:val="20"/>
            <w:u w:val="single"/>
            <w:lang w:bidi="te-IN"/>
          </w:rPr>
          <w:t>3 - Convolutional Neural Networks</w:t>
        </w:r>
      </w:hyperlink>
    </w:p>
    <w:p w14:paraId="2C6E60B3" w14:textId="77777777" w:rsidR="003C432E" w:rsidRPr="003C432E" w:rsidRDefault="003C432E" w:rsidP="003C432E">
      <w:pPr>
        <w:numPr>
          <w:ilvl w:val="1"/>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3" w:anchor="3-1" w:history="1">
        <w:r w:rsidRPr="003C432E">
          <w:rPr>
            <w:rFonts w:ascii="var(--jp-content-font-family)" w:eastAsia="Times New Roman" w:hAnsi="var(--jp-content-font-family)" w:cs="Times New Roman"/>
            <w:color w:val="0000FF"/>
            <w:sz w:val="20"/>
            <w:szCs w:val="20"/>
            <w:u w:val="single"/>
            <w:lang w:bidi="te-IN"/>
          </w:rPr>
          <w:t>3.1 - Zero-Padding</w:t>
        </w:r>
      </w:hyperlink>
    </w:p>
    <w:p w14:paraId="21808A3F"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4" w:anchor="ex-1" w:history="1">
        <w:r w:rsidRPr="003C432E">
          <w:rPr>
            <w:rFonts w:ascii="var(--jp-content-font-family)" w:eastAsia="Times New Roman" w:hAnsi="var(--jp-content-font-family)" w:cs="Times New Roman"/>
            <w:color w:val="0000FF"/>
            <w:sz w:val="20"/>
            <w:szCs w:val="20"/>
            <w:u w:val="single"/>
            <w:lang w:bidi="te-IN"/>
          </w:rPr>
          <w:t xml:space="preserve">Exercise 1 - </w:t>
        </w:r>
        <w:proofErr w:type="spellStart"/>
        <w:r w:rsidRPr="003C432E">
          <w:rPr>
            <w:rFonts w:ascii="var(--jp-content-font-family)" w:eastAsia="Times New Roman" w:hAnsi="var(--jp-content-font-family)" w:cs="Times New Roman"/>
            <w:color w:val="0000FF"/>
            <w:sz w:val="20"/>
            <w:szCs w:val="20"/>
            <w:u w:val="single"/>
            <w:lang w:bidi="te-IN"/>
          </w:rPr>
          <w:t>zero_pad</w:t>
        </w:r>
        <w:proofErr w:type="spellEnd"/>
      </w:hyperlink>
    </w:p>
    <w:p w14:paraId="5B4456D8" w14:textId="77777777" w:rsidR="003C432E" w:rsidRPr="003C432E" w:rsidRDefault="003C432E" w:rsidP="003C432E">
      <w:pPr>
        <w:numPr>
          <w:ilvl w:val="1"/>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5" w:anchor="3-2" w:history="1">
        <w:r w:rsidRPr="003C432E">
          <w:rPr>
            <w:rFonts w:ascii="var(--jp-content-font-family)" w:eastAsia="Times New Roman" w:hAnsi="var(--jp-content-font-family)" w:cs="Times New Roman"/>
            <w:color w:val="0000FF"/>
            <w:sz w:val="20"/>
            <w:szCs w:val="20"/>
            <w:u w:val="single"/>
            <w:lang w:bidi="te-IN"/>
          </w:rPr>
          <w:t>3.2 - Single Step of Convolution</w:t>
        </w:r>
      </w:hyperlink>
    </w:p>
    <w:p w14:paraId="67C49301"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6" w:anchor="ex-2" w:history="1">
        <w:r w:rsidRPr="003C432E">
          <w:rPr>
            <w:rFonts w:ascii="var(--jp-content-font-family)" w:eastAsia="Times New Roman" w:hAnsi="var(--jp-content-font-family)" w:cs="Times New Roman"/>
            <w:color w:val="0000FF"/>
            <w:sz w:val="20"/>
            <w:szCs w:val="20"/>
            <w:u w:val="single"/>
            <w:lang w:bidi="te-IN"/>
          </w:rPr>
          <w:t xml:space="preserve">Exercise 2 - </w:t>
        </w:r>
        <w:proofErr w:type="spellStart"/>
        <w:r w:rsidRPr="003C432E">
          <w:rPr>
            <w:rFonts w:ascii="var(--jp-content-font-family)" w:eastAsia="Times New Roman" w:hAnsi="var(--jp-content-font-family)" w:cs="Times New Roman"/>
            <w:color w:val="0000FF"/>
            <w:sz w:val="20"/>
            <w:szCs w:val="20"/>
            <w:u w:val="single"/>
            <w:lang w:bidi="te-IN"/>
          </w:rPr>
          <w:t>conv_single_step</w:t>
        </w:r>
        <w:proofErr w:type="spellEnd"/>
      </w:hyperlink>
    </w:p>
    <w:p w14:paraId="7B4874D6" w14:textId="77777777" w:rsidR="003C432E" w:rsidRPr="003C432E" w:rsidRDefault="003C432E" w:rsidP="003C432E">
      <w:pPr>
        <w:numPr>
          <w:ilvl w:val="1"/>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7" w:anchor="3-3" w:history="1">
        <w:r w:rsidRPr="003C432E">
          <w:rPr>
            <w:rFonts w:ascii="var(--jp-content-font-family)" w:eastAsia="Times New Roman" w:hAnsi="var(--jp-content-font-family)" w:cs="Times New Roman"/>
            <w:color w:val="0000FF"/>
            <w:sz w:val="20"/>
            <w:szCs w:val="20"/>
            <w:u w:val="single"/>
            <w:lang w:bidi="te-IN"/>
          </w:rPr>
          <w:t>3.3 - Convolutional Neural Networks - Forward Pass</w:t>
        </w:r>
      </w:hyperlink>
    </w:p>
    <w:p w14:paraId="25B73007"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8" w:anchor="ex-3" w:history="1">
        <w:r w:rsidRPr="003C432E">
          <w:rPr>
            <w:rFonts w:ascii="var(--jp-content-font-family)" w:eastAsia="Times New Roman" w:hAnsi="var(--jp-content-font-family)" w:cs="Times New Roman"/>
            <w:color w:val="0000FF"/>
            <w:sz w:val="20"/>
            <w:szCs w:val="20"/>
            <w:u w:val="single"/>
            <w:lang w:bidi="te-IN"/>
          </w:rPr>
          <w:t xml:space="preserve">Exercise 3 - </w:t>
        </w:r>
        <w:proofErr w:type="spellStart"/>
        <w:r w:rsidRPr="003C432E">
          <w:rPr>
            <w:rFonts w:ascii="var(--jp-content-font-family)" w:eastAsia="Times New Roman" w:hAnsi="var(--jp-content-font-family)" w:cs="Times New Roman"/>
            <w:color w:val="0000FF"/>
            <w:sz w:val="20"/>
            <w:szCs w:val="20"/>
            <w:u w:val="single"/>
            <w:lang w:bidi="te-IN"/>
          </w:rPr>
          <w:t>conv_forward</w:t>
        </w:r>
        <w:proofErr w:type="spellEnd"/>
      </w:hyperlink>
    </w:p>
    <w:p w14:paraId="7FBA40CD" w14:textId="77777777" w:rsidR="003C432E" w:rsidRPr="003C432E" w:rsidRDefault="003C432E" w:rsidP="003C432E">
      <w:pPr>
        <w:numPr>
          <w:ilvl w:val="0"/>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19" w:anchor="4" w:history="1">
        <w:r w:rsidRPr="003C432E">
          <w:rPr>
            <w:rFonts w:ascii="var(--jp-content-font-family)" w:eastAsia="Times New Roman" w:hAnsi="var(--jp-content-font-family)" w:cs="Times New Roman"/>
            <w:color w:val="0000FF"/>
            <w:sz w:val="20"/>
            <w:szCs w:val="20"/>
            <w:u w:val="single"/>
            <w:lang w:bidi="te-IN"/>
          </w:rPr>
          <w:t>4 - Pooling Layer</w:t>
        </w:r>
      </w:hyperlink>
    </w:p>
    <w:p w14:paraId="2754E485" w14:textId="77777777" w:rsidR="003C432E" w:rsidRPr="003C432E" w:rsidRDefault="003C432E" w:rsidP="003C432E">
      <w:pPr>
        <w:numPr>
          <w:ilvl w:val="1"/>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0" w:anchor="4-1" w:history="1">
        <w:r w:rsidRPr="003C432E">
          <w:rPr>
            <w:rFonts w:ascii="var(--jp-content-font-family)" w:eastAsia="Times New Roman" w:hAnsi="var(--jp-content-font-family)" w:cs="Times New Roman"/>
            <w:color w:val="0000FF"/>
            <w:sz w:val="20"/>
            <w:szCs w:val="20"/>
            <w:u w:val="single"/>
            <w:lang w:bidi="te-IN"/>
          </w:rPr>
          <w:t>4.1 - Forward Pooling</w:t>
        </w:r>
      </w:hyperlink>
    </w:p>
    <w:p w14:paraId="7ECF9974"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1" w:anchor="ex-4" w:history="1">
        <w:r w:rsidRPr="003C432E">
          <w:rPr>
            <w:rFonts w:ascii="var(--jp-content-font-family)" w:eastAsia="Times New Roman" w:hAnsi="var(--jp-content-font-family)" w:cs="Times New Roman"/>
            <w:color w:val="0000FF"/>
            <w:sz w:val="20"/>
            <w:szCs w:val="20"/>
            <w:u w:val="single"/>
            <w:lang w:bidi="te-IN"/>
          </w:rPr>
          <w:t xml:space="preserve">Exercise 4 - </w:t>
        </w:r>
        <w:proofErr w:type="spellStart"/>
        <w:r w:rsidRPr="003C432E">
          <w:rPr>
            <w:rFonts w:ascii="var(--jp-content-font-family)" w:eastAsia="Times New Roman" w:hAnsi="var(--jp-content-font-family)" w:cs="Times New Roman"/>
            <w:color w:val="0000FF"/>
            <w:sz w:val="20"/>
            <w:szCs w:val="20"/>
            <w:u w:val="single"/>
            <w:lang w:bidi="te-IN"/>
          </w:rPr>
          <w:t>pool_forward</w:t>
        </w:r>
        <w:proofErr w:type="spellEnd"/>
      </w:hyperlink>
    </w:p>
    <w:p w14:paraId="7D3F00DB" w14:textId="77777777" w:rsidR="003C432E" w:rsidRPr="003C432E" w:rsidRDefault="003C432E" w:rsidP="003C432E">
      <w:pPr>
        <w:numPr>
          <w:ilvl w:val="0"/>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2" w:anchor="5" w:history="1">
        <w:r w:rsidRPr="003C432E">
          <w:rPr>
            <w:rFonts w:ascii="var(--jp-content-font-family)" w:eastAsia="Times New Roman" w:hAnsi="var(--jp-content-font-family)" w:cs="Times New Roman"/>
            <w:color w:val="0000FF"/>
            <w:sz w:val="20"/>
            <w:szCs w:val="20"/>
            <w:u w:val="single"/>
            <w:lang w:bidi="te-IN"/>
          </w:rPr>
          <w:t>5 - Backpropagation in Convolutional Neural Networks (OPTIONAL / UNGRADED)</w:t>
        </w:r>
      </w:hyperlink>
    </w:p>
    <w:p w14:paraId="7510CC5D" w14:textId="77777777" w:rsidR="003C432E" w:rsidRPr="003C432E" w:rsidRDefault="003C432E" w:rsidP="003C432E">
      <w:pPr>
        <w:numPr>
          <w:ilvl w:val="1"/>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3" w:anchor="5-1" w:history="1">
        <w:r w:rsidRPr="003C432E">
          <w:rPr>
            <w:rFonts w:ascii="var(--jp-content-font-family)" w:eastAsia="Times New Roman" w:hAnsi="var(--jp-content-font-family)" w:cs="Times New Roman"/>
            <w:color w:val="0000FF"/>
            <w:sz w:val="20"/>
            <w:szCs w:val="20"/>
            <w:u w:val="single"/>
            <w:lang w:bidi="te-IN"/>
          </w:rPr>
          <w:t>5.1 - Convolutional Layer Backward Pass</w:t>
        </w:r>
      </w:hyperlink>
    </w:p>
    <w:p w14:paraId="207D00E6"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4" w:anchor="5-1-1" w:history="1">
        <w:r w:rsidRPr="003C432E">
          <w:rPr>
            <w:rFonts w:ascii="var(--jp-content-font-family)" w:eastAsia="Times New Roman" w:hAnsi="var(--jp-content-font-family)" w:cs="Times New Roman"/>
            <w:color w:val="0000FF"/>
            <w:sz w:val="20"/>
            <w:szCs w:val="20"/>
            <w:u w:val="single"/>
            <w:lang w:bidi="te-IN"/>
          </w:rPr>
          <w:t xml:space="preserve">5.1.1 - Computing </w:t>
        </w:r>
        <w:proofErr w:type="spellStart"/>
        <w:r w:rsidRPr="003C432E">
          <w:rPr>
            <w:rFonts w:ascii="var(--jp-content-font-family)" w:eastAsia="Times New Roman" w:hAnsi="var(--jp-content-font-family)" w:cs="Times New Roman"/>
            <w:color w:val="0000FF"/>
            <w:sz w:val="20"/>
            <w:szCs w:val="20"/>
            <w:u w:val="single"/>
            <w:lang w:bidi="te-IN"/>
          </w:rPr>
          <w:t>dA</w:t>
        </w:r>
        <w:proofErr w:type="spellEnd"/>
      </w:hyperlink>
    </w:p>
    <w:p w14:paraId="76984DCB"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5" w:anchor="5-1-2" w:history="1">
        <w:r w:rsidRPr="003C432E">
          <w:rPr>
            <w:rFonts w:ascii="var(--jp-content-font-family)" w:eastAsia="Times New Roman" w:hAnsi="var(--jp-content-font-family)" w:cs="Times New Roman"/>
            <w:color w:val="0000FF"/>
            <w:sz w:val="20"/>
            <w:szCs w:val="20"/>
            <w:u w:val="single"/>
            <w:lang w:bidi="te-IN"/>
          </w:rPr>
          <w:t xml:space="preserve">5.1.2 - Computing </w:t>
        </w:r>
        <w:proofErr w:type="spellStart"/>
        <w:r w:rsidRPr="003C432E">
          <w:rPr>
            <w:rFonts w:ascii="var(--jp-content-font-family)" w:eastAsia="Times New Roman" w:hAnsi="var(--jp-content-font-family)" w:cs="Times New Roman"/>
            <w:color w:val="0000FF"/>
            <w:sz w:val="20"/>
            <w:szCs w:val="20"/>
            <w:u w:val="single"/>
            <w:lang w:bidi="te-IN"/>
          </w:rPr>
          <w:t>dW</w:t>
        </w:r>
        <w:proofErr w:type="spellEnd"/>
      </w:hyperlink>
    </w:p>
    <w:p w14:paraId="4BED6792"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6" w:anchor="5-1-3" w:history="1">
        <w:r w:rsidRPr="003C432E">
          <w:rPr>
            <w:rFonts w:ascii="var(--jp-content-font-family)" w:eastAsia="Times New Roman" w:hAnsi="var(--jp-content-font-family)" w:cs="Times New Roman"/>
            <w:color w:val="0000FF"/>
            <w:sz w:val="20"/>
            <w:szCs w:val="20"/>
            <w:u w:val="single"/>
            <w:lang w:bidi="te-IN"/>
          </w:rPr>
          <w:t xml:space="preserve">5.1.3 - Computing </w:t>
        </w:r>
        <w:proofErr w:type="spellStart"/>
        <w:r w:rsidRPr="003C432E">
          <w:rPr>
            <w:rFonts w:ascii="var(--jp-content-font-family)" w:eastAsia="Times New Roman" w:hAnsi="var(--jp-content-font-family)" w:cs="Times New Roman"/>
            <w:color w:val="0000FF"/>
            <w:sz w:val="20"/>
            <w:szCs w:val="20"/>
            <w:u w:val="single"/>
            <w:lang w:bidi="te-IN"/>
          </w:rPr>
          <w:t>db</w:t>
        </w:r>
        <w:proofErr w:type="spellEnd"/>
      </w:hyperlink>
    </w:p>
    <w:p w14:paraId="6DAB2B92" w14:textId="77777777" w:rsidR="003C432E" w:rsidRPr="003C432E" w:rsidRDefault="003C432E" w:rsidP="003C432E">
      <w:pPr>
        <w:numPr>
          <w:ilvl w:val="3"/>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7" w:anchor="ex-5" w:history="1">
        <w:r w:rsidRPr="003C432E">
          <w:rPr>
            <w:rFonts w:ascii="var(--jp-content-font-family)" w:eastAsia="Times New Roman" w:hAnsi="var(--jp-content-font-family)" w:cs="Times New Roman"/>
            <w:color w:val="0000FF"/>
            <w:sz w:val="20"/>
            <w:szCs w:val="20"/>
            <w:u w:val="single"/>
            <w:lang w:bidi="te-IN"/>
          </w:rPr>
          <w:t xml:space="preserve">Exercise 5 - </w:t>
        </w:r>
        <w:proofErr w:type="spellStart"/>
        <w:r w:rsidRPr="003C432E">
          <w:rPr>
            <w:rFonts w:ascii="var(--jp-content-font-family)" w:eastAsia="Times New Roman" w:hAnsi="var(--jp-content-font-family)" w:cs="Times New Roman"/>
            <w:color w:val="0000FF"/>
            <w:sz w:val="20"/>
            <w:szCs w:val="20"/>
            <w:u w:val="single"/>
            <w:lang w:bidi="te-IN"/>
          </w:rPr>
          <w:t>conv_backward</w:t>
        </w:r>
        <w:proofErr w:type="spellEnd"/>
      </w:hyperlink>
    </w:p>
    <w:p w14:paraId="5AB37094" w14:textId="77777777" w:rsidR="003C432E" w:rsidRPr="003C432E" w:rsidRDefault="003C432E" w:rsidP="003C432E">
      <w:pPr>
        <w:numPr>
          <w:ilvl w:val="1"/>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8" w:anchor="5-2" w:history="1">
        <w:r w:rsidRPr="003C432E">
          <w:rPr>
            <w:rFonts w:ascii="var(--jp-content-font-family)" w:eastAsia="Times New Roman" w:hAnsi="var(--jp-content-font-family)" w:cs="Times New Roman"/>
            <w:color w:val="0000FF"/>
            <w:sz w:val="20"/>
            <w:szCs w:val="20"/>
            <w:u w:val="single"/>
            <w:lang w:bidi="te-IN"/>
          </w:rPr>
          <w:t>5.2 Pooling Layer - Backward Pass</w:t>
        </w:r>
      </w:hyperlink>
    </w:p>
    <w:p w14:paraId="30F2D760"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29" w:anchor="5-2-1" w:history="1">
        <w:r w:rsidRPr="003C432E">
          <w:rPr>
            <w:rFonts w:ascii="var(--jp-content-font-family)" w:eastAsia="Times New Roman" w:hAnsi="var(--jp-content-font-family)" w:cs="Times New Roman"/>
            <w:color w:val="0000FF"/>
            <w:sz w:val="20"/>
            <w:szCs w:val="20"/>
            <w:u w:val="single"/>
            <w:lang w:bidi="te-IN"/>
          </w:rPr>
          <w:t>5.2.1 Max Pooling - Backward Pass</w:t>
        </w:r>
      </w:hyperlink>
    </w:p>
    <w:p w14:paraId="6F3D5025" w14:textId="77777777" w:rsidR="003C432E" w:rsidRPr="003C432E" w:rsidRDefault="003C432E" w:rsidP="003C432E">
      <w:pPr>
        <w:numPr>
          <w:ilvl w:val="3"/>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0" w:anchor="ex-6" w:history="1">
        <w:r w:rsidRPr="003C432E">
          <w:rPr>
            <w:rFonts w:ascii="var(--jp-content-font-family)" w:eastAsia="Times New Roman" w:hAnsi="var(--jp-content-font-family)" w:cs="Times New Roman"/>
            <w:color w:val="0000FF"/>
            <w:sz w:val="20"/>
            <w:szCs w:val="20"/>
            <w:u w:val="single"/>
            <w:lang w:bidi="te-IN"/>
          </w:rPr>
          <w:t xml:space="preserve">Exercise 6 - </w:t>
        </w:r>
        <w:proofErr w:type="spellStart"/>
        <w:r w:rsidRPr="003C432E">
          <w:rPr>
            <w:rFonts w:ascii="var(--jp-content-font-family)" w:eastAsia="Times New Roman" w:hAnsi="var(--jp-content-font-family)" w:cs="Times New Roman"/>
            <w:color w:val="0000FF"/>
            <w:sz w:val="20"/>
            <w:szCs w:val="20"/>
            <w:u w:val="single"/>
            <w:lang w:bidi="te-IN"/>
          </w:rPr>
          <w:t>create_mask_from_window</w:t>
        </w:r>
        <w:proofErr w:type="spellEnd"/>
      </w:hyperlink>
    </w:p>
    <w:p w14:paraId="1E388637"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1" w:anchor="5-2-2" w:history="1">
        <w:r w:rsidRPr="003C432E">
          <w:rPr>
            <w:rFonts w:ascii="var(--jp-content-font-family)" w:eastAsia="Times New Roman" w:hAnsi="var(--jp-content-font-family)" w:cs="Times New Roman"/>
            <w:color w:val="0000FF"/>
            <w:sz w:val="20"/>
            <w:szCs w:val="20"/>
            <w:u w:val="single"/>
            <w:lang w:bidi="te-IN"/>
          </w:rPr>
          <w:t>5.2.2 - Average Pooling - Backward Pass</w:t>
        </w:r>
      </w:hyperlink>
    </w:p>
    <w:p w14:paraId="7981BFAC" w14:textId="77777777" w:rsidR="003C432E" w:rsidRPr="003C432E" w:rsidRDefault="003C432E" w:rsidP="003C432E">
      <w:pPr>
        <w:numPr>
          <w:ilvl w:val="3"/>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2" w:anchor="ex-7" w:history="1">
        <w:r w:rsidRPr="003C432E">
          <w:rPr>
            <w:rFonts w:ascii="var(--jp-content-font-family)" w:eastAsia="Times New Roman" w:hAnsi="var(--jp-content-font-family)" w:cs="Times New Roman"/>
            <w:color w:val="0000FF"/>
            <w:sz w:val="20"/>
            <w:szCs w:val="20"/>
            <w:u w:val="single"/>
            <w:lang w:bidi="te-IN"/>
          </w:rPr>
          <w:t xml:space="preserve">Exercise 7 - </w:t>
        </w:r>
        <w:proofErr w:type="spellStart"/>
        <w:r w:rsidRPr="003C432E">
          <w:rPr>
            <w:rFonts w:ascii="var(--jp-content-font-family)" w:eastAsia="Times New Roman" w:hAnsi="var(--jp-content-font-family)" w:cs="Times New Roman"/>
            <w:color w:val="0000FF"/>
            <w:sz w:val="20"/>
            <w:szCs w:val="20"/>
            <w:u w:val="single"/>
            <w:lang w:bidi="te-IN"/>
          </w:rPr>
          <w:t>distribute_value</w:t>
        </w:r>
        <w:proofErr w:type="spellEnd"/>
      </w:hyperlink>
    </w:p>
    <w:p w14:paraId="01A32592" w14:textId="77777777" w:rsidR="003C432E" w:rsidRPr="003C432E" w:rsidRDefault="003C432E" w:rsidP="003C432E">
      <w:pPr>
        <w:numPr>
          <w:ilvl w:val="2"/>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3" w:anchor="5-2-3" w:history="1">
        <w:r w:rsidRPr="003C432E">
          <w:rPr>
            <w:rFonts w:ascii="var(--jp-content-font-family)" w:eastAsia="Times New Roman" w:hAnsi="var(--jp-content-font-family)" w:cs="Times New Roman"/>
            <w:color w:val="0000FF"/>
            <w:sz w:val="20"/>
            <w:szCs w:val="20"/>
            <w:u w:val="single"/>
            <w:lang w:bidi="te-IN"/>
          </w:rPr>
          <w:t>5.2.3 Putting it Together: Pooling Backward</w:t>
        </w:r>
      </w:hyperlink>
    </w:p>
    <w:p w14:paraId="6AE4FDB8" w14:textId="77777777" w:rsidR="003C432E" w:rsidRPr="003C432E" w:rsidRDefault="003C432E" w:rsidP="003C432E">
      <w:pPr>
        <w:numPr>
          <w:ilvl w:val="3"/>
          <w:numId w:val="2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4" w:anchor="ex-8" w:history="1">
        <w:r w:rsidRPr="003C432E">
          <w:rPr>
            <w:rFonts w:ascii="var(--jp-content-font-family)" w:eastAsia="Times New Roman" w:hAnsi="var(--jp-content-font-family)" w:cs="Times New Roman"/>
            <w:color w:val="0000FF"/>
            <w:sz w:val="20"/>
            <w:szCs w:val="20"/>
            <w:u w:val="single"/>
            <w:lang w:bidi="te-IN"/>
          </w:rPr>
          <w:t xml:space="preserve">Exercise 8 - </w:t>
        </w:r>
        <w:proofErr w:type="spellStart"/>
        <w:r w:rsidRPr="003C432E">
          <w:rPr>
            <w:rFonts w:ascii="var(--jp-content-font-family)" w:eastAsia="Times New Roman" w:hAnsi="var(--jp-content-font-family)" w:cs="Times New Roman"/>
            <w:color w:val="0000FF"/>
            <w:sz w:val="20"/>
            <w:szCs w:val="20"/>
            <w:u w:val="single"/>
            <w:lang w:bidi="te-IN"/>
          </w:rPr>
          <w:t>pool_backward</w:t>
        </w:r>
        <w:proofErr w:type="spellEnd"/>
      </w:hyperlink>
    </w:p>
    <w:p w14:paraId="6DE67813"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bookmarkStart w:id="0" w:name="1"/>
      <w:bookmarkEnd w:id="0"/>
      <w:r w:rsidRPr="003C432E">
        <w:rPr>
          <w:rFonts w:ascii="var(--jp-content-font-family)" w:eastAsia="Times New Roman" w:hAnsi="var(--jp-content-font-family)" w:cs="Times New Roman"/>
          <w:b/>
          <w:bCs/>
          <w:sz w:val="36"/>
          <w:szCs w:val="36"/>
          <w:lang w:bidi="te-IN"/>
        </w:rPr>
        <w:t>1 - Packages</w:t>
      </w:r>
    </w:p>
    <w:p w14:paraId="3D995C6D"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Let's first import all the packages that you will need during this assignment.</w:t>
      </w:r>
    </w:p>
    <w:p w14:paraId="3F7B8E40" w14:textId="77777777" w:rsidR="003C432E" w:rsidRPr="003C432E" w:rsidRDefault="003C432E" w:rsidP="003C432E">
      <w:pPr>
        <w:numPr>
          <w:ilvl w:val="0"/>
          <w:numId w:val="2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5" w:history="1">
        <w:proofErr w:type="spellStart"/>
        <w:r w:rsidRPr="003C432E">
          <w:rPr>
            <w:rFonts w:ascii="var(--jp-content-font-family)" w:eastAsia="Times New Roman" w:hAnsi="var(--jp-content-font-family)" w:cs="Times New Roman"/>
            <w:color w:val="0000FF"/>
            <w:sz w:val="20"/>
            <w:szCs w:val="20"/>
            <w:u w:val="single"/>
            <w:lang w:bidi="te-IN"/>
          </w:rPr>
          <w:t>numpy</w:t>
        </w:r>
        <w:proofErr w:type="spellEnd"/>
      </w:hyperlink>
      <w:r w:rsidRPr="003C432E">
        <w:rPr>
          <w:rFonts w:ascii="var(--jp-content-font-family)" w:eastAsia="Times New Roman" w:hAnsi="var(--jp-content-font-family)" w:cs="Times New Roman"/>
          <w:sz w:val="20"/>
          <w:szCs w:val="20"/>
          <w:lang w:bidi="te-IN"/>
        </w:rPr>
        <w:t> is the fundamental package for scientific computing with Python.</w:t>
      </w:r>
    </w:p>
    <w:p w14:paraId="020D0020" w14:textId="77777777" w:rsidR="003C432E" w:rsidRPr="003C432E" w:rsidRDefault="003C432E" w:rsidP="003C432E">
      <w:pPr>
        <w:numPr>
          <w:ilvl w:val="0"/>
          <w:numId w:val="2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36" w:history="1">
        <w:r w:rsidRPr="003C432E">
          <w:rPr>
            <w:rFonts w:ascii="var(--jp-content-font-family)" w:eastAsia="Times New Roman" w:hAnsi="var(--jp-content-font-family)" w:cs="Times New Roman"/>
            <w:color w:val="0000FF"/>
            <w:sz w:val="20"/>
            <w:szCs w:val="20"/>
            <w:u w:val="single"/>
            <w:lang w:bidi="te-IN"/>
          </w:rPr>
          <w:t>matplotlib</w:t>
        </w:r>
      </w:hyperlink>
      <w:r w:rsidRPr="003C432E">
        <w:rPr>
          <w:rFonts w:ascii="var(--jp-content-font-family)" w:eastAsia="Times New Roman" w:hAnsi="var(--jp-content-font-family)" w:cs="Times New Roman"/>
          <w:sz w:val="20"/>
          <w:szCs w:val="20"/>
          <w:lang w:bidi="te-IN"/>
        </w:rPr>
        <w:t> is a library to plot graphs in Python.</w:t>
      </w:r>
    </w:p>
    <w:p w14:paraId="47CA7B0E" w14:textId="77777777" w:rsidR="003C432E" w:rsidRPr="003C432E" w:rsidRDefault="003C432E" w:rsidP="003C432E">
      <w:pPr>
        <w:numPr>
          <w:ilvl w:val="0"/>
          <w:numId w:val="2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proofErr w:type="spellStart"/>
      <w:proofErr w:type="gramStart"/>
      <w:r w:rsidRPr="003C432E">
        <w:rPr>
          <w:rFonts w:ascii="var(--jp-content-font-family)" w:eastAsia="Times New Roman" w:hAnsi="var(--jp-content-font-family)" w:cs="Times New Roman"/>
          <w:sz w:val="20"/>
          <w:szCs w:val="20"/>
          <w:lang w:bidi="te-IN"/>
        </w:rPr>
        <w:t>np.random</w:t>
      </w:r>
      <w:proofErr w:type="gramEnd"/>
      <w:r w:rsidRPr="003C432E">
        <w:rPr>
          <w:rFonts w:ascii="var(--jp-content-font-family)" w:eastAsia="Times New Roman" w:hAnsi="var(--jp-content-font-family)" w:cs="Times New Roman"/>
          <w:sz w:val="20"/>
          <w:szCs w:val="20"/>
          <w:lang w:bidi="te-IN"/>
        </w:rPr>
        <w:t>.seed</w:t>
      </w:r>
      <w:proofErr w:type="spellEnd"/>
      <w:r w:rsidRPr="003C432E">
        <w:rPr>
          <w:rFonts w:ascii="var(--jp-content-font-family)" w:eastAsia="Times New Roman" w:hAnsi="var(--jp-content-font-family)" w:cs="Times New Roman"/>
          <w:sz w:val="20"/>
          <w:szCs w:val="20"/>
          <w:lang w:bidi="te-IN"/>
        </w:rPr>
        <w:t>(1) is used to keep all the random function calls consistent. This helps to grade your work.</w:t>
      </w:r>
    </w:p>
    <w:p w14:paraId="3DDFA11B"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[1]:</w:t>
      </w:r>
    </w:p>
    <w:p w14:paraId="47344B3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import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as</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np</w:t>
      </w:r>
      <w:proofErr w:type="gramEnd"/>
    </w:p>
    <w:p w14:paraId="3C35947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import</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h5py</w:t>
      </w:r>
      <w:proofErr w:type="gramEnd"/>
    </w:p>
    <w:p w14:paraId="6E8D176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import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matplotlib.pyplot</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as</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plt</w:t>
      </w:r>
      <w:proofErr w:type="spellEnd"/>
    </w:p>
    <w:p w14:paraId="35C8C96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from</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public_tests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import</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p>
    <w:p w14:paraId="72E24FC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F1C42D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%matplotlib</w:t>
      </w:r>
      <w:r w:rsidRPr="003C432E">
        <w:rPr>
          <w:rFonts w:ascii="Courier New" w:eastAsia="Times New Roman" w:hAnsi="Courier New" w:cs="Courier New"/>
          <w:sz w:val="20"/>
          <w:szCs w:val="20"/>
          <w:lang w:bidi="te-IN"/>
        </w:rPr>
        <w:t xml:space="preserve"> inline</w:t>
      </w:r>
    </w:p>
    <w:p w14:paraId="2A3D04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plt</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rcParams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figure.figsize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(5.0, 4.0) </w:t>
      </w:r>
      <w:r w:rsidRPr="003C432E">
        <w:rPr>
          <w:rFonts w:ascii="Courier New" w:eastAsia="Times New Roman" w:hAnsi="Courier New" w:cs="Courier New"/>
          <w:i/>
          <w:iCs/>
          <w:sz w:val="20"/>
          <w:szCs w:val="20"/>
          <w:lang w:bidi="te-IN"/>
        </w:rPr>
        <w:t># set default size of plots</w:t>
      </w:r>
    </w:p>
    <w:p w14:paraId="01D5221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plt</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rcParams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image.interpolation</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'nearest'</w:t>
      </w:r>
    </w:p>
    <w:p w14:paraId="688A731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plt</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rcParams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image.cmap</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'gray'</w:t>
      </w:r>
    </w:p>
    <w:p w14:paraId="226F5C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252E561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w:t>
      </w:r>
      <w:proofErr w:type="spellStart"/>
      <w:r w:rsidRPr="003C432E">
        <w:rPr>
          <w:rFonts w:ascii="Courier New" w:eastAsia="Times New Roman" w:hAnsi="Courier New" w:cs="Courier New"/>
          <w:b/>
          <w:bCs/>
          <w:sz w:val="20"/>
          <w:szCs w:val="20"/>
          <w:lang w:bidi="te-IN"/>
        </w:rPr>
        <w:t>load_ext</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autoreload</w:t>
      </w:r>
      <w:proofErr w:type="spellEnd"/>
    </w:p>
    <w:p w14:paraId="7DA9DD7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w:t>
      </w:r>
      <w:proofErr w:type="spellStart"/>
      <w:r w:rsidRPr="003C432E">
        <w:rPr>
          <w:rFonts w:ascii="Courier New" w:eastAsia="Times New Roman" w:hAnsi="Courier New" w:cs="Courier New"/>
          <w:b/>
          <w:bCs/>
          <w:sz w:val="20"/>
          <w:szCs w:val="20"/>
          <w:lang w:bidi="te-IN"/>
        </w:rPr>
        <w:t>autoreload</w:t>
      </w:r>
      <w:proofErr w:type="spellEnd"/>
      <w:r w:rsidRPr="003C432E">
        <w:rPr>
          <w:rFonts w:ascii="Courier New" w:eastAsia="Times New Roman" w:hAnsi="Courier New" w:cs="Courier New"/>
          <w:sz w:val="20"/>
          <w:szCs w:val="20"/>
          <w:lang w:bidi="te-IN"/>
        </w:rPr>
        <w:t xml:space="preserve"> 2</w:t>
      </w:r>
    </w:p>
    <w:p w14:paraId="78A102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53DC84B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4DDCEFCC"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bookmarkStart w:id="1" w:name="2"/>
      <w:bookmarkEnd w:id="1"/>
      <w:r w:rsidRPr="003C432E">
        <w:rPr>
          <w:rFonts w:ascii="var(--jp-content-font-family)" w:eastAsia="Times New Roman" w:hAnsi="var(--jp-content-font-family)" w:cs="Times New Roman"/>
          <w:b/>
          <w:bCs/>
          <w:sz w:val="36"/>
          <w:szCs w:val="36"/>
          <w:lang w:bidi="te-IN"/>
        </w:rPr>
        <w:t>2 - Outline of the Assignment</w:t>
      </w:r>
    </w:p>
    <w:p w14:paraId="2FE8343C"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You will be implementing the building blocks of a convolutional neural network! Each function you will implement will have detailed instructions to walk you through the steps:</w:t>
      </w:r>
    </w:p>
    <w:p w14:paraId="7A28B471" w14:textId="77777777" w:rsidR="003C432E" w:rsidRPr="003C432E" w:rsidRDefault="003C432E" w:rsidP="003C432E">
      <w:pPr>
        <w:numPr>
          <w:ilvl w:val="0"/>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Convolution functions, including:</w:t>
      </w:r>
    </w:p>
    <w:p w14:paraId="069F3A4E"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Zero Padding</w:t>
      </w:r>
    </w:p>
    <w:p w14:paraId="258C8181"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Convolve </w:t>
      </w:r>
      <w:proofErr w:type="gramStart"/>
      <w:r w:rsidRPr="003C432E">
        <w:rPr>
          <w:rFonts w:ascii="var(--jp-content-font-family)" w:eastAsia="Times New Roman" w:hAnsi="var(--jp-content-font-family)" w:cs="Times New Roman"/>
          <w:sz w:val="20"/>
          <w:szCs w:val="20"/>
          <w:lang w:bidi="te-IN"/>
        </w:rPr>
        <w:t>window</w:t>
      </w:r>
      <w:proofErr w:type="gramEnd"/>
    </w:p>
    <w:p w14:paraId="1A50EA10"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Convolution forward</w:t>
      </w:r>
    </w:p>
    <w:p w14:paraId="2D302422"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Convolution backward (optional)</w:t>
      </w:r>
    </w:p>
    <w:p w14:paraId="2AE6E84C" w14:textId="77777777" w:rsidR="003C432E" w:rsidRPr="003C432E" w:rsidRDefault="003C432E" w:rsidP="003C432E">
      <w:pPr>
        <w:numPr>
          <w:ilvl w:val="0"/>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Pooling functions, including:</w:t>
      </w:r>
    </w:p>
    <w:p w14:paraId="776A6B12"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lastRenderedPageBreak/>
        <w:t>Pooling forward</w:t>
      </w:r>
    </w:p>
    <w:p w14:paraId="489A8BF9"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Create </w:t>
      </w:r>
      <w:proofErr w:type="gramStart"/>
      <w:r w:rsidRPr="003C432E">
        <w:rPr>
          <w:rFonts w:ascii="var(--jp-content-font-family)" w:eastAsia="Times New Roman" w:hAnsi="var(--jp-content-font-family)" w:cs="Times New Roman"/>
          <w:sz w:val="20"/>
          <w:szCs w:val="20"/>
          <w:lang w:bidi="te-IN"/>
        </w:rPr>
        <w:t>mask</w:t>
      </w:r>
      <w:proofErr w:type="gramEnd"/>
    </w:p>
    <w:p w14:paraId="6BF8A1CD"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Distribute </w:t>
      </w:r>
      <w:proofErr w:type="gramStart"/>
      <w:r w:rsidRPr="003C432E">
        <w:rPr>
          <w:rFonts w:ascii="var(--jp-content-font-family)" w:eastAsia="Times New Roman" w:hAnsi="var(--jp-content-font-family)" w:cs="Times New Roman"/>
          <w:sz w:val="20"/>
          <w:szCs w:val="20"/>
          <w:lang w:bidi="te-IN"/>
        </w:rPr>
        <w:t>value</w:t>
      </w:r>
      <w:proofErr w:type="gramEnd"/>
    </w:p>
    <w:p w14:paraId="3C642737" w14:textId="77777777" w:rsidR="003C432E" w:rsidRPr="003C432E" w:rsidRDefault="003C432E" w:rsidP="003C432E">
      <w:pPr>
        <w:numPr>
          <w:ilvl w:val="1"/>
          <w:numId w:val="2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Pooling backward (optional)</w:t>
      </w:r>
    </w:p>
    <w:p w14:paraId="694138A1"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This notebook will ask you to implement these functions from scratch in </w:t>
      </w:r>
      <w:proofErr w:type="spellStart"/>
      <w:r w:rsidRPr="003C432E">
        <w:rPr>
          <w:rFonts w:ascii="var(--jp-code-font-family)" w:eastAsia="Times New Roman" w:hAnsi="var(--jp-code-font-family)" w:cs="Courier New"/>
          <w:sz w:val="20"/>
          <w:szCs w:val="20"/>
          <w:bdr w:val="none" w:sz="0" w:space="0" w:color="auto" w:frame="1"/>
          <w:lang w:bidi="te-IN"/>
        </w:rPr>
        <w:t>numpy</w:t>
      </w:r>
      <w:proofErr w:type="spellEnd"/>
      <w:r w:rsidRPr="003C432E">
        <w:rPr>
          <w:rFonts w:ascii="var(--jp-content-font-family)" w:eastAsia="Times New Roman" w:hAnsi="var(--jp-content-font-family)" w:cs="Times New Roman"/>
          <w:sz w:val="20"/>
          <w:szCs w:val="20"/>
          <w:lang w:bidi="te-IN"/>
        </w:rPr>
        <w:t>. In the next notebook, you will use the TensorFlow equivalents of these functions to build the following model:</w:t>
      </w:r>
    </w:p>
    <w:p w14:paraId="0626558E" w14:textId="6599C078" w:rsidR="003C432E" w:rsidRPr="003C432E" w:rsidRDefault="003C432E" w:rsidP="003C432E">
      <w:pPr>
        <w:shd w:val="clear" w:color="auto" w:fill="FFFFFF"/>
        <w:spacing w:before="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noProof/>
          <w:sz w:val="20"/>
          <w:szCs w:val="20"/>
          <w:lang w:bidi="te-IN"/>
        </w:rPr>
        <mc:AlternateContent>
          <mc:Choice Requires="wps">
            <w:drawing>
              <wp:inline distT="0" distB="0" distL="0" distR="0" wp14:anchorId="68D0D61A" wp14:editId="5C63394A">
                <wp:extent cx="304800" cy="304800"/>
                <wp:effectExtent l="0" t="0" r="0" b="0"/>
                <wp:docPr id="128295396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4ED7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CCCA1"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Note</w:t>
      </w:r>
      <w:r w:rsidRPr="003C432E">
        <w:rPr>
          <w:rFonts w:ascii="var(--jp-content-font-family)" w:eastAsia="Times New Roman" w:hAnsi="var(--jp-content-font-family)" w:cs="Times New Roman"/>
          <w:sz w:val="20"/>
          <w:szCs w:val="20"/>
          <w:lang w:bidi="te-IN"/>
        </w:rPr>
        <w:t>: For every forward function, there is a corresponding backward equivalent. Hence, at every step of your forward module you will store some parameters in a cache. These parameters are used to compute gradients during backpropagation.</w:t>
      </w:r>
    </w:p>
    <w:p w14:paraId="0B32FE21"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bookmarkStart w:id="2" w:name="3"/>
      <w:bookmarkEnd w:id="2"/>
      <w:r w:rsidRPr="003C432E">
        <w:rPr>
          <w:rFonts w:ascii="var(--jp-content-font-family)" w:eastAsia="Times New Roman" w:hAnsi="var(--jp-content-font-family)" w:cs="Times New Roman"/>
          <w:b/>
          <w:bCs/>
          <w:sz w:val="36"/>
          <w:szCs w:val="36"/>
          <w:lang w:bidi="te-IN"/>
        </w:rPr>
        <w:t>3 - Convolutional Neural Networks</w:t>
      </w:r>
    </w:p>
    <w:p w14:paraId="3E4BEFF6"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Although programming frameworks make convolutions easy to use, they remain one of the hardest concepts to understand in Deep Learning. A convolution layer transforms an input volume into an output volume of different size, as shown below.</w:t>
      </w:r>
    </w:p>
    <w:p w14:paraId="02417E26" w14:textId="45EC30DA" w:rsidR="003C432E" w:rsidRPr="003C432E" w:rsidRDefault="003C432E" w:rsidP="003C432E">
      <w:pPr>
        <w:shd w:val="clear" w:color="auto" w:fill="FFFFFF"/>
        <w:spacing w:before="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noProof/>
          <w:sz w:val="20"/>
          <w:szCs w:val="20"/>
          <w:lang w:bidi="te-IN"/>
        </w:rPr>
        <mc:AlternateContent>
          <mc:Choice Requires="wps">
            <w:drawing>
              <wp:inline distT="0" distB="0" distL="0" distR="0" wp14:anchorId="2EB28C1F" wp14:editId="37AEBF43">
                <wp:extent cx="304800" cy="304800"/>
                <wp:effectExtent l="0" t="0" r="0" b="0"/>
                <wp:docPr id="28554286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4B99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9119C0"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In this part, you will build every step of the convolution layer. You will first implement two helper functions: one for zero padding and the other for computing the convolution function itself.</w:t>
      </w:r>
    </w:p>
    <w:p w14:paraId="4A959918"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3" w:name="3-1"/>
      <w:bookmarkEnd w:id="3"/>
      <w:r w:rsidRPr="003C432E">
        <w:rPr>
          <w:rFonts w:ascii="var(--jp-content-font-family)" w:eastAsia="Times New Roman" w:hAnsi="var(--jp-content-font-family)" w:cs="Times New Roman"/>
          <w:b/>
          <w:bCs/>
          <w:sz w:val="27"/>
          <w:szCs w:val="27"/>
          <w:lang w:bidi="te-IN"/>
        </w:rPr>
        <w:t>3.1 - Zero-Padding</w:t>
      </w:r>
    </w:p>
    <w:p w14:paraId="681EFCFE"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Zero-padding adds zeros around the border of an image:</w:t>
      </w:r>
    </w:p>
    <w:p w14:paraId="07DC7CDC" w14:textId="12E3E025" w:rsidR="003C432E" w:rsidRPr="003C432E" w:rsidRDefault="003C432E" w:rsidP="003C432E">
      <w:pPr>
        <w:shd w:val="clear" w:color="auto" w:fill="FFFFFF"/>
        <w:spacing w:before="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noProof/>
          <w:sz w:val="20"/>
          <w:szCs w:val="20"/>
          <w:lang w:bidi="te-IN"/>
        </w:rPr>
        <mc:AlternateContent>
          <mc:Choice Requires="wps">
            <w:drawing>
              <wp:inline distT="0" distB="0" distL="0" distR="0" wp14:anchorId="12B65197" wp14:editId="0867D85B">
                <wp:extent cx="304800" cy="304800"/>
                <wp:effectExtent l="0" t="0" r="0" b="0"/>
                <wp:docPr id="196512734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6E28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32E">
        <w:rPr>
          <w:rFonts w:ascii="var(--jp-content-font-family)" w:eastAsia="Times New Roman" w:hAnsi="var(--jp-content-font-family)" w:cs="Times New Roman"/>
          <w:b/>
          <w:bCs/>
          <w:color w:val="800080"/>
          <w:sz w:val="20"/>
          <w:szCs w:val="20"/>
          <w:lang w:bidi="te-IN"/>
        </w:rPr>
        <w:t xml:space="preserve">Figure </w:t>
      </w:r>
      <w:proofErr w:type="gramStart"/>
      <w:r w:rsidRPr="003C432E">
        <w:rPr>
          <w:rFonts w:ascii="var(--jp-content-font-family)" w:eastAsia="Times New Roman" w:hAnsi="var(--jp-content-font-family)" w:cs="Times New Roman"/>
          <w:b/>
          <w:bCs/>
          <w:color w:val="800080"/>
          <w:sz w:val="20"/>
          <w:szCs w:val="20"/>
          <w:lang w:bidi="te-IN"/>
        </w:rPr>
        <w:t>1</w:t>
      </w:r>
      <w:r w:rsidRPr="003C432E">
        <w:rPr>
          <w:rFonts w:ascii="var(--jp-content-font-family)" w:eastAsia="Times New Roman" w:hAnsi="var(--jp-content-font-family)" w:cs="Times New Roman"/>
          <w:color w:val="800080"/>
          <w:sz w:val="20"/>
          <w:szCs w:val="20"/>
          <w:lang w:bidi="te-IN"/>
        </w:rPr>
        <w:t> :</w:t>
      </w:r>
      <w:proofErr w:type="gramEnd"/>
      <w:r w:rsidRPr="003C432E">
        <w:rPr>
          <w:rFonts w:ascii="var(--jp-content-font-family)" w:eastAsia="Times New Roman" w:hAnsi="var(--jp-content-font-family)" w:cs="Times New Roman"/>
          <w:color w:val="800080"/>
          <w:sz w:val="20"/>
          <w:szCs w:val="20"/>
          <w:lang w:bidi="te-IN"/>
        </w:rPr>
        <w:t> </w:t>
      </w:r>
      <w:r w:rsidRPr="003C432E">
        <w:rPr>
          <w:rFonts w:ascii="var(--jp-content-font-family)" w:eastAsia="Times New Roman" w:hAnsi="var(--jp-content-font-family)" w:cs="Times New Roman"/>
          <w:b/>
          <w:bCs/>
          <w:color w:val="800080"/>
          <w:sz w:val="20"/>
          <w:szCs w:val="20"/>
          <w:lang w:bidi="te-IN"/>
        </w:rPr>
        <w:t>Zero-Padding</w:t>
      </w:r>
      <w:r w:rsidRPr="003C432E">
        <w:rPr>
          <w:rFonts w:ascii="var(--jp-content-font-family)" w:eastAsia="Times New Roman" w:hAnsi="var(--jp-content-font-family)" w:cs="Times New Roman"/>
          <w:color w:val="800080"/>
          <w:sz w:val="20"/>
          <w:szCs w:val="20"/>
          <w:lang w:bidi="te-IN"/>
        </w:rPr>
        <w:br/>
        <w:t>Image (3 channels, RGB) with a padding of 2.</w:t>
      </w:r>
    </w:p>
    <w:p w14:paraId="30AEBC9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The main benefits of padding are:</w:t>
      </w:r>
    </w:p>
    <w:p w14:paraId="3A84ECCE" w14:textId="77777777" w:rsidR="003C432E" w:rsidRPr="003C432E" w:rsidRDefault="003C432E" w:rsidP="003C432E">
      <w:pPr>
        <w:numPr>
          <w:ilvl w:val="0"/>
          <w:numId w:val="24"/>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It allows you to use a CONV layer without necessarily shrinking the height and width of the volumes. This is important for building deeper networks, since otherwise the height/width would shrink as you go to deeper layers. An important special case is the "same" convolution, in which the height/width is exactly preserved after one layer.</w:t>
      </w:r>
    </w:p>
    <w:p w14:paraId="187D646B" w14:textId="77777777" w:rsidR="003C432E" w:rsidRPr="003C432E" w:rsidRDefault="003C432E" w:rsidP="003C432E">
      <w:pPr>
        <w:numPr>
          <w:ilvl w:val="0"/>
          <w:numId w:val="24"/>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It helps us keep more of the information at the border of an image. Without padding, very few values at the next layer would be affected by pixels at the edges of an image.</w:t>
      </w:r>
    </w:p>
    <w:p w14:paraId="1D821E96"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4" w:name="ex-1"/>
      <w:bookmarkEnd w:id="4"/>
      <w:r w:rsidRPr="003C432E">
        <w:rPr>
          <w:rFonts w:ascii="var(--jp-content-font-family)" w:eastAsia="Times New Roman" w:hAnsi="var(--jp-content-font-family)" w:cs="Times New Roman"/>
          <w:b/>
          <w:bCs/>
          <w:sz w:val="27"/>
          <w:szCs w:val="27"/>
          <w:lang w:bidi="te-IN"/>
        </w:rPr>
        <w:t xml:space="preserve">Exercise 1 - </w:t>
      </w:r>
      <w:proofErr w:type="spellStart"/>
      <w:r w:rsidRPr="003C432E">
        <w:rPr>
          <w:rFonts w:ascii="var(--jp-content-font-family)" w:eastAsia="Times New Roman" w:hAnsi="var(--jp-content-font-family)" w:cs="Times New Roman"/>
          <w:b/>
          <w:bCs/>
          <w:sz w:val="27"/>
          <w:szCs w:val="27"/>
          <w:lang w:bidi="te-IN"/>
        </w:rPr>
        <w:t>zero_pad</w:t>
      </w:r>
      <w:proofErr w:type="spellEnd"/>
    </w:p>
    <w:p w14:paraId="23DC1F6F"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the following function, which pads all the images of a batch of examples X with zeros. </w:t>
      </w:r>
      <w:hyperlink r:id="rId37" w:history="1">
        <w:r w:rsidRPr="003C432E">
          <w:rPr>
            <w:rFonts w:ascii="var(--jp-content-font-family)" w:eastAsia="Times New Roman" w:hAnsi="var(--jp-content-font-family)" w:cs="Times New Roman"/>
            <w:color w:val="0000FF"/>
            <w:sz w:val="20"/>
            <w:szCs w:val="20"/>
            <w:u w:val="single"/>
            <w:lang w:bidi="te-IN"/>
          </w:rPr>
          <w:t xml:space="preserve">Use </w:t>
        </w:r>
        <w:proofErr w:type="spellStart"/>
        <w:r w:rsidRPr="003C432E">
          <w:rPr>
            <w:rFonts w:ascii="var(--jp-content-font-family)" w:eastAsia="Times New Roman" w:hAnsi="var(--jp-content-font-family)" w:cs="Times New Roman"/>
            <w:color w:val="0000FF"/>
            <w:sz w:val="20"/>
            <w:szCs w:val="20"/>
            <w:u w:val="single"/>
            <w:lang w:bidi="te-IN"/>
          </w:rPr>
          <w:t>np.pad</w:t>
        </w:r>
        <w:proofErr w:type="spellEnd"/>
      </w:hyperlink>
      <w:r w:rsidRPr="003C432E">
        <w:rPr>
          <w:rFonts w:ascii="var(--jp-content-font-family)" w:eastAsia="Times New Roman" w:hAnsi="var(--jp-content-font-family)" w:cs="Times New Roman"/>
          <w:sz w:val="20"/>
          <w:szCs w:val="20"/>
          <w:lang w:bidi="te-IN"/>
        </w:rPr>
        <w:t>. Note if you want to pad the array "a" of shape (5,5,5,5,5) with </w:t>
      </w:r>
      <w:r w:rsidRPr="003C432E">
        <w:rPr>
          <w:rFonts w:ascii="var(--jp-code-font-family)" w:eastAsia="Times New Roman" w:hAnsi="var(--jp-code-font-family)" w:cs="Courier New"/>
          <w:sz w:val="20"/>
          <w:szCs w:val="20"/>
          <w:bdr w:val="none" w:sz="0" w:space="0" w:color="auto" w:frame="1"/>
          <w:lang w:bidi="te-IN"/>
        </w:rPr>
        <w:t>pad = 1</w:t>
      </w:r>
      <w:r w:rsidRPr="003C432E">
        <w:rPr>
          <w:rFonts w:ascii="var(--jp-content-font-family)" w:eastAsia="Times New Roman" w:hAnsi="var(--jp-content-font-family)" w:cs="Times New Roman"/>
          <w:sz w:val="20"/>
          <w:szCs w:val="20"/>
          <w:lang w:bidi="te-IN"/>
        </w:rPr>
        <w:t> for the 2nd dimension, </w:t>
      </w:r>
      <w:r w:rsidRPr="003C432E">
        <w:rPr>
          <w:rFonts w:ascii="var(--jp-code-font-family)" w:eastAsia="Times New Roman" w:hAnsi="var(--jp-code-font-family)" w:cs="Courier New"/>
          <w:sz w:val="20"/>
          <w:szCs w:val="20"/>
          <w:bdr w:val="none" w:sz="0" w:space="0" w:color="auto" w:frame="1"/>
          <w:lang w:bidi="te-IN"/>
        </w:rPr>
        <w:t>pad = 3</w:t>
      </w:r>
      <w:r w:rsidRPr="003C432E">
        <w:rPr>
          <w:rFonts w:ascii="var(--jp-content-font-family)" w:eastAsia="Times New Roman" w:hAnsi="var(--jp-content-font-family)" w:cs="Times New Roman"/>
          <w:sz w:val="20"/>
          <w:szCs w:val="20"/>
          <w:lang w:bidi="te-IN"/>
        </w:rPr>
        <w:t> for the 4th dimension and </w:t>
      </w:r>
      <w:r w:rsidRPr="003C432E">
        <w:rPr>
          <w:rFonts w:ascii="var(--jp-code-font-family)" w:eastAsia="Times New Roman" w:hAnsi="var(--jp-code-font-family)" w:cs="Courier New"/>
          <w:sz w:val="20"/>
          <w:szCs w:val="20"/>
          <w:bdr w:val="none" w:sz="0" w:space="0" w:color="auto" w:frame="1"/>
          <w:lang w:bidi="te-IN"/>
        </w:rPr>
        <w:t>pad = 0</w:t>
      </w:r>
      <w:r w:rsidRPr="003C432E">
        <w:rPr>
          <w:rFonts w:ascii="var(--jp-content-font-family)" w:eastAsia="Times New Roman" w:hAnsi="var(--jp-content-font-family)" w:cs="Times New Roman"/>
          <w:sz w:val="20"/>
          <w:szCs w:val="20"/>
          <w:lang w:bidi="te-IN"/>
        </w:rPr>
        <w:t xml:space="preserve"> for the rest, you </w:t>
      </w:r>
      <w:proofErr w:type="gramStart"/>
      <w:r w:rsidRPr="003C432E">
        <w:rPr>
          <w:rFonts w:ascii="var(--jp-content-font-family)" w:eastAsia="Times New Roman" w:hAnsi="var(--jp-content-font-family)" w:cs="Times New Roman"/>
          <w:sz w:val="20"/>
          <w:szCs w:val="20"/>
          <w:lang w:bidi="te-IN"/>
        </w:rPr>
        <w:t>would</w:t>
      </w:r>
      <w:proofErr w:type="gramEnd"/>
      <w:r w:rsidRPr="003C432E">
        <w:rPr>
          <w:rFonts w:ascii="var(--jp-content-font-family)" w:eastAsia="Times New Roman" w:hAnsi="var(--jp-content-font-family)" w:cs="Times New Roman"/>
          <w:sz w:val="20"/>
          <w:szCs w:val="20"/>
          <w:lang w:bidi="te-IN"/>
        </w:rPr>
        <w:t xml:space="preserve"> do:</w:t>
      </w:r>
    </w:p>
    <w:p w14:paraId="4EAEAEF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0" w:lineRule="auto"/>
        <w:rPr>
          <w:rFonts w:ascii="var(--jp-code-font-family)" w:eastAsia="Times New Roman" w:hAnsi="var(--jp-code-font-family)" w:cs="Courier New"/>
          <w:sz w:val="20"/>
          <w:szCs w:val="20"/>
          <w:lang w:bidi="te-IN"/>
        </w:rPr>
      </w:pPr>
      <w:r w:rsidRPr="003C432E">
        <w:rPr>
          <w:rFonts w:ascii="var(--jp-code-font-family)" w:eastAsia="Times New Roman" w:hAnsi="var(--jp-code-font-family)" w:cs="Courier New"/>
          <w:sz w:val="20"/>
          <w:szCs w:val="20"/>
          <w:lang w:bidi="te-IN"/>
        </w:rPr>
        <w:t xml:space="preserve">a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proofErr w:type="spellStart"/>
      <w:proofErr w:type="gramStart"/>
      <w:r w:rsidRPr="003C432E">
        <w:rPr>
          <w:rFonts w:ascii="var(--jp-code-font-family)" w:eastAsia="Times New Roman" w:hAnsi="var(--jp-code-font-family)" w:cs="Courier New"/>
          <w:sz w:val="20"/>
          <w:szCs w:val="20"/>
          <w:lang w:bidi="te-IN"/>
        </w:rPr>
        <w:t>np</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pad</w:t>
      </w:r>
      <w:proofErr w:type="spellEnd"/>
      <w:r w:rsidRPr="003C432E">
        <w:rPr>
          <w:rFonts w:ascii="var(--jp-code-font-family)" w:eastAsia="Times New Roman" w:hAnsi="var(--jp-code-font-family)" w:cs="Courier New"/>
          <w:sz w:val="20"/>
          <w:szCs w:val="20"/>
          <w:lang w:bidi="te-IN"/>
        </w:rPr>
        <w:t>(</w:t>
      </w:r>
      <w:proofErr w:type="gramEnd"/>
      <w:r w:rsidRPr="003C432E">
        <w:rPr>
          <w:rFonts w:ascii="var(--jp-code-font-family)" w:eastAsia="Times New Roman" w:hAnsi="var(--jp-code-font-family)" w:cs="Courier New"/>
          <w:sz w:val="20"/>
          <w:szCs w:val="20"/>
          <w:lang w:bidi="te-IN"/>
        </w:rPr>
        <w:t>a, ((0,0), (1,1), (0,0), (3,3), (0,0)), mode</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'constant', </w:t>
      </w:r>
      <w:proofErr w:type="spellStart"/>
      <w:r w:rsidRPr="003C432E">
        <w:rPr>
          <w:rFonts w:ascii="var(--jp-code-font-family)" w:eastAsia="Times New Roman" w:hAnsi="var(--jp-code-font-family)" w:cs="Courier New"/>
          <w:sz w:val="20"/>
          <w:szCs w:val="20"/>
          <w:lang w:bidi="te-IN"/>
        </w:rPr>
        <w:t>constant_values</w:t>
      </w:r>
      <w:proofErr w:type="spellEnd"/>
      <w:r w:rsidRPr="003C432E">
        <w:rPr>
          <w:rFonts w:ascii="var(--jp-code-font-family)" w:eastAsia="Times New Roman" w:hAnsi="var(--jp-code-font-family)" w:cs="Courier New"/>
          <w:sz w:val="20"/>
          <w:szCs w:val="20"/>
          <w:lang w:bidi="te-IN"/>
        </w:rPr>
        <w:t xml:space="preserve">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(0,0))</w:t>
      </w:r>
    </w:p>
    <w:p w14:paraId="1E7B9BDE"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[17]:</w:t>
      </w:r>
    </w:p>
    <w:p w14:paraId="07174E7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GRADED FUNCTION: </w:t>
      </w:r>
      <w:proofErr w:type="spellStart"/>
      <w:r w:rsidRPr="003C432E">
        <w:rPr>
          <w:rFonts w:ascii="Courier New" w:eastAsia="Times New Roman" w:hAnsi="Courier New" w:cs="Courier New"/>
          <w:i/>
          <w:iCs/>
          <w:sz w:val="20"/>
          <w:szCs w:val="20"/>
          <w:lang w:bidi="te-IN"/>
        </w:rPr>
        <w:t>zero_pad</w:t>
      </w:r>
      <w:proofErr w:type="spellEnd"/>
    </w:p>
    <w:p w14:paraId="242A1BA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7E728E4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zero_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X, pad):</w:t>
      </w:r>
    </w:p>
    <w:p w14:paraId="0BC9531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585B2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Pad with </w:t>
      </w:r>
      <w:proofErr w:type="gramStart"/>
      <w:r w:rsidRPr="003C432E">
        <w:rPr>
          <w:rFonts w:ascii="Courier New" w:eastAsia="Times New Roman" w:hAnsi="Courier New" w:cs="Courier New"/>
          <w:sz w:val="20"/>
          <w:szCs w:val="20"/>
          <w:lang w:bidi="te-IN"/>
        </w:rPr>
        <w:t>zeros</w:t>
      </w:r>
      <w:proofErr w:type="gramEnd"/>
      <w:r w:rsidRPr="003C432E">
        <w:rPr>
          <w:rFonts w:ascii="Courier New" w:eastAsia="Times New Roman" w:hAnsi="Courier New" w:cs="Courier New"/>
          <w:sz w:val="20"/>
          <w:szCs w:val="20"/>
          <w:lang w:bidi="te-IN"/>
        </w:rPr>
        <w:t xml:space="preserve"> all images of the dataset X. The padding is applied to the height and width of an image, </w:t>
      </w:r>
    </w:p>
    <w:p w14:paraId="350FAA3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as illustrated in Figure 1.</w:t>
      </w:r>
    </w:p>
    <w:p w14:paraId="35015D4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064B5E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w:t>
      </w:r>
    </w:p>
    <w:p w14:paraId="02A3267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X -- python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representing a batch of m images</w:t>
      </w:r>
    </w:p>
    <w:p w14:paraId="4807DBB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pad -- integer, amount of padding around each image on vertical and horizontal </w:t>
      </w:r>
      <w:proofErr w:type="gramStart"/>
      <w:r w:rsidRPr="003C432E">
        <w:rPr>
          <w:rFonts w:ascii="Courier New" w:eastAsia="Times New Roman" w:hAnsi="Courier New" w:cs="Courier New"/>
          <w:sz w:val="20"/>
          <w:szCs w:val="20"/>
          <w:lang w:bidi="te-IN"/>
        </w:rPr>
        <w:t>dimensions</w:t>
      </w:r>
      <w:proofErr w:type="gramEnd"/>
    </w:p>
    <w:p w14:paraId="708469D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2DE8CE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4ED0E5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X_pad</w:t>
      </w:r>
      <w:proofErr w:type="spellEnd"/>
      <w:r w:rsidRPr="003C432E">
        <w:rPr>
          <w:rFonts w:ascii="Courier New" w:eastAsia="Times New Roman" w:hAnsi="Courier New" w:cs="Courier New"/>
          <w:sz w:val="20"/>
          <w:szCs w:val="20"/>
          <w:lang w:bidi="te-IN"/>
        </w:rPr>
        <w:t xml:space="preserve"> -- padded image of shape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+ 2 * pad,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+ 2 * pad,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3EFE0FB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3AEA5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E15789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i/>
          <w:iCs/>
          <w:sz w:val="20"/>
          <w:szCs w:val="20"/>
          <w:lang w:bidi="te-IN"/>
        </w:rPr>
        <w:t>#(</w:t>
      </w:r>
      <w:proofErr w:type="gramEnd"/>
      <w:r w:rsidRPr="003C432E">
        <w:rPr>
          <w:rFonts w:ascii="Courier New" w:eastAsia="Times New Roman" w:hAnsi="Courier New" w:cs="Courier New"/>
          <w:i/>
          <w:iCs/>
          <w:sz w:val="20"/>
          <w:szCs w:val="20"/>
          <w:lang w:bidi="te-IN"/>
        </w:rPr>
        <w:t>≈ 1 line)</w:t>
      </w:r>
    </w:p>
    <w:p w14:paraId="28BF336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X_pad</w:t>
      </w:r>
      <w:proofErr w:type="spellEnd"/>
      <w:r w:rsidRPr="003C432E">
        <w:rPr>
          <w:rFonts w:ascii="Courier New" w:eastAsia="Times New Roman" w:hAnsi="Courier New" w:cs="Courier New"/>
          <w:i/>
          <w:iCs/>
          <w:sz w:val="20"/>
          <w:szCs w:val="20"/>
          <w:lang w:bidi="te-IN"/>
        </w:rPr>
        <w:t xml:space="preserve"> = None</w:t>
      </w:r>
    </w:p>
    <w:p w14:paraId="4A2409B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STARTS HERE</w:t>
      </w:r>
    </w:p>
    <w:p w14:paraId="6396027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X_pad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X, ((0,0), (</w:t>
      </w:r>
      <w:proofErr w:type="spellStart"/>
      <w:r w:rsidRPr="003C432E">
        <w:rPr>
          <w:rFonts w:ascii="Courier New" w:eastAsia="Times New Roman" w:hAnsi="Courier New" w:cs="Courier New"/>
          <w:sz w:val="20"/>
          <w:szCs w:val="20"/>
          <w:lang w:bidi="te-IN"/>
        </w:rPr>
        <w:t>pad,pad</w:t>
      </w:r>
      <w:proofErr w:type="spellEnd"/>
      <w:r w:rsidRPr="003C432E">
        <w:rPr>
          <w:rFonts w:ascii="Courier New" w:eastAsia="Times New Roman" w:hAnsi="Courier New" w:cs="Courier New"/>
          <w:sz w:val="20"/>
          <w:szCs w:val="20"/>
          <w:lang w:bidi="te-IN"/>
        </w:rPr>
        <w:t>), (</w:t>
      </w:r>
      <w:proofErr w:type="spellStart"/>
      <w:r w:rsidRPr="003C432E">
        <w:rPr>
          <w:rFonts w:ascii="Courier New" w:eastAsia="Times New Roman" w:hAnsi="Courier New" w:cs="Courier New"/>
          <w:sz w:val="20"/>
          <w:szCs w:val="20"/>
          <w:lang w:bidi="te-IN"/>
        </w:rPr>
        <w:t>pad,pad</w:t>
      </w:r>
      <w:proofErr w:type="spellEnd"/>
      <w:r w:rsidRPr="003C432E">
        <w:rPr>
          <w:rFonts w:ascii="Courier New" w:eastAsia="Times New Roman" w:hAnsi="Courier New" w:cs="Courier New"/>
          <w:sz w:val="20"/>
          <w:szCs w:val="20"/>
          <w:lang w:bidi="te-IN"/>
        </w:rPr>
        <w:t>),(0,0)), mode</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'constant', </w:t>
      </w:r>
      <w:proofErr w:type="spellStart"/>
      <w:r w:rsidRPr="003C432E">
        <w:rPr>
          <w:rFonts w:ascii="Courier New" w:eastAsia="Times New Roman" w:hAnsi="Courier New" w:cs="Courier New"/>
          <w:sz w:val="20"/>
          <w:szCs w:val="20"/>
          <w:lang w:bidi="te-IN"/>
        </w:rPr>
        <w:t>constant_values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(0,0))</w:t>
      </w:r>
    </w:p>
    <w:p w14:paraId="0CE90CD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39E286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ENDS HERE</w:t>
      </w:r>
    </w:p>
    <w:p w14:paraId="4581269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6B2AF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w:t>
      </w:r>
      <w:proofErr w:type="spellEnd"/>
      <w:proofErr w:type="gramEnd"/>
    </w:p>
    <w:p w14:paraId="0FFDB52A"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[18]:</w:t>
      </w:r>
    </w:p>
    <w:p w14:paraId="131BB8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298EECD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x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(4, 3, 3, 2)</w:t>
      </w:r>
    </w:p>
    <w:p w14:paraId="6B21D58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zero_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x, 3)</w:t>
      </w:r>
    </w:p>
    <w:p w14:paraId="0C0A079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 ("</w:t>
      </w:r>
      <w:proofErr w:type="spellStart"/>
      <w:proofErr w:type="gramStart"/>
      <w:r w:rsidRPr="003C432E">
        <w:rPr>
          <w:rFonts w:ascii="Courier New" w:eastAsia="Times New Roman" w:hAnsi="Courier New" w:cs="Courier New"/>
          <w:sz w:val="20"/>
          <w:szCs w:val="20"/>
          <w:lang w:bidi="te-IN"/>
        </w:rPr>
        <w:t>x.shape</w:t>
      </w:r>
      <w:proofErr w:type="spellEnd"/>
      <w:proofErr w:type="gramEnd"/>
      <w:r w:rsidRPr="003C432E">
        <w:rPr>
          <w:rFonts w:ascii="Courier New" w:eastAsia="Times New Roman" w:hAnsi="Courier New" w:cs="Courier New"/>
          <w:sz w:val="20"/>
          <w:szCs w:val="20"/>
          <w:lang w:bidi="te-IN"/>
        </w:rPr>
        <w:t xml:space="preserve"> =\n", </w:t>
      </w:r>
      <w:proofErr w:type="spellStart"/>
      <w:r w:rsidRPr="003C432E">
        <w:rPr>
          <w:rFonts w:ascii="Courier New" w:eastAsia="Times New Roman" w:hAnsi="Courier New" w:cs="Courier New"/>
          <w:sz w:val="20"/>
          <w:szCs w:val="20"/>
          <w:lang w:bidi="te-IN"/>
        </w:rPr>
        <w:t>x</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77D3153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 ("</w:t>
      </w: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pad.shape</w:t>
      </w:r>
      <w:proofErr w:type="spellEnd"/>
      <w:proofErr w:type="gramEnd"/>
      <w:r w:rsidRPr="003C432E">
        <w:rPr>
          <w:rFonts w:ascii="Courier New" w:eastAsia="Times New Roman" w:hAnsi="Courier New" w:cs="Courier New"/>
          <w:sz w:val="20"/>
          <w:szCs w:val="20"/>
          <w:lang w:bidi="te-IN"/>
        </w:rPr>
        <w:t xml:space="preserve"> =\n", </w:t>
      </w:r>
      <w:proofErr w:type="spellStart"/>
      <w:r w:rsidRPr="003C432E">
        <w:rPr>
          <w:rFonts w:ascii="Courier New" w:eastAsia="Times New Roman" w:hAnsi="Courier New" w:cs="Courier New"/>
          <w:sz w:val="20"/>
          <w:szCs w:val="20"/>
          <w:lang w:bidi="te-IN"/>
        </w:rPr>
        <w:t>x_pad</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77E27AA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 ("</w:t>
      </w:r>
      <w:proofErr w:type="gramStart"/>
      <w:r w:rsidRPr="003C432E">
        <w:rPr>
          <w:rFonts w:ascii="Courier New" w:eastAsia="Times New Roman" w:hAnsi="Courier New" w:cs="Courier New"/>
          <w:sz w:val="20"/>
          <w:szCs w:val="20"/>
          <w:lang w:bidi="te-IN"/>
        </w:rPr>
        <w:t>x[</w:t>
      </w:r>
      <w:proofErr w:type="gramEnd"/>
      <w:r w:rsidRPr="003C432E">
        <w:rPr>
          <w:rFonts w:ascii="Courier New" w:eastAsia="Times New Roman" w:hAnsi="Courier New" w:cs="Courier New"/>
          <w:sz w:val="20"/>
          <w:szCs w:val="20"/>
          <w:lang w:bidi="te-IN"/>
        </w:rPr>
        <w:t>1,1] =\n", x[1, 1])</w:t>
      </w:r>
    </w:p>
    <w:p w14:paraId="4688738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 ("</w:t>
      </w: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1,1] =\n", </w:t>
      </w:r>
      <w:proofErr w:type="spellStart"/>
      <w:r w:rsidRPr="003C432E">
        <w:rPr>
          <w:rFonts w:ascii="Courier New" w:eastAsia="Times New Roman" w:hAnsi="Courier New" w:cs="Courier New"/>
          <w:sz w:val="20"/>
          <w:szCs w:val="20"/>
          <w:lang w:bidi="te-IN"/>
        </w:rPr>
        <w:t>x_pad</w:t>
      </w:r>
      <w:proofErr w:type="spellEnd"/>
      <w:r w:rsidRPr="003C432E">
        <w:rPr>
          <w:rFonts w:ascii="Courier New" w:eastAsia="Times New Roman" w:hAnsi="Courier New" w:cs="Courier New"/>
          <w:sz w:val="20"/>
          <w:szCs w:val="20"/>
          <w:lang w:bidi="te-IN"/>
        </w:rPr>
        <w:t>[1, 1])</w:t>
      </w:r>
    </w:p>
    <w:p w14:paraId="7BC586B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3CE17E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fig, </w:t>
      </w:r>
      <w:proofErr w:type="spellStart"/>
      <w:r w:rsidRPr="003C432E">
        <w:rPr>
          <w:rFonts w:ascii="Courier New" w:eastAsia="Times New Roman" w:hAnsi="Courier New" w:cs="Courier New"/>
          <w:sz w:val="20"/>
          <w:szCs w:val="20"/>
          <w:lang w:bidi="te-IN"/>
        </w:rPr>
        <w:t>axarr</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plt</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subplots</w:t>
      </w:r>
      <w:proofErr w:type="spellEnd"/>
      <w:proofErr w:type="gramEnd"/>
      <w:r w:rsidRPr="003C432E">
        <w:rPr>
          <w:rFonts w:ascii="Courier New" w:eastAsia="Times New Roman" w:hAnsi="Courier New" w:cs="Courier New"/>
          <w:sz w:val="20"/>
          <w:szCs w:val="20"/>
          <w:lang w:bidi="te-IN"/>
        </w:rPr>
        <w:t>(1, 2)</w:t>
      </w:r>
    </w:p>
    <w:p w14:paraId="7478222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axarr</w:t>
      </w:r>
      <w:proofErr w:type="spellEnd"/>
      <w:r w:rsidRPr="003C432E">
        <w:rPr>
          <w:rFonts w:ascii="Courier New" w:eastAsia="Times New Roman" w:hAnsi="Courier New" w:cs="Courier New"/>
          <w:sz w:val="20"/>
          <w:szCs w:val="20"/>
          <w:lang w:bidi="te-IN"/>
        </w:rPr>
        <w:t>[0</w:t>
      </w:r>
      <w:proofErr w:type="gramStart"/>
      <w:r w:rsidRPr="003C432E">
        <w:rPr>
          <w:rFonts w:ascii="Courier New" w:eastAsia="Times New Roman" w:hAnsi="Courier New" w:cs="Courier New"/>
          <w:sz w:val="20"/>
          <w:szCs w:val="20"/>
          <w:lang w:bidi="te-IN"/>
        </w:rPr>
        <w:t>]</w:t>
      </w:r>
      <w:r w:rsidRPr="003C432E">
        <w:rPr>
          <w:rFonts w:ascii="Courier New" w:eastAsia="Times New Roman" w:hAnsi="Courier New" w:cs="Courier New"/>
          <w:b/>
          <w:bCs/>
          <w:sz w:val="20"/>
          <w:szCs w:val="20"/>
          <w:lang w:bidi="te-IN"/>
        </w:rPr>
        <w:t>.</w:t>
      </w:r>
      <w:proofErr w:type="spellStart"/>
      <w:r w:rsidRPr="003C432E">
        <w:rPr>
          <w:rFonts w:ascii="Courier New" w:eastAsia="Times New Roman" w:hAnsi="Courier New" w:cs="Courier New"/>
          <w:sz w:val="20"/>
          <w:szCs w:val="20"/>
          <w:lang w:bidi="te-IN"/>
        </w:rPr>
        <w:t>set</w:t>
      </w:r>
      <w:proofErr w:type="gramEnd"/>
      <w:r w:rsidRPr="003C432E">
        <w:rPr>
          <w:rFonts w:ascii="Courier New" w:eastAsia="Times New Roman" w:hAnsi="Courier New" w:cs="Courier New"/>
          <w:sz w:val="20"/>
          <w:szCs w:val="20"/>
          <w:lang w:bidi="te-IN"/>
        </w:rPr>
        <w:t>_title</w:t>
      </w:r>
      <w:proofErr w:type="spellEnd"/>
      <w:r w:rsidRPr="003C432E">
        <w:rPr>
          <w:rFonts w:ascii="Courier New" w:eastAsia="Times New Roman" w:hAnsi="Courier New" w:cs="Courier New"/>
          <w:sz w:val="20"/>
          <w:szCs w:val="20"/>
          <w:lang w:bidi="te-IN"/>
        </w:rPr>
        <w:t>('x')</w:t>
      </w:r>
    </w:p>
    <w:p w14:paraId="3FC4251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axarr</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0]</w:t>
      </w:r>
      <w:r w:rsidRPr="003C432E">
        <w:rPr>
          <w:rFonts w:ascii="Courier New" w:eastAsia="Times New Roman" w:hAnsi="Courier New" w:cs="Courier New"/>
          <w:b/>
          <w:bCs/>
          <w:sz w:val="20"/>
          <w:szCs w:val="20"/>
          <w:lang w:bidi="te-IN"/>
        </w:rPr>
        <w:t>.</w:t>
      </w:r>
      <w:proofErr w:type="spellStart"/>
      <w:r w:rsidRPr="003C432E">
        <w:rPr>
          <w:rFonts w:ascii="Courier New" w:eastAsia="Times New Roman" w:hAnsi="Courier New" w:cs="Courier New"/>
          <w:sz w:val="20"/>
          <w:szCs w:val="20"/>
          <w:lang w:bidi="te-IN"/>
        </w:rPr>
        <w:t>imshow</w:t>
      </w:r>
      <w:proofErr w:type="spellEnd"/>
      <w:r w:rsidRPr="003C432E">
        <w:rPr>
          <w:rFonts w:ascii="Courier New" w:eastAsia="Times New Roman" w:hAnsi="Courier New" w:cs="Courier New"/>
          <w:sz w:val="20"/>
          <w:szCs w:val="20"/>
          <w:lang w:bidi="te-IN"/>
        </w:rPr>
        <w:t>(x[0, :, :, 0])</w:t>
      </w:r>
    </w:p>
    <w:p w14:paraId="62CEB57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axarr</w:t>
      </w:r>
      <w:proofErr w:type="spellEnd"/>
      <w:r w:rsidRPr="003C432E">
        <w:rPr>
          <w:rFonts w:ascii="Courier New" w:eastAsia="Times New Roman" w:hAnsi="Courier New" w:cs="Courier New"/>
          <w:sz w:val="20"/>
          <w:szCs w:val="20"/>
          <w:lang w:bidi="te-IN"/>
        </w:rPr>
        <w:t>[1</w:t>
      </w:r>
      <w:proofErr w:type="gramStart"/>
      <w:r w:rsidRPr="003C432E">
        <w:rPr>
          <w:rFonts w:ascii="Courier New" w:eastAsia="Times New Roman" w:hAnsi="Courier New" w:cs="Courier New"/>
          <w:sz w:val="20"/>
          <w:szCs w:val="20"/>
          <w:lang w:bidi="te-IN"/>
        </w:rPr>
        <w:t>]</w:t>
      </w:r>
      <w:r w:rsidRPr="003C432E">
        <w:rPr>
          <w:rFonts w:ascii="Courier New" w:eastAsia="Times New Roman" w:hAnsi="Courier New" w:cs="Courier New"/>
          <w:b/>
          <w:bCs/>
          <w:sz w:val="20"/>
          <w:szCs w:val="20"/>
          <w:lang w:bidi="te-IN"/>
        </w:rPr>
        <w:t>.</w:t>
      </w:r>
      <w:proofErr w:type="spellStart"/>
      <w:r w:rsidRPr="003C432E">
        <w:rPr>
          <w:rFonts w:ascii="Courier New" w:eastAsia="Times New Roman" w:hAnsi="Courier New" w:cs="Courier New"/>
          <w:sz w:val="20"/>
          <w:szCs w:val="20"/>
          <w:lang w:bidi="te-IN"/>
        </w:rPr>
        <w:t>set</w:t>
      </w:r>
      <w:proofErr w:type="gramEnd"/>
      <w:r w:rsidRPr="003C432E">
        <w:rPr>
          <w:rFonts w:ascii="Courier New" w:eastAsia="Times New Roman" w:hAnsi="Courier New" w:cs="Courier New"/>
          <w:sz w:val="20"/>
          <w:szCs w:val="20"/>
          <w:lang w:bidi="te-IN"/>
        </w:rPr>
        <w:t>_title</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x_pad</w:t>
      </w:r>
      <w:proofErr w:type="spellEnd"/>
      <w:r w:rsidRPr="003C432E">
        <w:rPr>
          <w:rFonts w:ascii="Courier New" w:eastAsia="Times New Roman" w:hAnsi="Courier New" w:cs="Courier New"/>
          <w:sz w:val="20"/>
          <w:szCs w:val="20"/>
          <w:lang w:bidi="te-IN"/>
        </w:rPr>
        <w:t>')</w:t>
      </w:r>
    </w:p>
    <w:p w14:paraId="2F13C01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axarr</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1]</w:t>
      </w:r>
      <w:r w:rsidRPr="003C432E">
        <w:rPr>
          <w:rFonts w:ascii="Courier New" w:eastAsia="Times New Roman" w:hAnsi="Courier New" w:cs="Courier New"/>
          <w:b/>
          <w:bCs/>
          <w:sz w:val="20"/>
          <w:szCs w:val="20"/>
          <w:lang w:bidi="te-IN"/>
        </w:rPr>
        <w:t>.</w:t>
      </w:r>
      <w:proofErr w:type="spellStart"/>
      <w:r w:rsidRPr="003C432E">
        <w:rPr>
          <w:rFonts w:ascii="Courier New" w:eastAsia="Times New Roman" w:hAnsi="Courier New" w:cs="Courier New"/>
          <w:sz w:val="20"/>
          <w:szCs w:val="20"/>
          <w:lang w:bidi="te-IN"/>
        </w:rPr>
        <w:t>imshow</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x_pad</w:t>
      </w:r>
      <w:proofErr w:type="spellEnd"/>
      <w:r w:rsidRPr="003C432E">
        <w:rPr>
          <w:rFonts w:ascii="Courier New" w:eastAsia="Times New Roman" w:hAnsi="Courier New" w:cs="Courier New"/>
          <w:sz w:val="20"/>
          <w:szCs w:val="20"/>
          <w:lang w:bidi="te-IN"/>
        </w:rPr>
        <w:t>[0, :, :, 0])</w:t>
      </w:r>
    </w:p>
    <w:p w14:paraId="23BC040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zero_pad_test</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zero_pad</w:t>
      </w:r>
      <w:proofErr w:type="spellEnd"/>
      <w:r w:rsidRPr="003C432E">
        <w:rPr>
          <w:rFonts w:ascii="Courier New" w:eastAsia="Times New Roman" w:hAnsi="Courier New" w:cs="Courier New"/>
          <w:sz w:val="20"/>
          <w:szCs w:val="20"/>
          <w:lang w:bidi="te-IN"/>
        </w:rPr>
        <w:t>)</w:t>
      </w:r>
    </w:p>
    <w:p w14:paraId="7EF233D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x.shape</w:t>
      </w:r>
      <w:proofErr w:type="spellEnd"/>
      <w:r w:rsidRPr="003C432E">
        <w:rPr>
          <w:rFonts w:ascii="Courier New" w:eastAsia="Times New Roman" w:hAnsi="Courier New" w:cs="Courier New"/>
          <w:sz w:val="20"/>
          <w:szCs w:val="20"/>
          <w:lang w:bidi="te-IN"/>
        </w:rPr>
        <w:t xml:space="preserve"> =</w:t>
      </w:r>
    </w:p>
    <w:p w14:paraId="2CBB8FA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(4, 3, 3, 2)</w:t>
      </w:r>
    </w:p>
    <w:p w14:paraId="3282DDB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pad.shape</w:t>
      </w:r>
      <w:proofErr w:type="spellEnd"/>
      <w:proofErr w:type="gramEnd"/>
      <w:r w:rsidRPr="003C432E">
        <w:rPr>
          <w:rFonts w:ascii="Courier New" w:eastAsia="Times New Roman" w:hAnsi="Courier New" w:cs="Courier New"/>
          <w:sz w:val="20"/>
          <w:szCs w:val="20"/>
          <w:lang w:bidi="te-IN"/>
        </w:rPr>
        <w:t xml:space="preserve"> =</w:t>
      </w:r>
    </w:p>
    <w:p w14:paraId="617FE2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(4, 9, 9, 2)</w:t>
      </w:r>
    </w:p>
    <w:p w14:paraId="0219D91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x[</w:t>
      </w:r>
      <w:proofErr w:type="gramEnd"/>
      <w:r w:rsidRPr="003C432E">
        <w:rPr>
          <w:rFonts w:ascii="Courier New" w:eastAsia="Times New Roman" w:hAnsi="Courier New" w:cs="Courier New"/>
          <w:sz w:val="20"/>
          <w:szCs w:val="20"/>
          <w:lang w:bidi="te-IN"/>
        </w:rPr>
        <w:t>1,1] =</w:t>
      </w:r>
    </w:p>
    <w:p w14:paraId="34A988B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[[ 0.90085595 -0.68372786]</w:t>
      </w:r>
    </w:p>
    <w:p w14:paraId="66EEB4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[-0.12289023 -0.93576943]</w:t>
      </w:r>
    </w:p>
    <w:p w14:paraId="6E7CDEA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w:t>
      </w:r>
      <w:proofErr w:type="gramStart"/>
      <w:r w:rsidRPr="003C432E">
        <w:rPr>
          <w:rFonts w:ascii="Courier New" w:eastAsia="Times New Roman" w:hAnsi="Courier New" w:cs="Courier New"/>
          <w:sz w:val="20"/>
          <w:szCs w:val="20"/>
          <w:lang w:bidi="te-IN"/>
        </w:rPr>
        <w:t>26788808  0.53035547</w:t>
      </w:r>
      <w:proofErr w:type="gramEnd"/>
      <w:r w:rsidRPr="003C432E">
        <w:rPr>
          <w:rFonts w:ascii="Courier New" w:eastAsia="Times New Roman" w:hAnsi="Courier New" w:cs="Courier New"/>
          <w:sz w:val="20"/>
          <w:szCs w:val="20"/>
          <w:lang w:bidi="te-IN"/>
        </w:rPr>
        <w:t>]]</w:t>
      </w:r>
    </w:p>
    <w:p w14:paraId="4775DD3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1,1] =</w:t>
      </w:r>
    </w:p>
    <w:p w14:paraId="0FB57F0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40D7BBF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2F51B21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[0. 0.]</w:t>
      </w:r>
    </w:p>
    <w:p w14:paraId="6C29F64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20D98DB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551E2E1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01DB4A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54CBACC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24B02C6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15A461A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x.shape</w:t>
      </w:r>
      <w:proofErr w:type="spellEnd"/>
      <w:r w:rsidRPr="003C432E">
        <w:rPr>
          <w:rFonts w:ascii="Courier New" w:eastAsia="Times New Roman" w:hAnsi="Courier New" w:cs="Courier New"/>
          <w:sz w:val="20"/>
          <w:szCs w:val="20"/>
          <w:lang w:bidi="te-IN"/>
        </w:rPr>
        <w:t xml:space="preserve"> =</w:t>
      </w:r>
    </w:p>
    <w:p w14:paraId="5E4335A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(4, 3, 3, 2)</w:t>
      </w:r>
    </w:p>
    <w:p w14:paraId="536D6C4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pad.shape</w:t>
      </w:r>
      <w:proofErr w:type="spellEnd"/>
      <w:proofErr w:type="gramEnd"/>
      <w:r w:rsidRPr="003C432E">
        <w:rPr>
          <w:rFonts w:ascii="Courier New" w:eastAsia="Times New Roman" w:hAnsi="Courier New" w:cs="Courier New"/>
          <w:sz w:val="20"/>
          <w:szCs w:val="20"/>
          <w:lang w:bidi="te-IN"/>
        </w:rPr>
        <w:t xml:space="preserve"> =</w:t>
      </w:r>
    </w:p>
    <w:p w14:paraId="27DEE2B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(4, 9, 9, 2)</w:t>
      </w:r>
    </w:p>
    <w:p w14:paraId="2CAD406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x[</w:t>
      </w:r>
      <w:proofErr w:type="gramEnd"/>
      <w:r w:rsidRPr="003C432E">
        <w:rPr>
          <w:rFonts w:ascii="Courier New" w:eastAsia="Times New Roman" w:hAnsi="Courier New" w:cs="Courier New"/>
          <w:sz w:val="20"/>
          <w:szCs w:val="20"/>
          <w:lang w:bidi="te-IN"/>
        </w:rPr>
        <w:t>1,1] =</w:t>
      </w:r>
    </w:p>
    <w:p w14:paraId="0D8D98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[[ 0.90085595 -0.68372786]</w:t>
      </w:r>
    </w:p>
    <w:p w14:paraId="0C25E63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[-0.12289023 -0.93576943]</w:t>
      </w:r>
    </w:p>
    <w:p w14:paraId="24FE3BA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w:t>
      </w:r>
      <w:proofErr w:type="gramStart"/>
      <w:r w:rsidRPr="003C432E">
        <w:rPr>
          <w:rFonts w:ascii="Courier New" w:eastAsia="Times New Roman" w:hAnsi="Courier New" w:cs="Courier New"/>
          <w:sz w:val="20"/>
          <w:szCs w:val="20"/>
          <w:lang w:bidi="te-IN"/>
        </w:rPr>
        <w:t>26788808  0.53035547</w:t>
      </w:r>
      <w:proofErr w:type="gramEnd"/>
      <w:r w:rsidRPr="003C432E">
        <w:rPr>
          <w:rFonts w:ascii="Courier New" w:eastAsia="Times New Roman" w:hAnsi="Courier New" w:cs="Courier New"/>
          <w:sz w:val="20"/>
          <w:szCs w:val="20"/>
          <w:lang w:bidi="te-IN"/>
        </w:rPr>
        <w:t>]]</w:t>
      </w:r>
    </w:p>
    <w:p w14:paraId="484438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x_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1,1] =</w:t>
      </w:r>
    </w:p>
    <w:p w14:paraId="7C310E1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00F61E3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7CF2BF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079B654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6F8A1A3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201C37E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759A3C7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390E720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7A38630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w:t>
      </w:r>
    </w:p>
    <w:p w14:paraId="603B2AF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[[0. 0. 0. 0. 0. 0. 0. 0. 0.]</w:t>
      </w:r>
    </w:p>
    <w:p w14:paraId="58EC9E5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 0. 0. 0. 0. 0. 0. 0. 0.]]</w:t>
      </w:r>
    </w:p>
    <w:p w14:paraId="08839AE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All tests passed!</w:t>
      </w:r>
    </w:p>
    <w:p w14:paraId="3BD9FF82" w14:textId="0163962D" w:rsidR="003C432E" w:rsidRPr="003C432E" w:rsidRDefault="003C432E" w:rsidP="003C432E">
      <w:pPr>
        <w:shd w:val="clear" w:color="auto" w:fill="FFFFFF"/>
        <w:spacing w:before="0" w:line="240" w:lineRule="auto"/>
        <w:rPr>
          <w:rFonts w:ascii="Times New Roman" w:eastAsia="Times New Roman" w:hAnsi="Times New Roman" w:cs="Times New Roman"/>
          <w:sz w:val="20"/>
          <w:szCs w:val="20"/>
          <w:lang w:bidi="te-IN"/>
        </w:rPr>
      </w:pPr>
      <w:r w:rsidRPr="003C432E">
        <w:rPr>
          <w:rFonts w:ascii="Times New Roman" w:eastAsia="Times New Roman" w:hAnsi="Times New Roman" w:cs="Times New Roman"/>
          <w:noProof/>
          <w:sz w:val="20"/>
          <w:szCs w:val="20"/>
          <w:lang w:bidi="te-IN"/>
        </w:rPr>
        <w:drawing>
          <wp:inline distT="0" distB="0" distL="0" distR="0" wp14:anchorId="7764B68A" wp14:editId="34000F9C">
            <wp:extent cx="4114800" cy="2209800"/>
            <wp:effectExtent l="0" t="0" r="0" b="0"/>
            <wp:docPr id="1509565079" name="Picture 5" descr="A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65079" name="Picture 5" descr="A black and white squares&#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209800"/>
                    </a:xfrm>
                    <a:prstGeom prst="rect">
                      <a:avLst/>
                    </a:prstGeom>
                    <a:noFill/>
                    <a:ln>
                      <a:noFill/>
                    </a:ln>
                  </pic:spPr>
                </pic:pic>
              </a:graphicData>
            </a:graphic>
          </wp:inline>
        </w:drawing>
      </w:r>
    </w:p>
    <w:p w14:paraId="352C0089"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5" w:name="3-2"/>
      <w:bookmarkEnd w:id="5"/>
      <w:r w:rsidRPr="003C432E">
        <w:rPr>
          <w:rFonts w:ascii="var(--jp-content-font-family)" w:eastAsia="Times New Roman" w:hAnsi="var(--jp-content-font-family)" w:cs="Times New Roman"/>
          <w:b/>
          <w:bCs/>
          <w:sz w:val="27"/>
          <w:szCs w:val="27"/>
          <w:lang w:bidi="te-IN"/>
        </w:rPr>
        <w:t>3.2 - Single Step of Convolution</w:t>
      </w:r>
    </w:p>
    <w:p w14:paraId="741D473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In this part, implement a single step of convolution, in which you apply the filter to a single position of the input. This will be used to build a convolutional unit, which:</w:t>
      </w:r>
    </w:p>
    <w:p w14:paraId="22429CDE" w14:textId="77777777" w:rsidR="003C432E" w:rsidRPr="003C432E" w:rsidRDefault="003C432E" w:rsidP="003C432E">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Takes an input </w:t>
      </w:r>
      <w:proofErr w:type="gramStart"/>
      <w:r w:rsidRPr="003C432E">
        <w:rPr>
          <w:rFonts w:ascii="var(--jp-content-font-family)" w:eastAsia="Times New Roman" w:hAnsi="var(--jp-content-font-family)" w:cs="Times New Roman"/>
          <w:sz w:val="20"/>
          <w:szCs w:val="20"/>
          <w:lang w:bidi="te-IN"/>
        </w:rPr>
        <w:t>volume</w:t>
      </w:r>
      <w:proofErr w:type="gramEnd"/>
    </w:p>
    <w:p w14:paraId="7088C2FE" w14:textId="77777777" w:rsidR="003C432E" w:rsidRPr="003C432E" w:rsidRDefault="003C432E" w:rsidP="003C432E">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Applies a filter at every position of the </w:t>
      </w:r>
      <w:proofErr w:type="gramStart"/>
      <w:r w:rsidRPr="003C432E">
        <w:rPr>
          <w:rFonts w:ascii="var(--jp-content-font-family)" w:eastAsia="Times New Roman" w:hAnsi="var(--jp-content-font-family)" w:cs="Times New Roman"/>
          <w:sz w:val="20"/>
          <w:szCs w:val="20"/>
          <w:lang w:bidi="te-IN"/>
        </w:rPr>
        <w:t>input</w:t>
      </w:r>
      <w:proofErr w:type="gramEnd"/>
    </w:p>
    <w:p w14:paraId="49AD7C04" w14:textId="77777777" w:rsidR="003C432E" w:rsidRPr="003C432E" w:rsidRDefault="003C432E" w:rsidP="003C432E">
      <w:pPr>
        <w:numPr>
          <w:ilvl w:val="0"/>
          <w:numId w:val="25"/>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Outputs another volume (usually of different size)</w:t>
      </w:r>
    </w:p>
    <w:p w14:paraId="1F7B751B" w14:textId="77ECE442" w:rsidR="003C432E" w:rsidRPr="003C432E" w:rsidRDefault="003C432E" w:rsidP="003C432E">
      <w:pPr>
        <w:shd w:val="clear" w:color="auto" w:fill="FFFFFF"/>
        <w:spacing w:before="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noProof/>
          <w:sz w:val="20"/>
          <w:szCs w:val="20"/>
          <w:lang w:bidi="te-IN"/>
        </w:rPr>
        <w:lastRenderedPageBreak/>
        <mc:AlternateContent>
          <mc:Choice Requires="wps">
            <w:drawing>
              <wp:inline distT="0" distB="0" distL="0" distR="0" wp14:anchorId="6DBBBE2C" wp14:editId="442C70B7">
                <wp:extent cx="304800" cy="304800"/>
                <wp:effectExtent l="0" t="0" r="0" b="0"/>
                <wp:docPr id="43847251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5D6C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32E">
        <w:rPr>
          <w:rFonts w:ascii="var(--jp-content-font-family)" w:eastAsia="Times New Roman" w:hAnsi="var(--jp-content-font-family)" w:cs="Times New Roman"/>
          <w:b/>
          <w:bCs/>
          <w:color w:val="800080"/>
          <w:sz w:val="20"/>
          <w:szCs w:val="20"/>
          <w:lang w:bidi="te-IN"/>
        </w:rPr>
        <w:t xml:space="preserve">Figure </w:t>
      </w:r>
      <w:proofErr w:type="gramStart"/>
      <w:r w:rsidRPr="003C432E">
        <w:rPr>
          <w:rFonts w:ascii="var(--jp-content-font-family)" w:eastAsia="Times New Roman" w:hAnsi="var(--jp-content-font-family)" w:cs="Times New Roman"/>
          <w:b/>
          <w:bCs/>
          <w:color w:val="800080"/>
          <w:sz w:val="20"/>
          <w:szCs w:val="20"/>
          <w:lang w:bidi="te-IN"/>
        </w:rPr>
        <w:t>2</w:t>
      </w:r>
      <w:r w:rsidRPr="003C432E">
        <w:rPr>
          <w:rFonts w:ascii="var(--jp-content-font-family)" w:eastAsia="Times New Roman" w:hAnsi="var(--jp-content-font-family)" w:cs="Times New Roman"/>
          <w:color w:val="800080"/>
          <w:sz w:val="20"/>
          <w:szCs w:val="20"/>
          <w:lang w:bidi="te-IN"/>
        </w:rPr>
        <w:t> :</w:t>
      </w:r>
      <w:proofErr w:type="gramEnd"/>
      <w:r w:rsidRPr="003C432E">
        <w:rPr>
          <w:rFonts w:ascii="var(--jp-content-font-family)" w:eastAsia="Times New Roman" w:hAnsi="var(--jp-content-font-family)" w:cs="Times New Roman"/>
          <w:color w:val="800080"/>
          <w:sz w:val="20"/>
          <w:szCs w:val="20"/>
          <w:lang w:bidi="te-IN"/>
        </w:rPr>
        <w:t> </w:t>
      </w:r>
      <w:r w:rsidRPr="003C432E">
        <w:rPr>
          <w:rFonts w:ascii="var(--jp-content-font-family)" w:eastAsia="Times New Roman" w:hAnsi="var(--jp-content-font-family)" w:cs="Times New Roman"/>
          <w:b/>
          <w:bCs/>
          <w:color w:val="800080"/>
          <w:sz w:val="20"/>
          <w:szCs w:val="20"/>
          <w:lang w:bidi="te-IN"/>
        </w:rPr>
        <w:t>Convolution operation</w:t>
      </w:r>
      <w:r w:rsidRPr="003C432E">
        <w:rPr>
          <w:rFonts w:ascii="var(--jp-content-font-family)" w:eastAsia="Times New Roman" w:hAnsi="var(--jp-content-font-family)" w:cs="Times New Roman"/>
          <w:color w:val="800080"/>
          <w:sz w:val="20"/>
          <w:szCs w:val="20"/>
          <w:lang w:bidi="te-IN"/>
        </w:rPr>
        <w:br/>
        <w:t>with a filter of 3x3 and a stride of 1 (stride = amount you move the window each time you slide)</w:t>
      </w:r>
    </w:p>
    <w:p w14:paraId="5E484381"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In a computer vision application, each value in the matrix on the left corresponds to a single pixel value. You convolve a 3x3 filter with the image by multiplying its </w:t>
      </w:r>
      <w:proofErr w:type="gramStart"/>
      <w:r w:rsidRPr="003C432E">
        <w:rPr>
          <w:rFonts w:ascii="var(--jp-content-font-family)" w:eastAsia="Times New Roman" w:hAnsi="var(--jp-content-font-family)" w:cs="Times New Roman"/>
          <w:sz w:val="20"/>
          <w:szCs w:val="20"/>
          <w:lang w:bidi="te-IN"/>
        </w:rPr>
        <w:t>values element-wise</w:t>
      </w:r>
      <w:proofErr w:type="gramEnd"/>
      <w:r w:rsidRPr="003C432E">
        <w:rPr>
          <w:rFonts w:ascii="var(--jp-content-font-family)" w:eastAsia="Times New Roman" w:hAnsi="var(--jp-content-font-family)" w:cs="Times New Roman"/>
          <w:sz w:val="20"/>
          <w:szCs w:val="20"/>
          <w:lang w:bidi="te-IN"/>
        </w:rPr>
        <w:t xml:space="preserve"> with the original matrix, then summing them up and adding a bias. In this first step of the exercise, you will implement a single step of convolution, corresponding to applying a filter to just one of the positions to get a single real-valued output.</w:t>
      </w:r>
    </w:p>
    <w:p w14:paraId="15529CA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Later in this notebook, you'll apply this function to multiple positions of the input to implement the full convolutional operation.</w:t>
      </w:r>
    </w:p>
    <w:p w14:paraId="1D4FB47E"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6" w:name="ex-2"/>
      <w:bookmarkEnd w:id="6"/>
      <w:r w:rsidRPr="003C432E">
        <w:rPr>
          <w:rFonts w:ascii="var(--jp-content-font-family)" w:eastAsia="Times New Roman" w:hAnsi="var(--jp-content-font-family)" w:cs="Times New Roman"/>
          <w:b/>
          <w:bCs/>
          <w:sz w:val="27"/>
          <w:szCs w:val="27"/>
          <w:lang w:bidi="te-IN"/>
        </w:rPr>
        <w:t xml:space="preserve">Exercise 2 - </w:t>
      </w:r>
      <w:proofErr w:type="spellStart"/>
      <w:r w:rsidRPr="003C432E">
        <w:rPr>
          <w:rFonts w:ascii="var(--jp-content-font-family)" w:eastAsia="Times New Roman" w:hAnsi="var(--jp-content-font-family)" w:cs="Times New Roman"/>
          <w:b/>
          <w:bCs/>
          <w:sz w:val="27"/>
          <w:szCs w:val="27"/>
          <w:lang w:bidi="te-IN"/>
        </w:rPr>
        <w:t>conv_single_step</w:t>
      </w:r>
      <w:proofErr w:type="spellEnd"/>
    </w:p>
    <w:p w14:paraId="15CBFDBF"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w:t>
      </w:r>
      <w:proofErr w:type="spellStart"/>
      <w:r w:rsidRPr="003C432E">
        <w:rPr>
          <w:rFonts w:ascii="var(--jp-code-font-family)" w:eastAsia="Times New Roman" w:hAnsi="var(--jp-code-font-family)" w:cs="Courier New"/>
          <w:sz w:val="20"/>
          <w:szCs w:val="20"/>
          <w:bdr w:val="none" w:sz="0" w:space="0" w:color="auto" w:frame="1"/>
          <w:lang w:bidi="te-IN"/>
        </w:rPr>
        <w:t>conv_single_</w:t>
      </w:r>
      <w:proofErr w:type="gramStart"/>
      <w:r w:rsidRPr="003C432E">
        <w:rPr>
          <w:rFonts w:ascii="var(--jp-code-font-family)" w:eastAsia="Times New Roman" w:hAnsi="var(--jp-code-font-family)" w:cs="Courier New"/>
          <w:sz w:val="20"/>
          <w:szCs w:val="20"/>
          <w:bdr w:val="none" w:sz="0" w:space="0" w:color="auto" w:frame="1"/>
          <w:lang w:bidi="te-IN"/>
        </w:rPr>
        <w:t>step</w:t>
      </w:r>
      <w:proofErr w:type="spellEnd"/>
      <w:r w:rsidRPr="003C432E">
        <w:rPr>
          <w:rFonts w:ascii="var(--jp-code-font-family)" w:eastAsia="Times New Roman" w:hAnsi="var(--jp-code-font-family)" w:cs="Courier New"/>
          <w:sz w:val="20"/>
          <w:szCs w:val="20"/>
          <w:bdr w:val="none" w:sz="0" w:space="0" w:color="auto" w:frame="1"/>
          <w:lang w:bidi="te-IN"/>
        </w:rPr>
        <w:t>(</w:t>
      </w:r>
      <w:proofErr w:type="gramEnd"/>
      <w:r w:rsidRPr="003C432E">
        <w:rPr>
          <w:rFonts w:ascii="var(--jp-code-font-family)" w:eastAsia="Times New Roman" w:hAnsi="var(--jp-code-font-family)" w:cs="Courier New"/>
          <w:sz w:val="20"/>
          <w:szCs w:val="20"/>
          <w:bdr w:val="none" w:sz="0" w:space="0" w:color="auto" w:frame="1"/>
          <w:lang w:bidi="te-IN"/>
        </w:rPr>
        <w:t>)</w:t>
      </w:r>
      <w:r w:rsidRPr="003C432E">
        <w:rPr>
          <w:rFonts w:ascii="var(--jp-content-font-family)" w:eastAsia="Times New Roman" w:hAnsi="var(--jp-content-font-family)" w:cs="Times New Roman"/>
          <w:sz w:val="20"/>
          <w:szCs w:val="20"/>
          <w:lang w:bidi="te-IN"/>
        </w:rPr>
        <w:t>.</w:t>
      </w:r>
    </w:p>
    <w:p w14:paraId="4DD25629"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hyperlink r:id="rId39" w:history="1">
        <w:r w:rsidRPr="003C432E">
          <w:rPr>
            <w:rFonts w:ascii="var(--jp-content-font-family)" w:eastAsia="Times New Roman" w:hAnsi="var(--jp-content-font-family)" w:cs="Times New Roman"/>
            <w:color w:val="0000FF"/>
            <w:sz w:val="20"/>
            <w:szCs w:val="20"/>
            <w:u w:val="single"/>
            <w:lang w:bidi="te-IN"/>
          </w:rPr>
          <w:t>Hint</w:t>
        </w:r>
      </w:hyperlink>
      <w:r w:rsidRPr="003C432E">
        <w:rPr>
          <w:rFonts w:ascii="var(--jp-content-font-family)" w:eastAsia="Times New Roman" w:hAnsi="var(--jp-content-font-family)" w:cs="Times New Roman"/>
          <w:sz w:val="20"/>
          <w:szCs w:val="20"/>
          <w:lang w:bidi="te-IN"/>
        </w:rPr>
        <w:t>.</w:t>
      </w:r>
    </w:p>
    <w:p w14:paraId="19405191"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Note</w:t>
      </w:r>
      <w:r w:rsidRPr="003C432E">
        <w:rPr>
          <w:rFonts w:ascii="var(--jp-content-font-family)" w:eastAsia="Times New Roman" w:hAnsi="var(--jp-content-font-family)" w:cs="Times New Roman"/>
          <w:sz w:val="20"/>
          <w:szCs w:val="20"/>
          <w:lang w:bidi="te-IN"/>
        </w:rPr>
        <w:t xml:space="preserve">: The variable b will be passed in as a </w:t>
      </w:r>
      <w:proofErr w:type="spellStart"/>
      <w:r w:rsidRPr="003C432E">
        <w:rPr>
          <w:rFonts w:ascii="var(--jp-content-font-family)" w:eastAsia="Times New Roman" w:hAnsi="var(--jp-content-font-family)" w:cs="Times New Roman"/>
          <w:sz w:val="20"/>
          <w:szCs w:val="20"/>
          <w:lang w:bidi="te-IN"/>
        </w:rPr>
        <w:t>numpy</w:t>
      </w:r>
      <w:proofErr w:type="spellEnd"/>
      <w:r w:rsidRPr="003C432E">
        <w:rPr>
          <w:rFonts w:ascii="var(--jp-content-font-family)" w:eastAsia="Times New Roman" w:hAnsi="var(--jp-content-font-family)" w:cs="Times New Roman"/>
          <w:sz w:val="20"/>
          <w:szCs w:val="20"/>
          <w:lang w:bidi="te-IN"/>
        </w:rPr>
        <w:t xml:space="preserve"> array. If you add a scalar (a float or integer) to a </w:t>
      </w:r>
      <w:proofErr w:type="spellStart"/>
      <w:r w:rsidRPr="003C432E">
        <w:rPr>
          <w:rFonts w:ascii="var(--jp-content-font-family)" w:eastAsia="Times New Roman" w:hAnsi="var(--jp-content-font-family)" w:cs="Times New Roman"/>
          <w:sz w:val="20"/>
          <w:szCs w:val="20"/>
          <w:lang w:bidi="te-IN"/>
        </w:rPr>
        <w:t>numpy</w:t>
      </w:r>
      <w:proofErr w:type="spellEnd"/>
      <w:r w:rsidRPr="003C432E">
        <w:rPr>
          <w:rFonts w:ascii="var(--jp-content-font-family)" w:eastAsia="Times New Roman" w:hAnsi="var(--jp-content-font-family)" w:cs="Times New Roman"/>
          <w:sz w:val="20"/>
          <w:szCs w:val="20"/>
          <w:lang w:bidi="te-IN"/>
        </w:rPr>
        <w:t xml:space="preserve"> array, the result is a </w:t>
      </w:r>
      <w:proofErr w:type="spellStart"/>
      <w:r w:rsidRPr="003C432E">
        <w:rPr>
          <w:rFonts w:ascii="var(--jp-content-font-family)" w:eastAsia="Times New Roman" w:hAnsi="var(--jp-content-font-family)" w:cs="Times New Roman"/>
          <w:sz w:val="20"/>
          <w:szCs w:val="20"/>
          <w:lang w:bidi="te-IN"/>
        </w:rPr>
        <w:t>numpy</w:t>
      </w:r>
      <w:proofErr w:type="spellEnd"/>
      <w:r w:rsidRPr="003C432E">
        <w:rPr>
          <w:rFonts w:ascii="var(--jp-content-font-family)" w:eastAsia="Times New Roman" w:hAnsi="var(--jp-content-font-family)" w:cs="Times New Roman"/>
          <w:sz w:val="20"/>
          <w:szCs w:val="20"/>
          <w:lang w:bidi="te-IN"/>
        </w:rPr>
        <w:t xml:space="preserve"> array. In the special case of a </w:t>
      </w:r>
      <w:proofErr w:type="spellStart"/>
      <w:r w:rsidRPr="003C432E">
        <w:rPr>
          <w:rFonts w:ascii="var(--jp-content-font-family)" w:eastAsia="Times New Roman" w:hAnsi="var(--jp-content-font-family)" w:cs="Times New Roman"/>
          <w:sz w:val="20"/>
          <w:szCs w:val="20"/>
          <w:lang w:bidi="te-IN"/>
        </w:rPr>
        <w:t>numpy</w:t>
      </w:r>
      <w:proofErr w:type="spellEnd"/>
      <w:r w:rsidRPr="003C432E">
        <w:rPr>
          <w:rFonts w:ascii="var(--jp-content-font-family)" w:eastAsia="Times New Roman" w:hAnsi="var(--jp-content-font-family)" w:cs="Times New Roman"/>
          <w:sz w:val="20"/>
          <w:szCs w:val="20"/>
          <w:lang w:bidi="te-IN"/>
        </w:rPr>
        <w:t xml:space="preserve"> array containing a single value, you can cast it as a float to convert it to a scalar.</w:t>
      </w:r>
    </w:p>
    <w:p w14:paraId="5385E604"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[38]:</w:t>
      </w:r>
    </w:p>
    <w:p w14:paraId="52D6061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GRADED FUNCTION: </w:t>
      </w:r>
      <w:proofErr w:type="spellStart"/>
      <w:r w:rsidRPr="003C432E">
        <w:rPr>
          <w:rFonts w:ascii="Courier New" w:eastAsia="Times New Roman" w:hAnsi="Courier New" w:cs="Courier New"/>
          <w:i/>
          <w:iCs/>
          <w:sz w:val="20"/>
          <w:szCs w:val="20"/>
          <w:lang w:bidi="te-IN"/>
        </w:rPr>
        <w:t>conv_single_step</w:t>
      </w:r>
      <w:proofErr w:type="spellEnd"/>
    </w:p>
    <w:p w14:paraId="77B463A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5E5F68C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conv_single_</w:t>
      </w:r>
      <w:proofErr w:type="gramStart"/>
      <w:r w:rsidRPr="003C432E">
        <w:rPr>
          <w:rFonts w:ascii="Courier New" w:eastAsia="Times New Roman" w:hAnsi="Courier New" w:cs="Courier New"/>
          <w:sz w:val="20"/>
          <w:szCs w:val="20"/>
          <w:lang w:bidi="te-IN"/>
        </w:rPr>
        <w:t>step</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W, b):</w:t>
      </w:r>
    </w:p>
    <w:p w14:paraId="0D42E71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AA9416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Apply one filter defined by parameters </w:t>
      </w:r>
      <w:proofErr w:type="spellStart"/>
      <w:r w:rsidRPr="003C432E">
        <w:rPr>
          <w:rFonts w:ascii="Courier New" w:eastAsia="Times New Roman" w:hAnsi="Courier New" w:cs="Courier New"/>
          <w:sz w:val="20"/>
          <w:szCs w:val="20"/>
          <w:lang w:bidi="te-IN"/>
        </w:rPr>
        <w:t>W on</w:t>
      </w:r>
      <w:proofErr w:type="spellEnd"/>
      <w:r w:rsidRPr="003C432E">
        <w:rPr>
          <w:rFonts w:ascii="Courier New" w:eastAsia="Times New Roman" w:hAnsi="Courier New" w:cs="Courier New"/>
          <w:sz w:val="20"/>
          <w:szCs w:val="20"/>
          <w:lang w:bidi="te-IN"/>
        </w:rPr>
        <w:t xml:space="preserve"> a single slice (</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xml:space="preserve">) of the output </w:t>
      </w:r>
      <w:proofErr w:type="gramStart"/>
      <w:r w:rsidRPr="003C432E">
        <w:rPr>
          <w:rFonts w:ascii="Courier New" w:eastAsia="Times New Roman" w:hAnsi="Courier New" w:cs="Courier New"/>
          <w:sz w:val="20"/>
          <w:szCs w:val="20"/>
          <w:lang w:bidi="te-IN"/>
        </w:rPr>
        <w:t>activation</w:t>
      </w:r>
      <w:proofErr w:type="gramEnd"/>
      <w:r w:rsidRPr="003C432E">
        <w:rPr>
          <w:rFonts w:ascii="Courier New" w:eastAsia="Times New Roman" w:hAnsi="Courier New" w:cs="Courier New"/>
          <w:sz w:val="20"/>
          <w:szCs w:val="20"/>
          <w:lang w:bidi="te-IN"/>
        </w:rPr>
        <w:t xml:space="preserve"> </w:t>
      </w:r>
    </w:p>
    <w:p w14:paraId="2A3F5F5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of the previous layer.</w:t>
      </w:r>
    </w:p>
    <w:p w14:paraId="5C3972A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2F0800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7F6B928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xml:space="preserve"> -- slice of input data of shape (f, f,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w:t>
      </w:r>
    </w:p>
    <w:p w14:paraId="5CE25CE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 -- Weight parameters contained in a window - matrix of shape (f, f,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w:t>
      </w:r>
    </w:p>
    <w:p w14:paraId="7311F0F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b -- Bias parameters contained in a window - matrix of shape (1, 1, 1)</w:t>
      </w:r>
    </w:p>
    <w:p w14:paraId="1256FE2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E616C9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6A8FED2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Z -- a scalar value, the result of convolving the sliding window (W, b) on a slice x of the input data</w:t>
      </w:r>
    </w:p>
    <w:p w14:paraId="2E8A5E5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D511F2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7C24A07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i/>
          <w:iCs/>
          <w:sz w:val="20"/>
          <w:szCs w:val="20"/>
          <w:lang w:bidi="te-IN"/>
        </w:rPr>
        <w:t>#(</w:t>
      </w:r>
      <w:proofErr w:type="gramEnd"/>
      <w:r w:rsidRPr="003C432E">
        <w:rPr>
          <w:rFonts w:ascii="Courier New" w:eastAsia="Times New Roman" w:hAnsi="Courier New" w:cs="Courier New"/>
          <w:i/>
          <w:iCs/>
          <w:sz w:val="20"/>
          <w:szCs w:val="20"/>
          <w:lang w:bidi="te-IN"/>
        </w:rPr>
        <w:t>≈ 3 lines of code)</w:t>
      </w:r>
    </w:p>
    <w:p w14:paraId="242DB14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Element-wise product between </w:t>
      </w:r>
      <w:proofErr w:type="spellStart"/>
      <w:r w:rsidRPr="003C432E">
        <w:rPr>
          <w:rFonts w:ascii="Courier New" w:eastAsia="Times New Roman" w:hAnsi="Courier New" w:cs="Courier New"/>
          <w:i/>
          <w:iCs/>
          <w:sz w:val="20"/>
          <w:szCs w:val="20"/>
          <w:lang w:bidi="te-IN"/>
        </w:rPr>
        <w:t>a_slice_prev</w:t>
      </w:r>
      <w:proofErr w:type="spellEnd"/>
      <w:r w:rsidRPr="003C432E">
        <w:rPr>
          <w:rFonts w:ascii="Courier New" w:eastAsia="Times New Roman" w:hAnsi="Courier New" w:cs="Courier New"/>
          <w:i/>
          <w:iCs/>
          <w:sz w:val="20"/>
          <w:szCs w:val="20"/>
          <w:lang w:bidi="te-IN"/>
        </w:rPr>
        <w:t xml:space="preserve"> and W. Do not add the bias yet.</w:t>
      </w:r>
    </w:p>
    <w:p w14:paraId="07F6D0E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s = None</w:t>
      </w:r>
    </w:p>
    <w:p w14:paraId="22B9EFA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Sum over all entries of the volume s.</w:t>
      </w:r>
    </w:p>
    <w:p w14:paraId="522BFEE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Z = None</w:t>
      </w:r>
    </w:p>
    <w:p w14:paraId="7CDE11C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Add bias b to Z. Cast b to a </w:t>
      </w:r>
      <w:proofErr w:type="gramStart"/>
      <w:r w:rsidRPr="003C432E">
        <w:rPr>
          <w:rFonts w:ascii="Courier New" w:eastAsia="Times New Roman" w:hAnsi="Courier New" w:cs="Courier New"/>
          <w:i/>
          <w:iCs/>
          <w:sz w:val="20"/>
          <w:szCs w:val="20"/>
          <w:lang w:bidi="te-IN"/>
        </w:rPr>
        <w:t>float(</w:t>
      </w:r>
      <w:proofErr w:type="gramEnd"/>
      <w:r w:rsidRPr="003C432E">
        <w:rPr>
          <w:rFonts w:ascii="Courier New" w:eastAsia="Times New Roman" w:hAnsi="Courier New" w:cs="Courier New"/>
          <w:i/>
          <w:iCs/>
          <w:sz w:val="20"/>
          <w:szCs w:val="20"/>
          <w:lang w:bidi="te-IN"/>
        </w:rPr>
        <w:t>) so that Z results in a scalar value.</w:t>
      </w:r>
    </w:p>
    <w:p w14:paraId="6E5D95F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Z = None</w:t>
      </w:r>
    </w:p>
    <w:p w14:paraId="174E793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STARTS HERE</w:t>
      </w:r>
    </w:p>
    <w:p w14:paraId="388C5EF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C24D1F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multiply</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a_slice_prev,W</w:t>
      </w:r>
      <w:proofErr w:type="spellEnd"/>
      <w:r w:rsidRPr="003C432E">
        <w:rPr>
          <w:rFonts w:ascii="Courier New" w:eastAsia="Times New Roman" w:hAnsi="Courier New" w:cs="Courier New"/>
          <w:sz w:val="20"/>
          <w:szCs w:val="20"/>
          <w:lang w:bidi="te-IN"/>
        </w:rPr>
        <w:t>)</w:t>
      </w:r>
    </w:p>
    <w:p w14:paraId="2B9905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z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sum</w:t>
      </w:r>
      <w:proofErr w:type="spellEnd"/>
      <w:r w:rsidRPr="003C432E">
        <w:rPr>
          <w:rFonts w:ascii="Courier New" w:eastAsia="Times New Roman" w:hAnsi="Courier New" w:cs="Courier New"/>
          <w:sz w:val="20"/>
          <w:szCs w:val="20"/>
          <w:lang w:bidi="te-IN"/>
        </w:rPr>
        <w:t>([s])</w:t>
      </w:r>
    </w:p>
    <w:p w14:paraId="2871B55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Z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sum</w:t>
      </w:r>
      <w:proofErr w:type="spellEnd"/>
      <w:r w:rsidRPr="003C432E">
        <w:rPr>
          <w:rFonts w:ascii="Courier New" w:eastAsia="Times New Roman" w:hAnsi="Courier New" w:cs="Courier New"/>
          <w:sz w:val="20"/>
          <w:szCs w:val="20"/>
          <w:lang w:bidi="te-IN"/>
        </w:rPr>
        <w:t>([</w:t>
      </w:r>
      <w:proofErr w:type="spellStart"/>
      <w:proofErr w:type="gramStart"/>
      <w:r w:rsidRPr="003C432E">
        <w:rPr>
          <w:rFonts w:ascii="Courier New" w:eastAsia="Times New Roman" w:hAnsi="Courier New" w:cs="Courier New"/>
          <w:sz w:val="20"/>
          <w:szCs w:val="20"/>
          <w:lang w:bidi="te-IN"/>
        </w:rPr>
        <w:t>z,np</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squeeze</w:t>
      </w:r>
      <w:proofErr w:type="spellEnd"/>
      <w:r w:rsidRPr="003C432E">
        <w:rPr>
          <w:rFonts w:ascii="Courier New" w:eastAsia="Times New Roman" w:hAnsi="Courier New" w:cs="Courier New"/>
          <w:sz w:val="20"/>
          <w:szCs w:val="20"/>
          <w:lang w:bidi="te-IN"/>
        </w:rPr>
        <w:t>(b)])</w:t>
      </w:r>
    </w:p>
    <w:p w14:paraId="2D475BF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ENDS HERE</w:t>
      </w:r>
    </w:p>
    <w:p w14:paraId="259F1E5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45CD2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Z</w:t>
      </w:r>
    </w:p>
    <w:p w14:paraId="5808C267"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[39]:</w:t>
      </w:r>
    </w:p>
    <w:p w14:paraId="6316BC7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7A47F86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(4, 4, 3)</w:t>
      </w:r>
    </w:p>
    <w:p w14:paraId="3611F1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W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(4, 4, 3)</w:t>
      </w:r>
    </w:p>
    <w:p w14:paraId="6970199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b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(1, 1, 1)</w:t>
      </w:r>
    </w:p>
    <w:p w14:paraId="0C9276B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9E23C6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Z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conv_single_</w:t>
      </w:r>
      <w:proofErr w:type="gramStart"/>
      <w:r w:rsidRPr="003C432E">
        <w:rPr>
          <w:rFonts w:ascii="Courier New" w:eastAsia="Times New Roman" w:hAnsi="Courier New" w:cs="Courier New"/>
          <w:sz w:val="20"/>
          <w:szCs w:val="20"/>
          <w:lang w:bidi="te-IN"/>
        </w:rPr>
        <w:t>step</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W, b)</w:t>
      </w:r>
    </w:p>
    <w:p w14:paraId="27340C0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"Z =", Z)</w:t>
      </w:r>
    </w:p>
    <w:p w14:paraId="12BEC68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conv_single_step_test</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conv_single_step</w:t>
      </w:r>
      <w:proofErr w:type="spellEnd"/>
      <w:r w:rsidRPr="003C432E">
        <w:rPr>
          <w:rFonts w:ascii="Courier New" w:eastAsia="Times New Roman" w:hAnsi="Courier New" w:cs="Courier New"/>
          <w:sz w:val="20"/>
          <w:szCs w:val="20"/>
          <w:lang w:bidi="te-IN"/>
        </w:rPr>
        <w:t>)</w:t>
      </w:r>
    </w:p>
    <w:p w14:paraId="3BD4172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5288ACF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(type(Z)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float</w:t>
      </w:r>
      <w:proofErr w:type="gramEnd"/>
      <w:r w:rsidRPr="003C432E">
        <w:rPr>
          <w:rFonts w:ascii="Courier New" w:eastAsia="Times New Roman" w:hAnsi="Courier New" w:cs="Courier New"/>
          <w:sz w:val="20"/>
          <w:szCs w:val="20"/>
          <w:lang w:bidi="te-IN"/>
        </w:rPr>
        <w:t xml:space="preserve">64), "You must cast the output to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float 64"</w:t>
      </w:r>
    </w:p>
    <w:p w14:paraId="605FBD3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isclose</w:t>
      </w:r>
      <w:proofErr w:type="spellEnd"/>
      <w:proofErr w:type="gramEnd"/>
      <w:r w:rsidRPr="003C432E">
        <w:rPr>
          <w:rFonts w:ascii="Courier New" w:eastAsia="Times New Roman" w:hAnsi="Courier New" w:cs="Courier New"/>
          <w:sz w:val="20"/>
          <w:szCs w:val="20"/>
          <w:lang w:bidi="te-IN"/>
        </w:rPr>
        <w:t xml:space="preserve">(Z,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6.999089450680221), "Wrong value"</w:t>
      </w:r>
    </w:p>
    <w:p w14:paraId="53E9F5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Z = -6.999089450680221</w:t>
      </w:r>
    </w:p>
    <w:p w14:paraId="518068B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All tests passed!</w:t>
      </w:r>
    </w:p>
    <w:p w14:paraId="463D3447"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7" w:name="3-3"/>
      <w:bookmarkEnd w:id="7"/>
      <w:r w:rsidRPr="003C432E">
        <w:rPr>
          <w:rFonts w:ascii="var(--jp-content-font-family)" w:eastAsia="Times New Roman" w:hAnsi="var(--jp-content-font-family)" w:cs="Times New Roman"/>
          <w:b/>
          <w:bCs/>
          <w:sz w:val="27"/>
          <w:szCs w:val="27"/>
          <w:lang w:bidi="te-IN"/>
        </w:rPr>
        <w:t>3.3 - Convolutional Neural Networks - Forward Pass</w:t>
      </w:r>
    </w:p>
    <w:p w14:paraId="350B69CD"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In the forward pass, you will take many filters and convolve them on the input. Each 'convolution' gives you a 2D matrix output. You will then stack these outputs to get a 3D volume:</w:t>
      </w:r>
    </w:p>
    <w:p w14:paraId="11E6A76E"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8" w:name="ex-3"/>
      <w:bookmarkEnd w:id="8"/>
      <w:r w:rsidRPr="003C432E">
        <w:rPr>
          <w:rFonts w:ascii="var(--jp-content-font-family)" w:eastAsia="Times New Roman" w:hAnsi="var(--jp-content-font-family)" w:cs="Times New Roman"/>
          <w:b/>
          <w:bCs/>
          <w:sz w:val="27"/>
          <w:szCs w:val="27"/>
          <w:lang w:bidi="te-IN"/>
        </w:rPr>
        <w:t xml:space="preserve">Exercise 3 - </w:t>
      </w:r>
      <w:proofErr w:type="spellStart"/>
      <w:r w:rsidRPr="003C432E">
        <w:rPr>
          <w:rFonts w:ascii="var(--jp-content-font-family)" w:eastAsia="Times New Roman" w:hAnsi="var(--jp-content-font-family)" w:cs="Times New Roman"/>
          <w:b/>
          <w:bCs/>
          <w:sz w:val="27"/>
          <w:szCs w:val="27"/>
          <w:lang w:bidi="te-IN"/>
        </w:rPr>
        <w:t>conv_forward</w:t>
      </w:r>
      <w:proofErr w:type="spellEnd"/>
    </w:p>
    <w:p w14:paraId="58B1E526"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the function below to convolve the filters </w:t>
      </w:r>
      <w:proofErr w:type="spellStart"/>
      <w:r w:rsidRPr="003C432E">
        <w:rPr>
          <w:rFonts w:ascii="var(--jp-code-font-family)" w:eastAsia="Times New Roman" w:hAnsi="var(--jp-code-font-family)" w:cs="Courier New"/>
          <w:sz w:val="20"/>
          <w:szCs w:val="20"/>
          <w:bdr w:val="none" w:sz="0" w:space="0" w:color="auto" w:frame="1"/>
          <w:lang w:bidi="te-IN"/>
        </w:rPr>
        <w:t>W</w:t>
      </w:r>
      <w:r w:rsidRPr="003C432E">
        <w:rPr>
          <w:rFonts w:ascii="var(--jp-content-font-family)" w:eastAsia="Times New Roman" w:hAnsi="var(--jp-content-font-family)" w:cs="Times New Roman"/>
          <w:sz w:val="20"/>
          <w:szCs w:val="20"/>
          <w:lang w:bidi="te-IN"/>
        </w:rPr>
        <w:t> on</w:t>
      </w:r>
      <w:proofErr w:type="spellEnd"/>
      <w:r w:rsidRPr="003C432E">
        <w:rPr>
          <w:rFonts w:ascii="var(--jp-content-font-family)" w:eastAsia="Times New Roman" w:hAnsi="var(--jp-content-font-family)" w:cs="Times New Roman"/>
          <w:sz w:val="20"/>
          <w:szCs w:val="20"/>
          <w:lang w:bidi="te-IN"/>
        </w:rPr>
        <w:t xml:space="preserve"> an input activation </w:t>
      </w:r>
      <w:proofErr w:type="spellStart"/>
      <w:r w:rsidRPr="003C432E">
        <w:rPr>
          <w:rFonts w:ascii="var(--jp-code-font-family)" w:eastAsia="Times New Roman" w:hAnsi="var(--jp-code-font-family)" w:cs="Courier New"/>
          <w:sz w:val="20"/>
          <w:szCs w:val="20"/>
          <w:bdr w:val="none" w:sz="0" w:space="0" w:color="auto" w:frame="1"/>
          <w:lang w:bidi="te-IN"/>
        </w:rPr>
        <w:t>A_prev</w:t>
      </w:r>
      <w:proofErr w:type="spellEnd"/>
      <w:r w:rsidRPr="003C432E">
        <w:rPr>
          <w:rFonts w:ascii="var(--jp-content-font-family)" w:eastAsia="Times New Roman" w:hAnsi="var(--jp-content-font-family)" w:cs="Times New Roman"/>
          <w:sz w:val="20"/>
          <w:szCs w:val="20"/>
          <w:lang w:bidi="te-IN"/>
        </w:rPr>
        <w:t>.</w:t>
      </w:r>
      <w:r w:rsidRPr="003C432E">
        <w:rPr>
          <w:rFonts w:ascii="var(--jp-content-font-family)" w:eastAsia="Times New Roman" w:hAnsi="var(--jp-content-font-family)" w:cs="Times New Roman"/>
          <w:sz w:val="20"/>
          <w:szCs w:val="20"/>
          <w:lang w:bidi="te-IN"/>
        </w:rPr>
        <w:br/>
        <w:t>This function takes the following inputs:</w:t>
      </w:r>
    </w:p>
    <w:p w14:paraId="3BB0D9DE" w14:textId="77777777" w:rsidR="003C432E" w:rsidRPr="003C432E" w:rsidRDefault="003C432E" w:rsidP="003C432E">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proofErr w:type="spellStart"/>
      <w:r w:rsidRPr="003C432E">
        <w:rPr>
          <w:rFonts w:ascii="var(--jp-code-font-family)" w:eastAsia="Times New Roman" w:hAnsi="var(--jp-code-font-family)" w:cs="Courier New"/>
          <w:sz w:val="20"/>
          <w:szCs w:val="20"/>
          <w:bdr w:val="none" w:sz="0" w:space="0" w:color="auto" w:frame="1"/>
          <w:lang w:bidi="te-IN"/>
        </w:rPr>
        <w:t>A_prev</w:t>
      </w:r>
      <w:proofErr w:type="spellEnd"/>
      <w:r w:rsidRPr="003C432E">
        <w:rPr>
          <w:rFonts w:ascii="var(--jp-content-font-family)" w:eastAsia="Times New Roman" w:hAnsi="var(--jp-content-font-family)" w:cs="Times New Roman"/>
          <w:sz w:val="20"/>
          <w:szCs w:val="20"/>
          <w:lang w:bidi="te-IN"/>
        </w:rPr>
        <w:t>, the activations output by the previous layer (for a batch of m inputs</w:t>
      </w:r>
      <w:proofErr w:type="gramStart"/>
      <w:r w:rsidRPr="003C432E">
        <w:rPr>
          <w:rFonts w:ascii="var(--jp-content-font-family)" w:eastAsia="Times New Roman" w:hAnsi="var(--jp-content-font-family)" w:cs="Times New Roman"/>
          <w:sz w:val="20"/>
          <w:szCs w:val="20"/>
          <w:lang w:bidi="te-IN"/>
        </w:rPr>
        <w:t>);</w:t>
      </w:r>
      <w:proofErr w:type="gramEnd"/>
    </w:p>
    <w:p w14:paraId="0AA2E52E" w14:textId="77777777" w:rsidR="003C432E" w:rsidRPr="003C432E" w:rsidRDefault="003C432E" w:rsidP="003C432E">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Weights are denoted by </w:t>
      </w:r>
      <w:r w:rsidRPr="003C432E">
        <w:rPr>
          <w:rFonts w:ascii="var(--jp-code-font-family)" w:eastAsia="Times New Roman" w:hAnsi="var(--jp-code-font-family)" w:cs="Courier New"/>
          <w:sz w:val="20"/>
          <w:szCs w:val="20"/>
          <w:bdr w:val="none" w:sz="0" w:space="0" w:color="auto" w:frame="1"/>
          <w:lang w:bidi="te-IN"/>
        </w:rPr>
        <w:t>W</w:t>
      </w:r>
      <w:r w:rsidRPr="003C432E">
        <w:rPr>
          <w:rFonts w:ascii="var(--jp-content-font-family)" w:eastAsia="Times New Roman" w:hAnsi="var(--jp-content-font-family)" w:cs="Times New Roman"/>
          <w:sz w:val="20"/>
          <w:szCs w:val="20"/>
          <w:lang w:bidi="te-IN"/>
        </w:rPr>
        <w:t>. The filter window size is </w:t>
      </w:r>
      <w:r w:rsidRPr="003C432E">
        <w:rPr>
          <w:rFonts w:ascii="var(--jp-code-font-family)" w:eastAsia="Times New Roman" w:hAnsi="var(--jp-code-font-family)" w:cs="Courier New"/>
          <w:sz w:val="20"/>
          <w:szCs w:val="20"/>
          <w:bdr w:val="none" w:sz="0" w:space="0" w:color="auto" w:frame="1"/>
          <w:lang w:bidi="te-IN"/>
        </w:rPr>
        <w:t>f</w:t>
      </w:r>
      <w:r w:rsidRPr="003C432E">
        <w:rPr>
          <w:rFonts w:ascii="var(--jp-content-font-family)" w:eastAsia="Times New Roman" w:hAnsi="var(--jp-content-font-family)" w:cs="Times New Roman"/>
          <w:sz w:val="20"/>
          <w:szCs w:val="20"/>
          <w:lang w:bidi="te-IN"/>
        </w:rPr>
        <w:t> by </w:t>
      </w:r>
      <w:r w:rsidRPr="003C432E">
        <w:rPr>
          <w:rFonts w:ascii="var(--jp-code-font-family)" w:eastAsia="Times New Roman" w:hAnsi="var(--jp-code-font-family)" w:cs="Courier New"/>
          <w:sz w:val="20"/>
          <w:szCs w:val="20"/>
          <w:bdr w:val="none" w:sz="0" w:space="0" w:color="auto" w:frame="1"/>
          <w:lang w:bidi="te-IN"/>
        </w:rPr>
        <w:t>f</w:t>
      </w:r>
      <w:r w:rsidRPr="003C432E">
        <w:rPr>
          <w:rFonts w:ascii="var(--jp-content-font-family)" w:eastAsia="Times New Roman" w:hAnsi="var(--jp-content-font-family)" w:cs="Times New Roman"/>
          <w:sz w:val="20"/>
          <w:szCs w:val="20"/>
          <w:lang w:bidi="te-IN"/>
        </w:rPr>
        <w:t>.</w:t>
      </w:r>
    </w:p>
    <w:p w14:paraId="263ECCC9" w14:textId="77777777" w:rsidR="003C432E" w:rsidRPr="003C432E" w:rsidRDefault="003C432E" w:rsidP="003C432E">
      <w:pPr>
        <w:numPr>
          <w:ilvl w:val="0"/>
          <w:numId w:val="26"/>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The bias vector is </w:t>
      </w:r>
      <w:r w:rsidRPr="003C432E">
        <w:rPr>
          <w:rFonts w:ascii="var(--jp-code-font-family)" w:eastAsia="Times New Roman" w:hAnsi="var(--jp-code-font-family)" w:cs="Courier New"/>
          <w:sz w:val="20"/>
          <w:szCs w:val="20"/>
          <w:bdr w:val="none" w:sz="0" w:space="0" w:color="auto" w:frame="1"/>
          <w:lang w:bidi="te-IN"/>
        </w:rPr>
        <w:t>b</w:t>
      </w:r>
      <w:r w:rsidRPr="003C432E">
        <w:rPr>
          <w:rFonts w:ascii="var(--jp-content-font-family)" w:eastAsia="Times New Roman" w:hAnsi="var(--jp-content-font-family)" w:cs="Times New Roman"/>
          <w:sz w:val="20"/>
          <w:szCs w:val="20"/>
          <w:lang w:bidi="te-IN"/>
        </w:rPr>
        <w:t>, where each filter has its own (single) bias.</w:t>
      </w:r>
    </w:p>
    <w:p w14:paraId="524301E7"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You also have access to the hyperparameters dictionary, which contains the stride and the padding.</w:t>
      </w:r>
    </w:p>
    <w:p w14:paraId="6FACCE50"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Hint</w:t>
      </w:r>
      <w:r w:rsidRPr="003C432E">
        <w:rPr>
          <w:rFonts w:ascii="var(--jp-content-font-family)" w:eastAsia="Times New Roman" w:hAnsi="var(--jp-content-font-family)" w:cs="Times New Roman"/>
          <w:sz w:val="20"/>
          <w:szCs w:val="20"/>
          <w:lang w:bidi="te-IN"/>
        </w:rPr>
        <w:t>:</w:t>
      </w:r>
    </w:p>
    <w:p w14:paraId="5373B345" w14:textId="77777777" w:rsidR="003C432E" w:rsidRPr="003C432E" w:rsidRDefault="003C432E" w:rsidP="003C432E">
      <w:pPr>
        <w:numPr>
          <w:ilvl w:val="0"/>
          <w:numId w:val="27"/>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To select a 2x2 slice at the upper left corner of a matrix "</w:t>
      </w:r>
      <w:proofErr w:type="spellStart"/>
      <w:r w:rsidRPr="003C432E">
        <w:rPr>
          <w:rFonts w:ascii="var(--jp-content-font-family)" w:eastAsia="Times New Roman" w:hAnsi="var(--jp-content-font-family)" w:cs="Times New Roman"/>
          <w:sz w:val="20"/>
          <w:szCs w:val="20"/>
          <w:lang w:bidi="te-IN"/>
        </w:rPr>
        <w:t>a_prev</w:t>
      </w:r>
      <w:proofErr w:type="spellEnd"/>
      <w:r w:rsidRPr="003C432E">
        <w:rPr>
          <w:rFonts w:ascii="var(--jp-content-font-family)" w:eastAsia="Times New Roman" w:hAnsi="var(--jp-content-font-family)" w:cs="Times New Roman"/>
          <w:sz w:val="20"/>
          <w:szCs w:val="20"/>
          <w:lang w:bidi="te-IN"/>
        </w:rPr>
        <w:t>" (shape (5,5,3)), you would do:</w:t>
      </w:r>
    </w:p>
    <w:p w14:paraId="18B1409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0" w:lineRule="auto"/>
        <w:rPr>
          <w:rFonts w:ascii="var(--jp-code-font-family)" w:eastAsia="Times New Roman" w:hAnsi="var(--jp-code-font-family)" w:cs="Courier New"/>
          <w:sz w:val="20"/>
          <w:szCs w:val="20"/>
          <w:lang w:bidi="te-IN"/>
        </w:rPr>
      </w:pPr>
      <w:proofErr w:type="spellStart"/>
      <w:r w:rsidRPr="003C432E">
        <w:rPr>
          <w:rFonts w:ascii="var(--jp-code-font-family)" w:eastAsia="Times New Roman" w:hAnsi="var(--jp-code-font-family)" w:cs="Courier New"/>
          <w:sz w:val="20"/>
          <w:szCs w:val="20"/>
          <w:lang w:bidi="te-IN"/>
        </w:rPr>
        <w:t>a_slice_prev</w:t>
      </w:r>
      <w:proofErr w:type="spellEnd"/>
      <w:r w:rsidRPr="003C432E">
        <w:rPr>
          <w:rFonts w:ascii="var(--jp-code-font-family)" w:eastAsia="Times New Roman" w:hAnsi="var(--jp-code-font-family)" w:cs="Courier New"/>
          <w:sz w:val="20"/>
          <w:szCs w:val="20"/>
          <w:lang w:bidi="te-IN"/>
        </w:rPr>
        <w:t xml:space="preserve">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proofErr w:type="spellStart"/>
      <w:r w:rsidRPr="003C432E">
        <w:rPr>
          <w:rFonts w:ascii="var(--jp-code-font-family)" w:eastAsia="Times New Roman" w:hAnsi="var(--jp-code-font-family)" w:cs="Courier New"/>
          <w:sz w:val="20"/>
          <w:szCs w:val="20"/>
          <w:lang w:bidi="te-IN"/>
        </w:rPr>
        <w:t>a_</w:t>
      </w:r>
      <w:proofErr w:type="gramStart"/>
      <w:r w:rsidRPr="003C432E">
        <w:rPr>
          <w:rFonts w:ascii="var(--jp-code-font-family)" w:eastAsia="Times New Roman" w:hAnsi="var(--jp-code-font-family)" w:cs="Courier New"/>
          <w:sz w:val="20"/>
          <w:szCs w:val="20"/>
          <w:lang w:bidi="te-IN"/>
        </w:rPr>
        <w:t>prev</w:t>
      </w:r>
      <w:proofErr w:type="spellEnd"/>
      <w:r w:rsidRPr="003C432E">
        <w:rPr>
          <w:rFonts w:ascii="var(--jp-code-font-family)" w:eastAsia="Times New Roman" w:hAnsi="var(--jp-code-font-family)" w:cs="Courier New"/>
          <w:sz w:val="20"/>
          <w:szCs w:val="20"/>
          <w:lang w:bidi="te-IN"/>
        </w:rPr>
        <w:t>[</w:t>
      </w:r>
      <w:proofErr w:type="gramEnd"/>
      <w:r w:rsidRPr="003C432E">
        <w:rPr>
          <w:rFonts w:ascii="var(--jp-code-font-family)" w:eastAsia="Times New Roman" w:hAnsi="var(--jp-code-font-family)" w:cs="Courier New"/>
          <w:sz w:val="20"/>
          <w:szCs w:val="20"/>
          <w:lang w:bidi="te-IN"/>
        </w:rPr>
        <w:t>0:2,0:2,:]</w:t>
      </w:r>
    </w:p>
    <w:p w14:paraId="630801F3"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Notice how this gives a 3D slice that has height 2, width 2, and depth 3. Depth is the number of channels.</w:t>
      </w:r>
      <w:r w:rsidRPr="003C432E">
        <w:rPr>
          <w:rFonts w:ascii="var(--jp-content-font-family)" w:eastAsia="Times New Roman" w:hAnsi="var(--jp-content-font-family)" w:cs="Times New Roman"/>
          <w:sz w:val="20"/>
          <w:szCs w:val="20"/>
          <w:lang w:bidi="te-IN"/>
        </w:rPr>
        <w:br/>
        <w:t>This will be useful when you will define </w:t>
      </w:r>
      <w:proofErr w:type="spellStart"/>
      <w:r w:rsidRPr="003C432E">
        <w:rPr>
          <w:rFonts w:ascii="var(--jp-code-font-family)" w:eastAsia="Times New Roman" w:hAnsi="var(--jp-code-font-family)" w:cs="Courier New"/>
          <w:sz w:val="20"/>
          <w:szCs w:val="20"/>
          <w:bdr w:val="none" w:sz="0" w:space="0" w:color="auto" w:frame="1"/>
          <w:lang w:bidi="te-IN"/>
        </w:rPr>
        <w:t>a_slice_prev</w:t>
      </w:r>
      <w:proofErr w:type="spellEnd"/>
      <w:r w:rsidRPr="003C432E">
        <w:rPr>
          <w:rFonts w:ascii="var(--jp-content-font-family)" w:eastAsia="Times New Roman" w:hAnsi="var(--jp-content-font-family)" w:cs="Times New Roman"/>
          <w:sz w:val="20"/>
          <w:szCs w:val="20"/>
          <w:lang w:bidi="te-IN"/>
        </w:rPr>
        <w:t> below, using the </w:t>
      </w:r>
      <w:r w:rsidRPr="003C432E">
        <w:rPr>
          <w:rFonts w:ascii="var(--jp-code-font-family)" w:eastAsia="Times New Roman" w:hAnsi="var(--jp-code-font-family)" w:cs="Courier New"/>
          <w:sz w:val="20"/>
          <w:szCs w:val="20"/>
          <w:bdr w:val="none" w:sz="0" w:space="0" w:color="auto" w:frame="1"/>
          <w:lang w:bidi="te-IN"/>
        </w:rPr>
        <w:t>start/end</w:t>
      </w:r>
      <w:r w:rsidRPr="003C432E">
        <w:rPr>
          <w:rFonts w:ascii="var(--jp-content-font-family)" w:eastAsia="Times New Roman" w:hAnsi="var(--jp-content-font-family)" w:cs="Times New Roman"/>
          <w:sz w:val="20"/>
          <w:szCs w:val="20"/>
          <w:lang w:bidi="te-IN"/>
        </w:rPr>
        <w:t> indexes you will define.</w:t>
      </w:r>
    </w:p>
    <w:p w14:paraId="453FB559" w14:textId="77777777" w:rsidR="003C432E" w:rsidRPr="003C432E" w:rsidRDefault="003C432E" w:rsidP="003C432E">
      <w:pPr>
        <w:numPr>
          <w:ilvl w:val="0"/>
          <w:numId w:val="28"/>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To define </w:t>
      </w:r>
      <w:proofErr w:type="spellStart"/>
      <w:r w:rsidRPr="003C432E">
        <w:rPr>
          <w:rFonts w:ascii="var(--jp-content-font-family)" w:eastAsia="Times New Roman" w:hAnsi="var(--jp-content-font-family)" w:cs="Times New Roman"/>
          <w:sz w:val="20"/>
          <w:szCs w:val="20"/>
          <w:lang w:bidi="te-IN"/>
        </w:rPr>
        <w:t>a_slice</w:t>
      </w:r>
      <w:proofErr w:type="spellEnd"/>
      <w:r w:rsidRPr="003C432E">
        <w:rPr>
          <w:rFonts w:ascii="var(--jp-content-font-family)" w:eastAsia="Times New Roman" w:hAnsi="var(--jp-content-font-family)" w:cs="Times New Roman"/>
          <w:sz w:val="20"/>
          <w:szCs w:val="20"/>
          <w:lang w:bidi="te-IN"/>
        </w:rPr>
        <w:t xml:space="preserve"> you will need to first define its corners </w:t>
      </w:r>
      <w:proofErr w:type="spellStart"/>
      <w:r w:rsidRPr="003C432E">
        <w:rPr>
          <w:rFonts w:ascii="var(--jp-code-font-family)" w:eastAsia="Times New Roman" w:hAnsi="var(--jp-code-font-family)" w:cs="Courier New"/>
          <w:sz w:val="20"/>
          <w:szCs w:val="20"/>
          <w:bdr w:val="none" w:sz="0" w:space="0" w:color="auto" w:frame="1"/>
          <w:lang w:bidi="te-IN"/>
        </w:rPr>
        <w:t>vert_start</w:t>
      </w:r>
      <w:proofErr w:type="spellEnd"/>
      <w:r w:rsidRPr="003C432E">
        <w:rPr>
          <w:rFonts w:ascii="var(--jp-content-font-family)" w:eastAsia="Times New Roman" w:hAnsi="var(--jp-content-font-family)" w:cs="Times New Roman"/>
          <w:sz w:val="20"/>
          <w:szCs w:val="20"/>
          <w:lang w:bidi="te-IN"/>
        </w:rPr>
        <w:t>, </w:t>
      </w:r>
      <w:proofErr w:type="spellStart"/>
      <w:r w:rsidRPr="003C432E">
        <w:rPr>
          <w:rFonts w:ascii="var(--jp-code-font-family)" w:eastAsia="Times New Roman" w:hAnsi="var(--jp-code-font-family)" w:cs="Courier New"/>
          <w:sz w:val="20"/>
          <w:szCs w:val="20"/>
          <w:bdr w:val="none" w:sz="0" w:space="0" w:color="auto" w:frame="1"/>
          <w:lang w:bidi="te-IN"/>
        </w:rPr>
        <w:t>vert_end</w:t>
      </w:r>
      <w:proofErr w:type="spellEnd"/>
      <w:r w:rsidRPr="003C432E">
        <w:rPr>
          <w:rFonts w:ascii="var(--jp-content-font-family)" w:eastAsia="Times New Roman" w:hAnsi="var(--jp-content-font-family)" w:cs="Times New Roman"/>
          <w:sz w:val="20"/>
          <w:szCs w:val="20"/>
          <w:lang w:bidi="te-IN"/>
        </w:rPr>
        <w:t>, </w:t>
      </w:r>
      <w:proofErr w:type="spellStart"/>
      <w:r w:rsidRPr="003C432E">
        <w:rPr>
          <w:rFonts w:ascii="var(--jp-code-font-family)" w:eastAsia="Times New Roman" w:hAnsi="var(--jp-code-font-family)" w:cs="Courier New"/>
          <w:sz w:val="20"/>
          <w:szCs w:val="20"/>
          <w:bdr w:val="none" w:sz="0" w:space="0" w:color="auto" w:frame="1"/>
          <w:lang w:bidi="te-IN"/>
        </w:rPr>
        <w:t>horiz_start</w:t>
      </w:r>
      <w:proofErr w:type="spellEnd"/>
      <w:r w:rsidRPr="003C432E">
        <w:rPr>
          <w:rFonts w:ascii="var(--jp-content-font-family)" w:eastAsia="Times New Roman" w:hAnsi="var(--jp-content-font-family)" w:cs="Times New Roman"/>
          <w:sz w:val="20"/>
          <w:szCs w:val="20"/>
          <w:lang w:bidi="te-IN"/>
        </w:rPr>
        <w:t> and </w:t>
      </w:r>
      <w:proofErr w:type="spellStart"/>
      <w:r w:rsidRPr="003C432E">
        <w:rPr>
          <w:rFonts w:ascii="var(--jp-code-font-family)" w:eastAsia="Times New Roman" w:hAnsi="var(--jp-code-font-family)" w:cs="Courier New"/>
          <w:sz w:val="20"/>
          <w:szCs w:val="20"/>
          <w:bdr w:val="none" w:sz="0" w:space="0" w:color="auto" w:frame="1"/>
          <w:lang w:bidi="te-IN"/>
        </w:rPr>
        <w:t>horiz_end</w:t>
      </w:r>
      <w:proofErr w:type="spellEnd"/>
      <w:r w:rsidRPr="003C432E">
        <w:rPr>
          <w:rFonts w:ascii="var(--jp-content-font-family)" w:eastAsia="Times New Roman" w:hAnsi="var(--jp-content-font-family)" w:cs="Times New Roman"/>
          <w:sz w:val="20"/>
          <w:szCs w:val="20"/>
          <w:lang w:bidi="te-IN"/>
        </w:rPr>
        <w:t>. This figure may be helpful for you to find out how each of the corners can be defined using h, w, f and s in the code below.</w:t>
      </w:r>
    </w:p>
    <w:p w14:paraId="381CEAA7" w14:textId="7135281D" w:rsidR="003C432E" w:rsidRPr="003C432E" w:rsidRDefault="003C432E" w:rsidP="003C432E">
      <w:pPr>
        <w:shd w:val="clear" w:color="auto" w:fill="FFFFFF"/>
        <w:spacing w:before="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noProof/>
          <w:sz w:val="20"/>
          <w:szCs w:val="20"/>
          <w:lang w:bidi="te-IN"/>
        </w:rPr>
        <w:lastRenderedPageBreak/>
        <mc:AlternateContent>
          <mc:Choice Requires="wps">
            <w:drawing>
              <wp:inline distT="0" distB="0" distL="0" distR="0" wp14:anchorId="567B8981" wp14:editId="4E1E0867">
                <wp:extent cx="304800" cy="304800"/>
                <wp:effectExtent l="0" t="0" r="0" b="0"/>
                <wp:docPr id="184903696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806D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32E">
        <w:rPr>
          <w:rFonts w:ascii="var(--jp-content-font-family)" w:eastAsia="Times New Roman" w:hAnsi="var(--jp-content-font-family)" w:cs="Times New Roman"/>
          <w:b/>
          <w:bCs/>
          <w:color w:val="800080"/>
          <w:sz w:val="20"/>
          <w:szCs w:val="20"/>
          <w:lang w:bidi="te-IN"/>
        </w:rPr>
        <w:t xml:space="preserve">Figure </w:t>
      </w:r>
      <w:proofErr w:type="gramStart"/>
      <w:r w:rsidRPr="003C432E">
        <w:rPr>
          <w:rFonts w:ascii="var(--jp-content-font-family)" w:eastAsia="Times New Roman" w:hAnsi="var(--jp-content-font-family)" w:cs="Times New Roman"/>
          <w:b/>
          <w:bCs/>
          <w:color w:val="800080"/>
          <w:sz w:val="20"/>
          <w:szCs w:val="20"/>
          <w:lang w:bidi="te-IN"/>
        </w:rPr>
        <w:t>3</w:t>
      </w:r>
      <w:r w:rsidRPr="003C432E">
        <w:rPr>
          <w:rFonts w:ascii="var(--jp-content-font-family)" w:eastAsia="Times New Roman" w:hAnsi="var(--jp-content-font-family)" w:cs="Times New Roman"/>
          <w:color w:val="800080"/>
          <w:sz w:val="20"/>
          <w:szCs w:val="20"/>
          <w:lang w:bidi="te-IN"/>
        </w:rPr>
        <w:t> :</w:t>
      </w:r>
      <w:proofErr w:type="gramEnd"/>
      <w:r w:rsidRPr="003C432E">
        <w:rPr>
          <w:rFonts w:ascii="var(--jp-content-font-family)" w:eastAsia="Times New Roman" w:hAnsi="var(--jp-content-font-family)" w:cs="Times New Roman"/>
          <w:color w:val="800080"/>
          <w:sz w:val="20"/>
          <w:szCs w:val="20"/>
          <w:lang w:bidi="te-IN"/>
        </w:rPr>
        <w:t> </w:t>
      </w:r>
      <w:r w:rsidRPr="003C432E">
        <w:rPr>
          <w:rFonts w:ascii="var(--jp-content-font-family)" w:eastAsia="Times New Roman" w:hAnsi="var(--jp-content-font-family)" w:cs="Times New Roman"/>
          <w:b/>
          <w:bCs/>
          <w:color w:val="800080"/>
          <w:sz w:val="20"/>
          <w:szCs w:val="20"/>
          <w:lang w:bidi="te-IN"/>
        </w:rPr>
        <w:t>Definition of a slice using vertical and horizontal start/end (with a 2x2 filter)</w:t>
      </w:r>
      <w:r w:rsidRPr="003C432E">
        <w:rPr>
          <w:rFonts w:ascii="var(--jp-content-font-family)" w:eastAsia="Times New Roman" w:hAnsi="var(--jp-content-font-family)" w:cs="Times New Roman"/>
          <w:color w:val="800080"/>
          <w:sz w:val="20"/>
          <w:szCs w:val="20"/>
          <w:lang w:bidi="te-IN"/>
        </w:rPr>
        <w:br/>
        <w:t>This figure shows only a single channel.</w:t>
      </w:r>
    </w:p>
    <w:p w14:paraId="4862E1E8"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Reminder</w:t>
      </w:r>
      <w:r w:rsidRPr="003C432E">
        <w:rPr>
          <w:rFonts w:ascii="var(--jp-content-font-family)" w:eastAsia="Times New Roman" w:hAnsi="var(--jp-content-font-family)" w:cs="Times New Roman"/>
          <w:sz w:val="20"/>
          <w:szCs w:val="20"/>
          <w:lang w:bidi="te-IN"/>
        </w:rPr>
        <w:t>:</w:t>
      </w:r>
    </w:p>
    <w:p w14:paraId="148167F0"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The formulas relating the output shape of the convolution to the input shape are:</w:t>
      </w:r>
    </w:p>
    <w:p w14:paraId="437D0FD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+2</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+2</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=number of filters used in the convolution</w:t>
      </w:r>
    </w:p>
    <w:p w14:paraId="2FD4B685"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For this exercise, don't worry about vectorization! Just implement everything with </w:t>
      </w:r>
      <w:proofErr w:type="gramStart"/>
      <w:r w:rsidRPr="003C432E">
        <w:rPr>
          <w:rFonts w:ascii="var(--jp-content-font-family)" w:eastAsia="Times New Roman" w:hAnsi="var(--jp-content-font-family)" w:cs="Times New Roman"/>
          <w:sz w:val="20"/>
          <w:szCs w:val="20"/>
          <w:lang w:bidi="te-IN"/>
        </w:rPr>
        <w:t>for</w:t>
      </w:r>
      <w:proofErr w:type="gramEnd"/>
      <w:r w:rsidRPr="003C432E">
        <w:rPr>
          <w:rFonts w:ascii="var(--jp-content-font-family)" w:eastAsia="Times New Roman" w:hAnsi="var(--jp-content-font-family)" w:cs="Times New Roman"/>
          <w:sz w:val="20"/>
          <w:szCs w:val="20"/>
          <w:lang w:bidi="te-IN"/>
        </w:rPr>
        <w:t>-loops.</w:t>
      </w:r>
    </w:p>
    <w:p w14:paraId="0E6ACDE2" w14:textId="77777777" w:rsidR="003C432E" w:rsidRPr="003C432E" w:rsidRDefault="003C432E" w:rsidP="003C432E">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lang w:bidi="te-IN"/>
        </w:rPr>
      </w:pPr>
      <w:r w:rsidRPr="003C432E">
        <w:rPr>
          <w:rFonts w:ascii="var(--jp-content-font-family)" w:eastAsia="Times New Roman" w:hAnsi="var(--jp-content-font-family)" w:cs="Times New Roman"/>
          <w:b/>
          <w:bCs/>
          <w:sz w:val="24"/>
          <w:szCs w:val="24"/>
          <w:lang w:bidi="te-IN"/>
        </w:rPr>
        <w:t>Additional Hints (if you're stuck):</w:t>
      </w:r>
    </w:p>
    <w:p w14:paraId="3269081B" w14:textId="77777777" w:rsidR="003C432E" w:rsidRPr="003C432E" w:rsidRDefault="003C432E" w:rsidP="003C432E">
      <w:pPr>
        <w:numPr>
          <w:ilvl w:val="0"/>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Use array slicing (</w:t>
      </w:r>
      <w:proofErr w:type="spellStart"/>
      <w:r w:rsidRPr="003C432E">
        <w:rPr>
          <w:rFonts w:ascii="var(--jp-content-font-family)" w:eastAsia="Times New Roman" w:hAnsi="var(--jp-content-font-family)" w:cs="Times New Roman"/>
          <w:sz w:val="20"/>
          <w:szCs w:val="20"/>
          <w:lang w:bidi="te-IN"/>
        </w:rPr>
        <w:t>e.</w:t>
      </w:r>
      <w:proofErr w:type="gramStart"/>
      <w:r w:rsidRPr="003C432E">
        <w:rPr>
          <w:rFonts w:ascii="var(--jp-content-font-family)" w:eastAsia="Times New Roman" w:hAnsi="var(--jp-content-font-family)" w:cs="Times New Roman"/>
          <w:sz w:val="20"/>
          <w:szCs w:val="20"/>
          <w:lang w:bidi="te-IN"/>
        </w:rPr>
        <w:t>g.</w:t>
      </w:r>
      <w:r w:rsidRPr="003C432E">
        <w:rPr>
          <w:rFonts w:ascii="var(--jp-code-font-family)" w:eastAsia="Times New Roman" w:hAnsi="var(--jp-code-font-family)" w:cs="Courier New"/>
          <w:sz w:val="20"/>
          <w:szCs w:val="20"/>
          <w:bdr w:val="none" w:sz="0" w:space="0" w:color="auto" w:frame="1"/>
          <w:lang w:bidi="te-IN"/>
        </w:rPr>
        <w:t>varname</w:t>
      </w:r>
      <w:proofErr w:type="spellEnd"/>
      <w:proofErr w:type="gramEnd"/>
      <w:r w:rsidRPr="003C432E">
        <w:rPr>
          <w:rFonts w:ascii="var(--jp-code-font-family)" w:eastAsia="Times New Roman" w:hAnsi="var(--jp-code-font-family)" w:cs="Courier New"/>
          <w:sz w:val="20"/>
          <w:szCs w:val="20"/>
          <w:bdr w:val="none" w:sz="0" w:space="0" w:color="auto" w:frame="1"/>
          <w:lang w:bidi="te-IN"/>
        </w:rPr>
        <w:t>[0:1,:,3:5]</w:t>
      </w:r>
      <w:r w:rsidRPr="003C432E">
        <w:rPr>
          <w:rFonts w:ascii="var(--jp-content-font-family)" w:eastAsia="Times New Roman" w:hAnsi="var(--jp-content-font-family)" w:cs="Times New Roman"/>
          <w:sz w:val="20"/>
          <w:szCs w:val="20"/>
          <w:lang w:bidi="te-IN"/>
        </w:rPr>
        <w:t>) for the following variables:</w:t>
      </w:r>
      <w:r w:rsidRPr="003C432E">
        <w:rPr>
          <w:rFonts w:ascii="var(--jp-content-font-family)" w:eastAsia="Times New Roman" w:hAnsi="var(--jp-content-font-family)" w:cs="Times New Roman"/>
          <w:sz w:val="20"/>
          <w:szCs w:val="20"/>
          <w:lang w:bidi="te-IN"/>
        </w:rPr>
        <w:br/>
      </w:r>
      <w:proofErr w:type="spellStart"/>
      <w:r w:rsidRPr="003C432E">
        <w:rPr>
          <w:rFonts w:ascii="var(--jp-code-font-family)" w:eastAsia="Times New Roman" w:hAnsi="var(--jp-code-font-family)" w:cs="Courier New"/>
          <w:sz w:val="20"/>
          <w:szCs w:val="20"/>
          <w:bdr w:val="none" w:sz="0" w:space="0" w:color="auto" w:frame="1"/>
          <w:lang w:bidi="te-IN"/>
        </w:rPr>
        <w:t>a_prev_pad</w:t>
      </w:r>
      <w:proofErr w:type="spellEnd"/>
      <w:r w:rsidRPr="003C432E">
        <w:rPr>
          <w:rFonts w:ascii="var(--jp-content-font-family)" w:eastAsia="Times New Roman" w:hAnsi="var(--jp-content-font-family)" w:cs="Times New Roman"/>
          <w:sz w:val="20"/>
          <w:szCs w:val="20"/>
          <w:lang w:bidi="te-IN"/>
        </w:rPr>
        <w:t> ,</w:t>
      </w:r>
      <w:r w:rsidRPr="003C432E">
        <w:rPr>
          <w:rFonts w:ascii="var(--jp-code-font-family)" w:eastAsia="Times New Roman" w:hAnsi="var(--jp-code-font-family)" w:cs="Courier New"/>
          <w:sz w:val="20"/>
          <w:szCs w:val="20"/>
          <w:bdr w:val="none" w:sz="0" w:space="0" w:color="auto" w:frame="1"/>
          <w:lang w:bidi="te-IN"/>
        </w:rPr>
        <w:t>W</w:t>
      </w:r>
      <w:r w:rsidRPr="003C432E">
        <w:rPr>
          <w:rFonts w:ascii="var(--jp-content-font-family)" w:eastAsia="Times New Roman" w:hAnsi="var(--jp-content-font-family)" w:cs="Times New Roman"/>
          <w:sz w:val="20"/>
          <w:szCs w:val="20"/>
          <w:lang w:bidi="te-IN"/>
        </w:rPr>
        <w:t>, </w:t>
      </w:r>
      <w:r w:rsidRPr="003C432E">
        <w:rPr>
          <w:rFonts w:ascii="var(--jp-code-font-family)" w:eastAsia="Times New Roman" w:hAnsi="var(--jp-code-font-family)" w:cs="Courier New"/>
          <w:sz w:val="20"/>
          <w:szCs w:val="20"/>
          <w:bdr w:val="none" w:sz="0" w:space="0" w:color="auto" w:frame="1"/>
          <w:lang w:bidi="te-IN"/>
        </w:rPr>
        <w:t>b</w:t>
      </w:r>
    </w:p>
    <w:p w14:paraId="0268C5B6" w14:textId="77777777" w:rsidR="003C432E" w:rsidRPr="003C432E" w:rsidRDefault="003C432E" w:rsidP="003C432E">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Copy the starter code of the function and run it outside of the defined function, in separate cells.</w:t>
      </w:r>
    </w:p>
    <w:p w14:paraId="087578B0" w14:textId="77777777" w:rsidR="003C432E" w:rsidRPr="003C432E" w:rsidRDefault="003C432E" w:rsidP="003C432E">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Check that the subset of each array is the size and dimension that you're expecting.</w:t>
      </w:r>
    </w:p>
    <w:p w14:paraId="1DA3B9CE" w14:textId="77777777" w:rsidR="003C432E" w:rsidRPr="003C432E" w:rsidRDefault="003C432E" w:rsidP="003C432E">
      <w:pPr>
        <w:numPr>
          <w:ilvl w:val="0"/>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To decide how to get the </w:t>
      </w:r>
      <w:proofErr w:type="spellStart"/>
      <w:r w:rsidRPr="003C432E">
        <w:rPr>
          <w:rFonts w:ascii="var(--jp-code-font-family)" w:eastAsia="Times New Roman" w:hAnsi="var(--jp-code-font-family)" w:cs="Courier New"/>
          <w:sz w:val="20"/>
          <w:szCs w:val="20"/>
          <w:bdr w:val="none" w:sz="0" w:space="0" w:color="auto" w:frame="1"/>
          <w:lang w:bidi="te-IN"/>
        </w:rPr>
        <w:t>vert_start</w:t>
      </w:r>
      <w:proofErr w:type="spellEnd"/>
      <w:r w:rsidRPr="003C432E">
        <w:rPr>
          <w:rFonts w:ascii="var(--jp-content-font-family)" w:eastAsia="Times New Roman" w:hAnsi="var(--jp-content-font-family)" w:cs="Times New Roman"/>
          <w:sz w:val="20"/>
          <w:szCs w:val="20"/>
          <w:lang w:bidi="te-IN"/>
        </w:rPr>
        <w:t>, </w:t>
      </w:r>
      <w:proofErr w:type="spellStart"/>
      <w:r w:rsidRPr="003C432E">
        <w:rPr>
          <w:rFonts w:ascii="var(--jp-code-font-family)" w:eastAsia="Times New Roman" w:hAnsi="var(--jp-code-font-family)" w:cs="Courier New"/>
          <w:sz w:val="20"/>
          <w:szCs w:val="20"/>
          <w:bdr w:val="none" w:sz="0" w:space="0" w:color="auto" w:frame="1"/>
          <w:lang w:bidi="te-IN"/>
        </w:rPr>
        <w:t>vert_end</w:t>
      </w:r>
      <w:proofErr w:type="spellEnd"/>
      <w:r w:rsidRPr="003C432E">
        <w:rPr>
          <w:rFonts w:ascii="var(--jp-content-font-family)" w:eastAsia="Times New Roman" w:hAnsi="var(--jp-content-font-family)" w:cs="Times New Roman"/>
          <w:sz w:val="20"/>
          <w:szCs w:val="20"/>
          <w:lang w:bidi="te-IN"/>
        </w:rPr>
        <w:t>, </w:t>
      </w:r>
      <w:proofErr w:type="spellStart"/>
      <w:r w:rsidRPr="003C432E">
        <w:rPr>
          <w:rFonts w:ascii="var(--jp-code-font-family)" w:eastAsia="Times New Roman" w:hAnsi="var(--jp-code-font-family)" w:cs="Courier New"/>
          <w:sz w:val="20"/>
          <w:szCs w:val="20"/>
          <w:bdr w:val="none" w:sz="0" w:space="0" w:color="auto" w:frame="1"/>
          <w:lang w:bidi="te-IN"/>
        </w:rPr>
        <w:t>horiz_start</w:t>
      </w:r>
      <w:proofErr w:type="spellEnd"/>
      <w:r w:rsidRPr="003C432E">
        <w:rPr>
          <w:rFonts w:ascii="var(--jp-content-font-family)" w:eastAsia="Times New Roman" w:hAnsi="var(--jp-content-font-family)" w:cs="Times New Roman"/>
          <w:sz w:val="20"/>
          <w:szCs w:val="20"/>
          <w:lang w:bidi="te-IN"/>
        </w:rPr>
        <w:t>, </w:t>
      </w:r>
      <w:proofErr w:type="spellStart"/>
      <w:r w:rsidRPr="003C432E">
        <w:rPr>
          <w:rFonts w:ascii="var(--jp-code-font-family)" w:eastAsia="Times New Roman" w:hAnsi="var(--jp-code-font-family)" w:cs="Courier New"/>
          <w:sz w:val="20"/>
          <w:szCs w:val="20"/>
          <w:bdr w:val="none" w:sz="0" w:space="0" w:color="auto" w:frame="1"/>
          <w:lang w:bidi="te-IN"/>
        </w:rPr>
        <w:t>horiz_end</w:t>
      </w:r>
      <w:proofErr w:type="spellEnd"/>
      <w:r w:rsidRPr="003C432E">
        <w:rPr>
          <w:rFonts w:ascii="var(--jp-content-font-family)" w:eastAsia="Times New Roman" w:hAnsi="var(--jp-content-font-family)" w:cs="Times New Roman"/>
          <w:sz w:val="20"/>
          <w:szCs w:val="20"/>
          <w:lang w:bidi="te-IN"/>
        </w:rPr>
        <w:t>, remember that these are indices of the previous layer.</w:t>
      </w:r>
    </w:p>
    <w:p w14:paraId="2D1BD158" w14:textId="77777777" w:rsidR="003C432E" w:rsidRPr="003C432E" w:rsidRDefault="003C432E" w:rsidP="003C432E">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Draw an example of a previous padded layer (8 x 8, for instance), and the current (output layer) (2 x 2, for instance).</w:t>
      </w:r>
    </w:p>
    <w:p w14:paraId="1F3AEC6F" w14:textId="77777777" w:rsidR="003C432E" w:rsidRPr="003C432E" w:rsidRDefault="003C432E" w:rsidP="003C432E">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The output layer's indices are denoted by </w:t>
      </w:r>
      <w:r w:rsidRPr="003C432E">
        <w:rPr>
          <w:rFonts w:ascii="var(--jp-code-font-family)" w:eastAsia="Times New Roman" w:hAnsi="var(--jp-code-font-family)" w:cs="Courier New"/>
          <w:sz w:val="20"/>
          <w:szCs w:val="20"/>
          <w:bdr w:val="none" w:sz="0" w:space="0" w:color="auto" w:frame="1"/>
          <w:lang w:bidi="te-IN"/>
        </w:rPr>
        <w:t>h</w:t>
      </w:r>
      <w:r w:rsidRPr="003C432E">
        <w:rPr>
          <w:rFonts w:ascii="var(--jp-content-font-family)" w:eastAsia="Times New Roman" w:hAnsi="var(--jp-content-font-family)" w:cs="Times New Roman"/>
          <w:sz w:val="20"/>
          <w:szCs w:val="20"/>
          <w:lang w:bidi="te-IN"/>
        </w:rPr>
        <w:t> and </w:t>
      </w:r>
      <w:r w:rsidRPr="003C432E">
        <w:rPr>
          <w:rFonts w:ascii="var(--jp-code-font-family)" w:eastAsia="Times New Roman" w:hAnsi="var(--jp-code-font-family)" w:cs="Courier New"/>
          <w:sz w:val="20"/>
          <w:szCs w:val="20"/>
          <w:bdr w:val="none" w:sz="0" w:space="0" w:color="auto" w:frame="1"/>
          <w:lang w:bidi="te-IN"/>
        </w:rPr>
        <w:t>w</w:t>
      </w:r>
      <w:r w:rsidRPr="003C432E">
        <w:rPr>
          <w:rFonts w:ascii="var(--jp-content-font-family)" w:eastAsia="Times New Roman" w:hAnsi="var(--jp-content-font-family)" w:cs="Times New Roman"/>
          <w:sz w:val="20"/>
          <w:szCs w:val="20"/>
          <w:lang w:bidi="te-IN"/>
        </w:rPr>
        <w:t>.</w:t>
      </w:r>
    </w:p>
    <w:p w14:paraId="328D16C9" w14:textId="77777777" w:rsidR="003C432E" w:rsidRPr="003C432E" w:rsidRDefault="003C432E" w:rsidP="003C432E">
      <w:pPr>
        <w:numPr>
          <w:ilvl w:val="0"/>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Make sure that </w:t>
      </w:r>
      <w:proofErr w:type="spellStart"/>
      <w:r w:rsidRPr="003C432E">
        <w:rPr>
          <w:rFonts w:ascii="var(--jp-code-font-family)" w:eastAsia="Times New Roman" w:hAnsi="var(--jp-code-font-family)" w:cs="Courier New"/>
          <w:sz w:val="20"/>
          <w:szCs w:val="20"/>
          <w:bdr w:val="none" w:sz="0" w:space="0" w:color="auto" w:frame="1"/>
          <w:lang w:bidi="te-IN"/>
        </w:rPr>
        <w:t>a_slice_prev</w:t>
      </w:r>
      <w:proofErr w:type="spellEnd"/>
      <w:r w:rsidRPr="003C432E">
        <w:rPr>
          <w:rFonts w:ascii="var(--jp-content-font-family)" w:eastAsia="Times New Roman" w:hAnsi="var(--jp-content-font-family)" w:cs="Times New Roman"/>
          <w:sz w:val="20"/>
          <w:szCs w:val="20"/>
          <w:lang w:bidi="te-IN"/>
        </w:rPr>
        <w:t> has a height, width and depth.</w:t>
      </w:r>
    </w:p>
    <w:p w14:paraId="69AFDE8B" w14:textId="77777777" w:rsidR="003C432E" w:rsidRPr="003C432E" w:rsidRDefault="003C432E" w:rsidP="003C432E">
      <w:pPr>
        <w:numPr>
          <w:ilvl w:val="0"/>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Remember that </w:t>
      </w:r>
      <w:proofErr w:type="spellStart"/>
      <w:r w:rsidRPr="003C432E">
        <w:rPr>
          <w:rFonts w:ascii="var(--jp-code-font-family)" w:eastAsia="Times New Roman" w:hAnsi="var(--jp-code-font-family)" w:cs="Courier New"/>
          <w:sz w:val="20"/>
          <w:szCs w:val="20"/>
          <w:bdr w:val="none" w:sz="0" w:space="0" w:color="auto" w:frame="1"/>
          <w:lang w:bidi="te-IN"/>
        </w:rPr>
        <w:t>a_prev_pad</w:t>
      </w:r>
      <w:proofErr w:type="spellEnd"/>
      <w:r w:rsidRPr="003C432E">
        <w:rPr>
          <w:rFonts w:ascii="var(--jp-content-font-family)" w:eastAsia="Times New Roman" w:hAnsi="var(--jp-content-font-family)" w:cs="Times New Roman"/>
          <w:sz w:val="20"/>
          <w:szCs w:val="20"/>
          <w:lang w:bidi="te-IN"/>
        </w:rPr>
        <w:t> is a subset of </w:t>
      </w:r>
      <w:proofErr w:type="spellStart"/>
      <w:r w:rsidRPr="003C432E">
        <w:rPr>
          <w:rFonts w:ascii="var(--jp-code-font-family)" w:eastAsia="Times New Roman" w:hAnsi="var(--jp-code-font-family)" w:cs="Courier New"/>
          <w:sz w:val="20"/>
          <w:szCs w:val="20"/>
          <w:bdr w:val="none" w:sz="0" w:space="0" w:color="auto" w:frame="1"/>
          <w:lang w:bidi="te-IN"/>
        </w:rPr>
        <w:t>A_prev_pad</w:t>
      </w:r>
      <w:proofErr w:type="spellEnd"/>
      <w:r w:rsidRPr="003C432E">
        <w:rPr>
          <w:rFonts w:ascii="var(--jp-content-font-family)" w:eastAsia="Times New Roman" w:hAnsi="var(--jp-content-font-family)" w:cs="Times New Roman"/>
          <w:sz w:val="20"/>
          <w:szCs w:val="20"/>
          <w:lang w:bidi="te-IN"/>
        </w:rPr>
        <w:t>.</w:t>
      </w:r>
    </w:p>
    <w:p w14:paraId="1AF96190" w14:textId="77777777" w:rsidR="003C432E" w:rsidRPr="003C432E" w:rsidRDefault="003C432E" w:rsidP="003C432E">
      <w:pPr>
        <w:numPr>
          <w:ilvl w:val="1"/>
          <w:numId w:val="29"/>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Think about which one should be used within the </w:t>
      </w:r>
      <w:proofErr w:type="gramStart"/>
      <w:r w:rsidRPr="003C432E">
        <w:rPr>
          <w:rFonts w:ascii="var(--jp-content-font-family)" w:eastAsia="Times New Roman" w:hAnsi="var(--jp-content-font-family)" w:cs="Times New Roman"/>
          <w:sz w:val="20"/>
          <w:szCs w:val="20"/>
          <w:lang w:bidi="te-IN"/>
        </w:rPr>
        <w:t>for</w:t>
      </w:r>
      <w:proofErr w:type="gramEnd"/>
      <w:r w:rsidRPr="003C432E">
        <w:rPr>
          <w:rFonts w:ascii="var(--jp-content-font-family)" w:eastAsia="Times New Roman" w:hAnsi="var(--jp-content-font-family)" w:cs="Times New Roman"/>
          <w:sz w:val="20"/>
          <w:szCs w:val="20"/>
          <w:lang w:bidi="te-IN"/>
        </w:rPr>
        <w:t xml:space="preserve"> loops.</w:t>
      </w:r>
    </w:p>
    <w:p w14:paraId="6C20920C"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[40]:</w:t>
      </w:r>
    </w:p>
    <w:p w14:paraId="388FD42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a_slice_</w:t>
      </w:r>
      <w:proofErr w:type="gramStart"/>
      <w:r w:rsidRPr="003C432E">
        <w:rPr>
          <w:rFonts w:ascii="Courier New" w:eastAsia="Times New Roman" w:hAnsi="Courier New" w:cs="Courier New"/>
          <w:sz w:val="20"/>
          <w:szCs w:val="20"/>
          <w:lang w:bidi="te-IN"/>
        </w:rPr>
        <w:t>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00CB2834" w14:textId="77777777" w:rsidR="003C432E" w:rsidRPr="003C432E" w:rsidRDefault="003C432E" w:rsidP="003C432E">
      <w:pPr>
        <w:shd w:val="clear" w:color="auto" w:fill="FFFFFF"/>
        <w:spacing w:before="75" w:line="240" w:lineRule="auto"/>
        <w:jc w:val="right"/>
        <w:textAlignment w:val="top"/>
        <w:rPr>
          <w:rFonts w:ascii="Times New Roman" w:eastAsia="Times New Roman" w:hAnsi="Times New Roman" w:cs="Times New Roman"/>
          <w:sz w:val="20"/>
          <w:szCs w:val="20"/>
          <w:lang w:bidi="te-IN"/>
        </w:rPr>
      </w:pPr>
      <w:proofErr w:type="gramStart"/>
      <w:r w:rsidRPr="003C432E">
        <w:rPr>
          <w:rFonts w:ascii="Times New Roman" w:eastAsia="Times New Roman" w:hAnsi="Times New Roman" w:cs="Times New Roman"/>
          <w:sz w:val="20"/>
          <w:szCs w:val="20"/>
          <w:lang w:bidi="te-IN"/>
        </w:rPr>
        <w:t>Out[</w:t>
      </w:r>
      <w:proofErr w:type="gramEnd"/>
      <w:r w:rsidRPr="003C432E">
        <w:rPr>
          <w:rFonts w:ascii="Times New Roman" w:eastAsia="Times New Roman" w:hAnsi="Times New Roman" w:cs="Times New Roman"/>
          <w:sz w:val="20"/>
          <w:szCs w:val="20"/>
          <w:lang w:bidi="te-IN"/>
        </w:rPr>
        <w:t>40]:</w:t>
      </w:r>
    </w:p>
    <w:p w14:paraId="0CD1F7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(4, 4, 3)</w:t>
      </w:r>
    </w:p>
    <w:p w14:paraId="6E094FD0"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[45]:</w:t>
      </w:r>
    </w:p>
    <w:p w14:paraId="7647DA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GRADED FUNCTION: </w:t>
      </w:r>
      <w:proofErr w:type="spellStart"/>
      <w:r w:rsidRPr="003C432E">
        <w:rPr>
          <w:rFonts w:ascii="Courier New" w:eastAsia="Times New Roman" w:hAnsi="Courier New" w:cs="Courier New"/>
          <w:i/>
          <w:iCs/>
          <w:sz w:val="20"/>
          <w:szCs w:val="20"/>
          <w:lang w:bidi="te-IN"/>
        </w:rPr>
        <w:t>conv_forward</w:t>
      </w:r>
      <w:proofErr w:type="spellEnd"/>
    </w:p>
    <w:p w14:paraId="3D890ED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4E0C288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 b,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437A85C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E6ADD8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Implements the forward propagation for a convolution </w:t>
      </w:r>
      <w:proofErr w:type="gramStart"/>
      <w:r w:rsidRPr="003C432E">
        <w:rPr>
          <w:rFonts w:ascii="Courier New" w:eastAsia="Times New Roman" w:hAnsi="Courier New" w:cs="Courier New"/>
          <w:sz w:val="20"/>
          <w:szCs w:val="20"/>
          <w:lang w:bidi="te-IN"/>
        </w:rPr>
        <w:t>function</w:t>
      </w:r>
      <w:proofErr w:type="gramEnd"/>
    </w:p>
    <w:p w14:paraId="74C0C99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302D8B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3F4087C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 output activations of the previous layer, </w:t>
      </w:r>
    </w:p>
    <w:p w14:paraId="29A57F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w:t>
      </w:r>
    </w:p>
    <w:p w14:paraId="4D1D64D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 -- Weights,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(f, f,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7BB2EF9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b -- Biases,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(1, 1, 1,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1A9E39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 python dictionary containing "stride" and "</w:t>
      </w:r>
      <w:proofErr w:type="gramStart"/>
      <w:r w:rsidRPr="003C432E">
        <w:rPr>
          <w:rFonts w:ascii="Courier New" w:eastAsia="Times New Roman" w:hAnsi="Courier New" w:cs="Courier New"/>
          <w:sz w:val="20"/>
          <w:szCs w:val="20"/>
          <w:lang w:bidi="te-IN"/>
        </w:rPr>
        <w:t>pad</w:t>
      </w:r>
      <w:proofErr w:type="gramEnd"/>
      <w:r w:rsidRPr="003C432E">
        <w:rPr>
          <w:rFonts w:ascii="Courier New" w:eastAsia="Times New Roman" w:hAnsi="Courier New" w:cs="Courier New"/>
          <w:sz w:val="20"/>
          <w:szCs w:val="20"/>
          <w:lang w:bidi="te-IN"/>
        </w:rPr>
        <w:t>"</w:t>
      </w:r>
    </w:p>
    <w:p w14:paraId="42FE1B1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962ADA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49ADC20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Z -- conv output,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29F8796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cache -- </w:t>
      </w:r>
      <w:proofErr w:type="spellStart"/>
      <w:r w:rsidRPr="003C432E">
        <w:rPr>
          <w:rFonts w:ascii="Courier New" w:eastAsia="Times New Roman" w:hAnsi="Courier New" w:cs="Courier New"/>
          <w:sz w:val="20"/>
          <w:szCs w:val="20"/>
          <w:lang w:bidi="te-IN"/>
        </w:rPr>
        <w:t>cache</w:t>
      </w:r>
      <w:proofErr w:type="spellEnd"/>
      <w:r w:rsidRPr="003C432E">
        <w:rPr>
          <w:rFonts w:ascii="Courier New" w:eastAsia="Times New Roman" w:hAnsi="Courier New" w:cs="Courier New"/>
          <w:sz w:val="20"/>
          <w:szCs w:val="20"/>
          <w:lang w:bidi="te-IN"/>
        </w:rPr>
        <w:t xml:space="preserve"> of values needed for the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function</w:t>
      </w:r>
    </w:p>
    <w:p w14:paraId="3C554F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FEA56E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C14CC6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Retrieve dimensions from </w:t>
      </w:r>
      <w:proofErr w:type="spellStart"/>
      <w:r w:rsidRPr="003C432E">
        <w:rPr>
          <w:rFonts w:ascii="Courier New" w:eastAsia="Times New Roman" w:hAnsi="Courier New" w:cs="Courier New"/>
          <w:i/>
          <w:iCs/>
          <w:sz w:val="20"/>
          <w:szCs w:val="20"/>
          <w:lang w:bidi="te-IN"/>
        </w:rPr>
        <w:t>A_prev's</w:t>
      </w:r>
      <w:proofErr w:type="spellEnd"/>
      <w:r w:rsidRPr="003C432E">
        <w:rPr>
          <w:rFonts w:ascii="Courier New" w:eastAsia="Times New Roman" w:hAnsi="Courier New" w:cs="Courier New"/>
          <w:i/>
          <w:iCs/>
          <w:sz w:val="20"/>
          <w:szCs w:val="20"/>
          <w:lang w:bidi="te-IN"/>
        </w:rPr>
        <w:t xml:space="preserve"> shape (≈1 line)  </w:t>
      </w:r>
    </w:p>
    <w:p w14:paraId="54F1BE1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w:t>
      </w:r>
      <w:r w:rsidRPr="003C432E">
        <w:rPr>
          <w:rFonts w:ascii="Courier New" w:eastAsia="Times New Roman" w:hAnsi="Courier New" w:cs="Courier New"/>
          <w:i/>
          <w:iCs/>
          <w:sz w:val="20"/>
          <w:szCs w:val="20"/>
          <w:lang w:bidi="te-IN"/>
        </w:rPr>
        <w:t xml:space="preserve"># (m, </w:t>
      </w:r>
      <w:proofErr w:type="spellStart"/>
      <w:r w:rsidRPr="003C432E">
        <w:rPr>
          <w:rFonts w:ascii="Courier New" w:eastAsia="Times New Roman" w:hAnsi="Courier New" w:cs="Courier New"/>
          <w:i/>
          <w:iCs/>
          <w:sz w:val="20"/>
          <w:szCs w:val="20"/>
          <w:lang w:bidi="te-IN"/>
        </w:rPr>
        <w:t>n_H_prev</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n_W_prev</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n_C_prev</w:t>
      </w:r>
      <w:proofErr w:type="spellEnd"/>
      <w:r w:rsidRPr="003C432E">
        <w:rPr>
          <w:rFonts w:ascii="Courier New" w:eastAsia="Times New Roman" w:hAnsi="Courier New" w:cs="Courier New"/>
          <w:i/>
          <w:iCs/>
          <w:sz w:val="20"/>
          <w:szCs w:val="20"/>
          <w:lang w:bidi="te-IN"/>
        </w:rPr>
        <w:t xml:space="preserve">) = </w:t>
      </w:r>
      <w:proofErr w:type="spellStart"/>
      <w:r w:rsidRPr="003C432E">
        <w:rPr>
          <w:rFonts w:ascii="Courier New" w:eastAsia="Times New Roman" w:hAnsi="Courier New" w:cs="Courier New"/>
          <w:i/>
          <w:iCs/>
          <w:sz w:val="20"/>
          <w:szCs w:val="20"/>
          <w:lang w:bidi="te-IN"/>
        </w:rPr>
        <w:t>A_</w:t>
      </w:r>
      <w:proofErr w:type="gramStart"/>
      <w:r w:rsidRPr="003C432E">
        <w:rPr>
          <w:rFonts w:ascii="Courier New" w:eastAsia="Times New Roman" w:hAnsi="Courier New" w:cs="Courier New"/>
          <w:i/>
          <w:iCs/>
          <w:sz w:val="20"/>
          <w:szCs w:val="20"/>
          <w:lang w:bidi="te-IN"/>
        </w:rPr>
        <w:t>prev.shape</w:t>
      </w:r>
      <w:proofErr w:type="spellEnd"/>
      <w:proofErr w:type="gramEnd"/>
    </w:p>
    <w:p w14:paraId="5916672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B80F5A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dimensions from W's shape (≈1 line)</w:t>
      </w:r>
    </w:p>
    <w:p w14:paraId="2D5BD18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 f, </w:t>
      </w:r>
      <w:proofErr w:type="spellStart"/>
      <w:r w:rsidRPr="003C432E">
        <w:rPr>
          <w:rFonts w:ascii="Courier New" w:eastAsia="Times New Roman" w:hAnsi="Courier New" w:cs="Courier New"/>
          <w:i/>
          <w:iCs/>
          <w:sz w:val="20"/>
          <w:szCs w:val="20"/>
          <w:lang w:bidi="te-IN"/>
        </w:rPr>
        <w:t>n_C_prev</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n_C</w:t>
      </w:r>
      <w:proofErr w:type="spellEnd"/>
      <w:r w:rsidRPr="003C432E">
        <w:rPr>
          <w:rFonts w:ascii="Courier New" w:eastAsia="Times New Roman" w:hAnsi="Courier New" w:cs="Courier New"/>
          <w:i/>
          <w:iCs/>
          <w:sz w:val="20"/>
          <w:szCs w:val="20"/>
          <w:lang w:bidi="te-IN"/>
        </w:rPr>
        <w:t>) = None</w:t>
      </w:r>
    </w:p>
    <w:p w14:paraId="36819F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5CB16D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information from "</w:t>
      </w:r>
      <w:proofErr w:type="spellStart"/>
      <w:r w:rsidRPr="003C432E">
        <w:rPr>
          <w:rFonts w:ascii="Courier New" w:eastAsia="Times New Roman" w:hAnsi="Courier New" w:cs="Courier New"/>
          <w:i/>
          <w:iCs/>
          <w:sz w:val="20"/>
          <w:szCs w:val="20"/>
          <w:lang w:bidi="te-IN"/>
        </w:rPr>
        <w:t>hparameters</w:t>
      </w:r>
      <w:proofErr w:type="spellEnd"/>
      <w:r w:rsidRPr="003C432E">
        <w:rPr>
          <w:rFonts w:ascii="Courier New" w:eastAsia="Times New Roman" w:hAnsi="Courier New" w:cs="Courier New"/>
          <w:i/>
          <w:iCs/>
          <w:sz w:val="20"/>
          <w:szCs w:val="20"/>
          <w:lang w:bidi="te-IN"/>
        </w:rPr>
        <w:t>" (≈2 lines)</w:t>
      </w:r>
    </w:p>
    <w:p w14:paraId="7B37F31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stride = </w:t>
      </w:r>
      <w:proofErr w:type="spellStart"/>
      <w:r w:rsidRPr="003C432E">
        <w:rPr>
          <w:rFonts w:ascii="Courier New" w:eastAsia="Times New Roman" w:hAnsi="Courier New" w:cs="Courier New"/>
          <w:i/>
          <w:iCs/>
          <w:sz w:val="20"/>
          <w:szCs w:val="20"/>
          <w:lang w:bidi="te-IN"/>
        </w:rPr>
        <w:t>hparameters</w:t>
      </w:r>
      <w:proofErr w:type="spellEnd"/>
      <w:r w:rsidRPr="003C432E">
        <w:rPr>
          <w:rFonts w:ascii="Courier New" w:eastAsia="Times New Roman" w:hAnsi="Courier New" w:cs="Courier New"/>
          <w:i/>
          <w:iCs/>
          <w:sz w:val="20"/>
          <w:szCs w:val="20"/>
          <w:lang w:bidi="te-IN"/>
        </w:rPr>
        <w:t>["stride"]</w:t>
      </w:r>
    </w:p>
    <w:p w14:paraId="2C75DA6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pad = None</w:t>
      </w:r>
    </w:p>
    <w:p w14:paraId="40477C0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16EDD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Compute the dimensions of the CONV output volume using the formula given above. </w:t>
      </w:r>
    </w:p>
    <w:p w14:paraId="6526361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Hint: use </w:t>
      </w:r>
      <w:proofErr w:type="gramStart"/>
      <w:r w:rsidRPr="003C432E">
        <w:rPr>
          <w:rFonts w:ascii="Courier New" w:eastAsia="Times New Roman" w:hAnsi="Courier New" w:cs="Courier New"/>
          <w:i/>
          <w:iCs/>
          <w:sz w:val="20"/>
          <w:szCs w:val="20"/>
          <w:lang w:bidi="te-IN"/>
        </w:rPr>
        <w:t>int(</w:t>
      </w:r>
      <w:proofErr w:type="gramEnd"/>
      <w:r w:rsidRPr="003C432E">
        <w:rPr>
          <w:rFonts w:ascii="Courier New" w:eastAsia="Times New Roman" w:hAnsi="Courier New" w:cs="Courier New"/>
          <w:i/>
          <w:iCs/>
          <w:sz w:val="20"/>
          <w:szCs w:val="20"/>
          <w:lang w:bidi="te-IN"/>
        </w:rPr>
        <w:t>) to apply the 'floor' operation. (≈2 lines)</w:t>
      </w:r>
    </w:p>
    <w:p w14:paraId="05F6214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n_H</w:t>
      </w:r>
      <w:proofErr w:type="spellEnd"/>
      <w:r w:rsidRPr="003C432E">
        <w:rPr>
          <w:rFonts w:ascii="Courier New" w:eastAsia="Times New Roman" w:hAnsi="Courier New" w:cs="Courier New"/>
          <w:i/>
          <w:iCs/>
          <w:sz w:val="20"/>
          <w:szCs w:val="20"/>
          <w:lang w:bidi="te-IN"/>
        </w:rPr>
        <w:t xml:space="preserve"> = ((</w:t>
      </w:r>
      <w:proofErr w:type="spellStart"/>
      <w:r w:rsidRPr="003C432E">
        <w:rPr>
          <w:rFonts w:ascii="Courier New" w:eastAsia="Times New Roman" w:hAnsi="Courier New" w:cs="Courier New"/>
          <w:i/>
          <w:iCs/>
          <w:sz w:val="20"/>
          <w:szCs w:val="20"/>
          <w:lang w:bidi="te-IN"/>
        </w:rPr>
        <w:t>n_H_prev</w:t>
      </w:r>
      <w:proofErr w:type="spellEnd"/>
      <w:r w:rsidRPr="003C432E">
        <w:rPr>
          <w:rFonts w:ascii="Courier New" w:eastAsia="Times New Roman" w:hAnsi="Courier New" w:cs="Courier New"/>
          <w:i/>
          <w:iCs/>
          <w:sz w:val="20"/>
          <w:szCs w:val="20"/>
          <w:lang w:bidi="te-IN"/>
        </w:rPr>
        <w:t>-f+(2*pad))/</w:t>
      </w:r>
      <w:proofErr w:type="gramStart"/>
      <w:r w:rsidRPr="003C432E">
        <w:rPr>
          <w:rFonts w:ascii="Courier New" w:eastAsia="Times New Roman" w:hAnsi="Courier New" w:cs="Courier New"/>
          <w:i/>
          <w:iCs/>
          <w:sz w:val="20"/>
          <w:szCs w:val="20"/>
          <w:lang w:bidi="te-IN"/>
        </w:rPr>
        <w:t>stride)+</w:t>
      </w:r>
      <w:proofErr w:type="gramEnd"/>
      <w:r w:rsidRPr="003C432E">
        <w:rPr>
          <w:rFonts w:ascii="Courier New" w:eastAsia="Times New Roman" w:hAnsi="Courier New" w:cs="Courier New"/>
          <w:i/>
          <w:iCs/>
          <w:sz w:val="20"/>
          <w:szCs w:val="20"/>
          <w:lang w:bidi="te-IN"/>
        </w:rPr>
        <w:t>1</w:t>
      </w:r>
    </w:p>
    <w:p w14:paraId="4E6712C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n_W</w:t>
      </w:r>
      <w:proofErr w:type="spellEnd"/>
      <w:r w:rsidRPr="003C432E">
        <w:rPr>
          <w:rFonts w:ascii="Courier New" w:eastAsia="Times New Roman" w:hAnsi="Courier New" w:cs="Courier New"/>
          <w:i/>
          <w:iCs/>
          <w:sz w:val="20"/>
          <w:szCs w:val="20"/>
          <w:lang w:bidi="te-IN"/>
        </w:rPr>
        <w:t xml:space="preserve"> = None</w:t>
      </w:r>
    </w:p>
    <w:p w14:paraId="63485DC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A42239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Initialize the output volume Z with zeros. (≈1 line)</w:t>
      </w:r>
    </w:p>
    <w:p w14:paraId="065CF7B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Z </w:t>
      </w:r>
      <w:proofErr w:type="gramStart"/>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np</w:t>
      </w:r>
      <w:proofErr w:type="gramEnd"/>
      <w:r w:rsidRPr="003C432E">
        <w:rPr>
          <w:rFonts w:ascii="Courier New" w:eastAsia="Times New Roman" w:hAnsi="Courier New" w:cs="Courier New"/>
          <w:i/>
          <w:iCs/>
          <w:sz w:val="20"/>
          <w:szCs w:val="20"/>
          <w:lang w:bidi="te-IN"/>
        </w:rPr>
        <w:t>.zeros</w:t>
      </w:r>
      <w:proofErr w:type="spellEnd"/>
      <w:r w:rsidRPr="003C432E">
        <w:rPr>
          <w:rFonts w:ascii="Courier New" w:eastAsia="Times New Roman" w:hAnsi="Courier New" w:cs="Courier New"/>
          <w:i/>
          <w:iCs/>
          <w:sz w:val="20"/>
          <w:szCs w:val="20"/>
          <w:lang w:bidi="te-IN"/>
        </w:rPr>
        <w:t xml:space="preserve">((m, </w:t>
      </w:r>
      <w:proofErr w:type="spellStart"/>
      <w:r w:rsidRPr="003C432E">
        <w:rPr>
          <w:rFonts w:ascii="Courier New" w:eastAsia="Times New Roman" w:hAnsi="Courier New" w:cs="Courier New"/>
          <w:i/>
          <w:iCs/>
          <w:sz w:val="20"/>
          <w:szCs w:val="20"/>
          <w:lang w:bidi="te-IN"/>
        </w:rPr>
        <w:t>n_H</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n_W</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n_C</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dtype</w:t>
      </w:r>
      <w:proofErr w:type="spellEnd"/>
      <w:r w:rsidRPr="003C432E">
        <w:rPr>
          <w:rFonts w:ascii="Courier New" w:eastAsia="Times New Roman" w:hAnsi="Courier New" w:cs="Courier New"/>
          <w:i/>
          <w:iCs/>
          <w:sz w:val="20"/>
          <w:szCs w:val="20"/>
          <w:lang w:bidi="te-IN"/>
        </w:rPr>
        <w:t>=int)</w:t>
      </w:r>
    </w:p>
    <w:p w14:paraId="3798958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3AD38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Create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by padding </w:t>
      </w:r>
      <w:proofErr w:type="spellStart"/>
      <w:r w:rsidRPr="003C432E">
        <w:rPr>
          <w:rFonts w:ascii="Courier New" w:eastAsia="Times New Roman" w:hAnsi="Courier New" w:cs="Courier New"/>
          <w:i/>
          <w:iCs/>
          <w:sz w:val="20"/>
          <w:szCs w:val="20"/>
          <w:lang w:bidi="te-IN"/>
        </w:rPr>
        <w:t>A_prev</w:t>
      </w:r>
      <w:proofErr w:type="spellEnd"/>
    </w:p>
    <w:p w14:paraId="57634BF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 None</w:t>
      </w:r>
    </w:p>
    <w:p w14:paraId="176703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5F8506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w:t>
      </w:r>
      <w:proofErr w:type="spellStart"/>
      <w:r w:rsidRPr="003C432E">
        <w:rPr>
          <w:rFonts w:ascii="Courier New" w:eastAsia="Times New Roman" w:hAnsi="Courier New" w:cs="Courier New"/>
          <w:i/>
          <w:iCs/>
          <w:sz w:val="20"/>
          <w:szCs w:val="20"/>
          <w:lang w:bidi="te-IN"/>
        </w:rPr>
        <w:t>i</w:t>
      </w:r>
      <w:proofErr w:type="spellEnd"/>
      <w:r w:rsidRPr="003C432E">
        <w:rPr>
          <w:rFonts w:ascii="Courier New" w:eastAsia="Times New Roman" w:hAnsi="Courier New" w:cs="Courier New"/>
          <w:i/>
          <w:iCs/>
          <w:sz w:val="20"/>
          <w:szCs w:val="20"/>
          <w:lang w:bidi="te-IN"/>
        </w:rPr>
        <w:t xml:space="preserve">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over the batch of training examples</w:t>
      </w:r>
    </w:p>
    <w:p w14:paraId="0230C4C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 None               # Select </w:t>
      </w:r>
      <w:proofErr w:type="spellStart"/>
      <w:r w:rsidRPr="003C432E">
        <w:rPr>
          <w:rFonts w:ascii="Courier New" w:eastAsia="Times New Roman" w:hAnsi="Courier New" w:cs="Courier New"/>
          <w:i/>
          <w:iCs/>
          <w:sz w:val="20"/>
          <w:szCs w:val="20"/>
          <w:lang w:bidi="te-IN"/>
        </w:rPr>
        <w:t>ith</w:t>
      </w:r>
      <w:proofErr w:type="spellEnd"/>
      <w:r w:rsidRPr="003C432E">
        <w:rPr>
          <w:rFonts w:ascii="Courier New" w:eastAsia="Times New Roman" w:hAnsi="Courier New" w:cs="Courier New"/>
          <w:i/>
          <w:iCs/>
          <w:sz w:val="20"/>
          <w:szCs w:val="20"/>
          <w:lang w:bidi="te-IN"/>
        </w:rPr>
        <w:t xml:space="preserve"> training example's padded activation</w:t>
      </w:r>
    </w:p>
    <w:p w14:paraId="23F8CAF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h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over vertical axis of the output volume</w:t>
      </w:r>
    </w:p>
    <w:p w14:paraId="1A8F886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vertical start and end of the current "slice" (≈2 lines)</w:t>
      </w:r>
    </w:p>
    <w:p w14:paraId="0F70AF0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vert_start</w:t>
      </w:r>
      <w:proofErr w:type="spellEnd"/>
      <w:r w:rsidRPr="003C432E">
        <w:rPr>
          <w:rFonts w:ascii="Courier New" w:eastAsia="Times New Roman" w:hAnsi="Courier New" w:cs="Courier New"/>
          <w:i/>
          <w:iCs/>
          <w:sz w:val="20"/>
          <w:szCs w:val="20"/>
          <w:lang w:bidi="te-IN"/>
        </w:rPr>
        <w:t xml:space="preserve"> = None</w:t>
      </w:r>
    </w:p>
    <w:p w14:paraId="70F6C68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vert_end</w:t>
      </w:r>
      <w:proofErr w:type="spellEnd"/>
      <w:r w:rsidRPr="003C432E">
        <w:rPr>
          <w:rFonts w:ascii="Courier New" w:eastAsia="Times New Roman" w:hAnsi="Courier New" w:cs="Courier New"/>
          <w:i/>
          <w:iCs/>
          <w:sz w:val="20"/>
          <w:szCs w:val="20"/>
          <w:lang w:bidi="te-IN"/>
        </w:rPr>
        <w:t xml:space="preserve"> = None</w:t>
      </w:r>
    </w:p>
    <w:p w14:paraId="462B0AF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C50DBE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w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over horizontal axis of the output volume</w:t>
      </w:r>
    </w:p>
    <w:p w14:paraId="4510366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horizontal start and end of the current "slice" (≈2 lines)</w:t>
      </w:r>
    </w:p>
    <w:p w14:paraId="1A0319F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horiz_start</w:t>
      </w:r>
      <w:proofErr w:type="spellEnd"/>
      <w:r w:rsidRPr="003C432E">
        <w:rPr>
          <w:rFonts w:ascii="Courier New" w:eastAsia="Times New Roman" w:hAnsi="Courier New" w:cs="Courier New"/>
          <w:i/>
          <w:iCs/>
          <w:sz w:val="20"/>
          <w:szCs w:val="20"/>
          <w:lang w:bidi="te-IN"/>
        </w:rPr>
        <w:t xml:space="preserve"> = None</w:t>
      </w:r>
    </w:p>
    <w:p w14:paraId="0407830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horiz_end</w:t>
      </w:r>
      <w:proofErr w:type="spellEnd"/>
      <w:r w:rsidRPr="003C432E">
        <w:rPr>
          <w:rFonts w:ascii="Courier New" w:eastAsia="Times New Roman" w:hAnsi="Courier New" w:cs="Courier New"/>
          <w:i/>
          <w:iCs/>
          <w:sz w:val="20"/>
          <w:szCs w:val="20"/>
          <w:lang w:bidi="te-IN"/>
        </w:rPr>
        <w:t xml:space="preserve"> = None</w:t>
      </w:r>
    </w:p>
    <w:p w14:paraId="2F397D4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B87E4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c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over channels (= #filters) of the output volume</w:t>
      </w:r>
    </w:p>
    <w:p w14:paraId="374E8A8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B25697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the corners to define the (3D) slice of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(See Hint above the cell). (≈1 line)</w:t>
      </w:r>
    </w:p>
    <w:p w14:paraId="454B967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a_slice_prev</w:t>
      </w:r>
      <w:proofErr w:type="spellEnd"/>
      <w:r w:rsidRPr="003C432E">
        <w:rPr>
          <w:rFonts w:ascii="Courier New" w:eastAsia="Times New Roman" w:hAnsi="Courier New" w:cs="Courier New"/>
          <w:i/>
          <w:iCs/>
          <w:sz w:val="20"/>
          <w:szCs w:val="20"/>
          <w:lang w:bidi="te-IN"/>
        </w:rPr>
        <w:t xml:space="preserve"> = None</w:t>
      </w:r>
    </w:p>
    <w:p w14:paraId="7FD8B28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74556E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Convolve the (3D) slice with the correct filter W and bias b, to get back one output neuron. (≈3 line)</w:t>
      </w:r>
    </w:p>
    <w:p w14:paraId="7A22E95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weights = None</w:t>
      </w:r>
    </w:p>
    <w:p w14:paraId="285F05F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biases = None</w:t>
      </w:r>
    </w:p>
    <w:p w14:paraId="607416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gramStart"/>
      <w:r w:rsidRPr="003C432E">
        <w:rPr>
          <w:rFonts w:ascii="Courier New" w:eastAsia="Times New Roman" w:hAnsi="Courier New" w:cs="Courier New"/>
          <w:i/>
          <w:iCs/>
          <w:sz w:val="20"/>
          <w:szCs w:val="20"/>
          <w:lang w:bidi="te-IN"/>
        </w:rPr>
        <w:t>Z[</w:t>
      </w:r>
      <w:proofErr w:type="spellStart"/>
      <w:proofErr w:type="gramEnd"/>
      <w:r w:rsidRPr="003C432E">
        <w:rPr>
          <w:rFonts w:ascii="Courier New" w:eastAsia="Times New Roman" w:hAnsi="Courier New" w:cs="Courier New"/>
          <w:i/>
          <w:iCs/>
          <w:sz w:val="20"/>
          <w:szCs w:val="20"/>
          <w:lang w:bidi="te-IN"/>
        </w:rPr>
        <w:t>i</w:t>
      </w:r>
      <w:proofErr w:type="spellEnd"/>
      <w:r w:rsidRPr="003C432E">
        <w:rPr>
          <w:rFonts w:ascii="Courier New" w:eastAsia="Times New Roman" w:hAnsi="Courier New" w:cs="Courier New"/>
          <w:i/>
          <w:iCs/>
          <w:sz w:val="20"/>
          <w:szCs w:val="20"/>
          <w:lang w:bidi="te-IN"/>
        </w:rPr>
        <w:t>, h, w, c] = None</w:t>
      </w:r>
    </w:p>
    <w:p w14:paraId="60946EF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STARTS HERE</w:t>
      </w:r>
    </w:p>
    <w:p w14:paraId="39728D3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AA1593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w:t>
      </w:r>
      <w:proofErr w:type="gramStart"/>
      <w:r w:rsidRPr="003C432E">
        <w:rPr>
          <w:rFonts w:ascii="Courier New" w:eastAsia="Times New Roman" w:hAnsi="Courier New" w:cs="Courier New"/>
          <w:sz w:val="20"/>
          <w:szCs w:val="20"/>
          <w:lang w:bidi="te-IN"/>
        </w:rPr>
        <w:t>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1AE9719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(f, f,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W</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08B6C3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6895B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["stride"]</w:t>
      </w:r>
    </w:p>
    <w:p w14:paraId="3E7A173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pad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["pad"]</w:t>
      </w:r>
    </w:p>
    <w:p w14:paraId="6CD9A07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3ED453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int((</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(2</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pad)</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f)</w:t>
      </w:r>
      <w:r w:rsidRPr="003C432E">
        <w:rPr>
          <w:rFonts w:ascii="Courier New" w:eastAsia="Times New Roman" w:hAnsi="Courier New" w:cs="Courier New"/>
          <w:b/>
          <w:bCs/>
          <w:sz w:val="20"/>
          <w:szCs w:val="20"/>
          <w:lang w:bidi="te-IN"/>
        </w:rPr>
        <w:t>/</w:t>
      </w:r>
      <w:proofErr w:type="gramStart"/>
      <w:r w:rsidRPr="003C432E">
        <w:rPr>
          <w:rFonts w:ascii="Courier New" w:eastAsia="Times New Roman" w:hAnsi="Courier New" w:cs="Courier New"/>
          <w:sz w:val="20"/>
          <w:szCs w:val="20"/>
          <w:lang w:bidi="te-IN"/>
        </w:rPr>
        <w:t>stride)</w:t>
      </w:r>
      <w:r w:rsidRPr="003C432E">
        <w:rPr>
          <w:rFonts w:ascii="Courier New" w:eastAsia="Times New Roman" w:hAnsi="Courier New" w:cs="Courier New"/>
          <w:b/>
          <w:bCs/>
          <w:sz w:val="20"/>
          <w:szCs w:val="20"/>
          <w:lang w:bidi="te-IN"/>
        </w:rPr>
        <w:t>+</w:t>
      </w:r>
      <w:proofErr w:type="gramEnd"/>
      <w:r w:rsidRPr="003C432E">
        <w:rPr>
          <w:rFonts w:ascii="Courier New" w:eastAsia="Times New Roman" w:hAnsi="Courier New" w:cs="Courier New"/>
          <w:sz w:val="20"/>
          <w:szCs w:val="20"/>
          <w:lang w:bidi="te-IN"/>
        </w:rPr>
        <w:t>1</w:t>
      </w:r>
    </w:p>
    <w:p w14:paraId="7084A53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int((</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(2</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pad)</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f)</w:t>
      </w:r>
      <w:r w:rsidRPr="003C432E">
        <w:rPr>
          <w:rFonts w:ascii="Courier New" w:eastAsia="Times New Roman" w:hAnsi="Courier New" w:cs="Courier New"/>
          <w:b/>
          <w:bCs/>
          <w:sz w:val="20"/>
          <w:szCs w:val="20"/>
          <w:lang w:bidi="te-IN"/>
        </w:rPr>
        <w:t>/</w:t>
      </w:r>
      <w:proofErr w:type="gramStart"/>
      <w:r w:rsidRPr="003C432E">
        <w:rPr>
          <w:rFonts w:ascii="Courier New" w:eastAsia="Times New Roman" w:hAnsi="Courier New" w:cs="Courier New"/>
          <w:sz w:val="20"/>
          <w:szCs w:val="20"/>
          <w:lang w:bidi="te-IN"/>
        </w:rPr>
        <w:t>stride)</w:t>
      </w:r>
      <w:r w:rsidRPr="003C432E">
        <w:rPr>
          <w:rFonts w:ascii="Courier New" w:eastAsia="Times New Roman" w:hAnsi="Courier New" w:cs="Courier New"/>
          <w:b/>
          <w:bCs/>
          <w:sz w:val="20"/>
          <w:szCs w:val="20"/>
          <w:lang w:bidi="te-IN"/>
        </w:rPr>
        <w:t>+</w:t>
      </w:r>
      <w:proofErr w:type="gramEnd"/>
      <w:r w:rsidRPr="003C432E">
        <w:rPr>
          <w:rFonts w:ascii="Courier New" w:eastAsia="Times New Roman" w:hAnsi="Courier New" w:cs="Courier New"/>
          <w:sz w:val="20"/>
          <w:szCs w:val="20"/>
          <w:lang w:bidi="te-IN"/>
        </w:rPr>
        <w:t>1</w:t>
      </w:r>
    </w:p>
    <w:p w14:paraId="2BC435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1372BB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Z </w:t>
      </w:r>
      <w:proofErr w:type="gramStart"/>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zeros</w:t>
      </w:r>
      <w:proofErr w:type="spellEnd"/>
      <w:r w:rsidRPr="003C432E">
        <w:rPr>
          <w:rFonts w:ascii="Courier New" w:eastAsia="Times New Roman" w:hAnsi="Courier New" w:cs="Courier New"/>
          <w:sz w:val="20"/>
          <w:szCs w:val="20"/>
          <w:lang w:bidi="te-IN"/>
        </w:rPr>
        <w:t xml:space="preserve">((m,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5C943D6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E048E4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zero_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pad)</w:t>
      </w:r>
    </w:p>
    <w:p w14:paraId="4FD32F4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3C9AFC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range(m):               </w:t>
      </w:r>
      <w:r w:rsidRPr="003C432E">
        <w:rPr>
          <w:rFonts w:ascii="Courier New" w:eastAsia="Times New Roman" w:hAnsi="Courier New" w:cs="Courier New"/>
          <w:i/>
          <w:iCs/>
          <w:sz w:val="20"/>
          <w:szCs w:val="20"/>
          <w:lang w:bidi="te-IN"/>
        </w:rPr>
        <w:t># loop over the batch of training examples</w:t>
      </w:r>
    </w:p>
    <w:p w14:paraId="1B6A32B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Select </w:t>
      </w:r>
      <w:proofErr w:type="spellStart"/>
      <w:r w:rsidRPr="003C432E">
        <w:rPr>
          <w:rFonts w:ascii="Courier New" w:eastAsia="Times New Roman" w:hAnsi="Courier New" w:cs="Courier New"/>
          <w:i/>
          <w:iCs/>
          <w:sz w:val="20"/>
          <w:szCs w:val="20"/>
          <w:lang w:bidi="te-IN"/>
        </w:rPr>
        <w:t>ith</w:t>
      </w:r>
      <w:proofErr w:type="spellEnd"/>
      <w:r w:rsidRPr="003C432E">
        <w:rPr>
          <w:rFonts w:ascii="Courier New" w:eastAsia="Times New Roman" w:hAnsi="Courier New" w:cs="Courier New"/>
          <w:i/>
          <w:iCs/>
          <w:sz w:val="20"/>
          <w:szCs w:val="20"/>
          <w:lang w:bidi="te-IN"/>
        </w:rPr>
        <w:t xml:space="preserve"> training example's padded activation</w:t>
      </w:r>
    </w:p>
    <w:p w14:paraId="5428C8B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h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vertical axis of the output volume</w:t>
      </w:r>
    </w:p>
    <w:p w14:paraId="3BA9B2D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vertical start and end of the current "slice" (≈2 lines)</w:t>
      </w:r>
    </w:p>
    <w:p w14:paraId="783F5E3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h </w:t>
      </w:r>
    </w:p>
    <w:p w14:paraId="320F2C7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w:t>
      </w:r>
      <w:proofErr w:type="gramStart"/>
      <w:r w:rsidRPr="003C432E">
        <w:rPr>
          <w:rFonts w:ascii="Courier New" w:eastAsia="Times New Roman" w:hAnsi="Courier New" w:cs="Courier New"/>
          <w:sz w:val="20"/>
          <w:szCs w:val="20"/>
          <w:lang w:bidi="te-IN"/>
        </w:rPr>
        <w:t>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proofErr w:type="gramEnd"/>
      <w:r w:rsidRPr="003C432E">
        <w:rPr>
          <w:rFonts w:ascii="Courier New" w:eastAsia="Times New Roman" w:hAnsi="Courier New" w:cs="Courier New"/>
          <w:sz w:val="20"/>
          <w:szCs w:val="20"/>
          <w:lang w:bidi="te-IN"/>
        </w:rPr>
        <w:t xml:space="preserve"> f</w:t>
      </w:r>
    </w:p>
    <w:p w14:paraId="0B29B71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A608E8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horizontal axis of the output volume</w:t>
      </w:r>
    </w:p>
    <w:p w14:paraId="4548568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horizontal start and end of the current "slice" (≈2 lines)</w:t>
      </w:r>
    </w:p>
    <w:p w14:paraId="032BC36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w:t>
      </w:r>
    </w:p>
    <w:p w14:paraId="40F3D16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w:t>
      </w:r>
    </w:p>
    <w:p w14:paraId="64B65DB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3358CB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c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channels (= #filters) of the output volume</w:t>
      </w:r>
    </w:p>
    <w:p w14:paraId="78644FD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B5926D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the corners to define the (3D) slice of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(See Hint above the cell). (≈1 line)</w:t>
      </w:r>
    </w:p>
    <w:p w14:paraId="663386E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vert_</w:t>
      </w:r>
      <w:proofErr w:type="gramStart"/>
      <w:r w:rsidRPr="003C432E">
        <w:rPr>
          <w:rFonts w:ascii="Courier New" w:eastAsia="Times New Roman" w:hAnsi="Courier New" w:cs="Courier New"/>
          <w:sz w:val="20"/>
          <w:szCs w:val="20"/>
          <w:lang w:bidi="te-IN"/>
        </w:rPr>
        <w:t>start:vert</w:t>
      </w:r>
      <w:proofErr w:type="gramEnd"/>
      <w:r w:rsidRPr="003C432E">
        <w:rPr>
          <w:rFonts w:ascii="Courier New" w:eastAsia="Times New Roman" w:hAnsi="Courier New" w:cs="Courier New"/>
          <w:sz w:val="20"/>
          <w:szCs w:val="20"/>
          <w:lang w:bidi="te-IN"/>
        </w:rPr>
        <w:t>_end,horiz_start:horiz_end</w:t>
      </w:r>
      <w:proofErr w:type="spellEnd"/>
      <w:r w:rsidRPr="003C432E">
        <w:rPr>
          <w:rFonts w:ascii="Courier New" w:eastAsia="Times New Roman" w:hAnsi="Courier New" w:cs="Courier New"/>
          <w:sz w:val="20"/>
          <w:szCs w:val="20"/>
          <w:lang w:bidi="te-IN"/>
        </w:rPr>
        <w:t>,:]</w:t>
      </w:r>
    </w:p>
    <w:p w14:paraId="61CC323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1AFA5C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Convolve the (3D) slice with the correct filter W and bias b, to get back one output neuron. (≈3 line)</w:t>
      </w:r>
    </w:p>
    <w:p w14:paraId="7A777A7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weights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w:t>
      </w:r>
      <w:proofErr w:type="gramStart"/>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 :, :, c]</w:t>
      </w:r>
    </w:p>
    <w:p w14:paraId="54A10EE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 xml:space="preserve">biases  </w:t>
      </w:r>
      <w:r w:rsidRPr="003C432E">
        <w:rPr>
          <w:rFonts w:ascii="Courier New" w:eastAsia="Times New Roman" w:hAnsi="Courier New" w:cs="Courier New"/>
          <w:b/>
          <w:bCs/>
          <w:sz w:val="20"/>
          <w:szCs w:val="20"/>
          <w:lang w:bidi="te-IN"/>
        </w:rPr>
        <w:t>=</w:t>
      </w:r>
      <w:proofErr w:type="gramEnd"/>
      <w:r w:rsidRPr="003C432E">
        <w:rPr>
          <w:rFonts w:ascii="Courier New" w:eastAsia="Times New Roman" w:hAnsi="Courier New" w:cs="Courier New"/>
          <w:sz w:val="20"/>
          <w:szCs w:val="20"/>
          <w:lang w:bidi="te-IN"/>
        </w:rPr>
        <w:t xml:space="preserve"> b[:, :, :, c]</w:t>
      </w:r>
    </w:p>
    <w:p w14:paraId="41C5834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Z[</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h, w, 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conv_single_step</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weights, biases)</w:t>
      </w:r>
    </w:p>
    <w:p w14:paraId="5149AF4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2D52B8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ENDS HERE</w:t>
      </w:r>
    </w:p>
    <w:p w14:paraId="16F2B40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7F050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Save information in "cache" for the backprop</w:t>
      </w:r>
    </w:p>
    <w:p w14:paraId="594A12B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 b,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09BC6AB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C56DAD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Z, </w:t>
      </w:r>
      <w:proofErr w:type="gramStart"/>
      <w:r w:rsidRPr="003C432E">
        <w:rPr>
          <w:rFonts w:ascii="Courier New" w:eastAsia="Times New Roman" w:hAnsi="Courier New" w:cs="Courier New"/>
          <w:sz w:val="20"/>
          <w:szCs w:val="20"/>
          <w:lang w:bidi="te-IN"/>
        </w:rPr>
        <w:t>cache</w:t>
      </w:r>
      <w:proofErr w:type="gramEnd"/>
    </w:p>
    <w:p w14:paraId="4B15C384"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[46]:</w:t>
      </w:r>
    </w:p>
    <w:p w14:paraId="1CFA8A4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lastRenderedPageBreak/>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5296974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(2, 5, 7, 4)</w:t>
      </w:r>
    </w:p>
    <w:p w14:paraId="7636A3C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W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(3, 3, 4, 8)</w:t>
      </w:r>
    </w:p>
    <w:p w14:paraId="29362ED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b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(1, 1, 1, 8)</w:t>
      </w:r>
    </w:p>
    <w:p w14:paraId="1EAE9E7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{"pad</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xml:space="preserve"> 1,</w:t>
      </w:r>
    </w:p>
    <w:p w14:paraId="2C02A20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"stride": 2}</w:t>
      </w:r>
    </w:p>
    <w:p w14:paraId="7C0E11F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42D36E5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Z, </w:t>
      </w:r>
      <w:proofErr w:type="spellStart"/>
      <w:r w:rsidRPr="003C432E">
        <w:rPr>
          <w:rFonts w:ascii="Courier New" w:eastAsia="Times New Roman" w:hAnsi="Courier New" w:cs="Courier New"/>
          <w:sz w:val="20"/>
          <w:szCs w:val="20"/>
          <w:lang w:bidi="te-IN"/>
        </w:rPr>
        <w:t>cache_conv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 b,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443D028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z_mean</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proofErr w:type="gramEnd"/>
      <w:r w:rsidRPr="003C432E">
        <w:rPr>
          <w:rFonts w:ascii="Courier New" w:eastAsia="Times New Roman" w:hAnsi="Courier New" w:cs="Courier New"/>
          <w:sz w:val="20"/>
          <w:szCs w:val="20"/>
          <w:lang w:bidi="te-IN"/>
        </w:rPr>
        <w:t>(Z)</w:t>
      </w:r>
    </w:p>
    <w:p w14:paraId="7395F53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z_0_2_1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Z[</w:t>
      </w:r>
      <w:proofErr w:type="gramEnd"/>
      <w:r w:rsidRPr="003C432E">
        <w:rPr>
          <w:rFonts w:ascii="Courier New" w:eastAsia="Times New Roman" w:hAnsi="Courier New" w:cs="Courier New"/>
          <w:sz w:val="20"/>
          <w:szCs w:val="20"/>
          <w:lang w:bidi="te-IN"/>
        </w:rPr>
        <w:t>0, 2, 1]</w:t>
      </w:r>
    </w:p>
    <w:p w14:paraId="5AED1D7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cache_0_1_2_3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cache_</w:t>
      </w:r>
      <w:proofErr w:type="gramStart"/>
      <w:r w:rsidRPr="003C432E">
        <w:rPr>
          <w:rFonts w:ascii="Courier New" w:eastAsia="Times New Roman" w:hAnsi="Courier New" w:cs="Courier New"/>
          <w:sz w:val="20"/>
          <w:szCs w:val="20"/>
          <w:lang w:bidi="te-IN"/>
        </w:rPr>
        <w:t>conv</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0][1][2][3]</w:t>
      </w:r>
    </w:p>
    <w:p w14:paraId="55903A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 xml:space="preserve">"Z's mean =\n", </w:t>
      </w:r>
      <w:proofErr w:type="spellStart"/>
      <w:r w:rsidRPr="003C432E">
        <w:rPr>
          <w:rFonts w:ascii="Courier New" w:eastAsia="Times New Roman" w:hAnsi="Courier New" w:cs="Courier New"/>
          <w:sz w:val="20"/>
          <w:szCs w:val="20"/>
          <w:lang w:bidi="te-IN"/>
        </w:rPr>
        <w:t>z_mean</w:t>
      </w:r>
      <w:proofErr w:type="spellEnd"/>
      <w:r w:rsidRPr="003C432E">
        <w:rPr>
          <w:rFonts w:ascii="Courier New" w:eastAsia="Times New Roman" w:hAnsi="Courier New" w:cs="Courier New"/>
          <w:sz w:val="20"/>
          <w:szCs w:val="20"/>
          <w:lang w:bidi="te-IN"/>
        </w:rPr>
        <w:t>)</w:t>
      </w:r>
    </w:p>
    <w:p w14:paraId="190E98D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w:t>
      </w:r>
      <w:proofErr w:type="gramStart"/>
      <w:r w:rsidRPr="003C432E">
        <w:rPr>
          <w:rFonts w:ascii="Courier New" w:eastAsia="Times New Roman" w:hAnsi="Courier New" w:cs="Courier New"/>
          <w:sz w:val="20"/>
          <w:szCs w:val="20"/>
          <w:lang w:bidi="te-IN"/>
        </w:rPr>
        <w:t>Z[</w:t>
      </w:r>
      <w:proofErr w:type="gramEnd"/>
      <w:r w:rsidRPr="003C432E">
        <w:rPr>
          <w:rFonts w:ascii="Courier New" w:eastAsia="Times New Roman" w:hAnsi="Courier New" w:cs="Courier New"/>
          <w:sz w:val="20"/>
          <w:szCs w:val="20"/>
          <w:lang w:bidi="te-IN"/>
        </w:rPr>
        <w:t>0,2,1] =\n", z_0_2_1)</w:t>
      </w:r>
    </w:p>
    <w:p w14:paraId="600A9E2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w:t>
      </w:r>
      <w:proofErr w:type="spellStart"/>
      <w:r w:rsidRPr="003C432E">
        <w:rPr>
          <w:rFonts w:ascii="Courier New" w:eastAsia="Times New Roman" w:hAnsi="Courier New" w:cs="Courier New"/>
          <w:sz w:val="20"/>
          <w:szCs w:val="20"/>
          <w:lang w:bidi="te-IN"/>
        </w:rPr>
        <w:t>cache_</w:t>
      </w:r>
      <w:proofErr w:type="gramStart"/>
      <w:r w:rsidRPr="003C432E">
        <w:rPr>
          <w:rFonts w:ascii="Courier New" w:eastAsia="Times New Roman" w:hAnsi="Courier New" w:cs="Courier New"/>
          <w:sz w:val="20"/>
          <w:szCs w:val="20"/>
          <w:lang w:bidi="te-IN"/>
        </w:rPr>
        <w:t>conv</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0][1][2][3] =\n", cache_0_1_2_3)</w:t>
      </w:r>
    </w:p>
    <w:p w14:paraId="1262893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93732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conv_forward_test_1(</w:t>
      </w:r>
      <w:proofErr w:type="spellStart"/>
      <w:r w:rsidRPr="003C432E">
        <w:rPr>
          <w:rFonts w:ascii="Courier New" w:eastAsia="Times New Roman" w:hAnsi="Courier New" w:cs="Courier New"/>
          <w:sz w:val="20"/>
          <w:szCs w:val="20"/>
          <w:lang w:bidi="te-IN"/>
        </w:rPr>
        <w:t>z_mean</w:t>
      </w:r>
      <w:proofErr w:type="spellEnd"/>
      <w:r w:rsidRPr="003C432E">
        <w:rPr>
          <w:rFonts w:ascii="Courier New" w:eastAsia="Times New Roman" w:hAnsi="Courier New" w:cs="Courier New"/>
          <w:sz w:val="20"/>
          <w:szCs w:val="20"/>
          <w:lang w:bidi="te-IN"/>
        </w:rPr>
        <w:t>, z_0_2_1, cache_0_1_2_3)</w:t>
      </w:r>
    </w:p>
    <w:p w14:paraId="05ABE13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conv_forward_test_2(</w:t>
      </w:r>
      <w:proofErr w:type="spellStart"/>
      <w:r w:rsidRPr="003C432E">
        <w:rPr>
          <w:rFonts w:ascii="Courier New" w:eastAsia="Times New Roman" w:hAnsi="Courier New" w:cs="Courier New"/>
          <w:sz w:val="20"/>
          <w:szCs w:val="20"/>
          <w:lang w:bidi="te-IN"/>
        </w:rPr>
        <w:t>conv_forward</w:t>
      </w:r>
      <w:proofErr w:type="spellEnd"/>
      <w:r w:rsidRPr="003C432E">
        <w:rPr>
          <w:rFonts w:ascii="Courier New" w:eastAsia="Times New Roman" w:hAnsi="Courier New" w:cs="Courier New"/>
          <w:sz w:val="20"/>
          <w:szCs w:val="20"/>
          <w:lang w:bidi="te-IN"/>
        </w:rPr>
        <w:t>)</w:t>
      </w:r>
    </w:p>
    <w:p w14:paraId="2DECA60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Z's mean =</w:t>
      </w:r>
    </w:p>
    <w:p w14:paraId="6AA9E4E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0.5511276474566768</w:t>
      </w:r>
    </w:p>
    <w:p w14:paraId="12BE8E7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Z[</w:t>
      </w:r>
      <w:proofErr w:type="gramEnd"/>
      <w:r w:rsidRPr="003C432E">
        <w:rPr>
          <w:rFonts w:ascii="Courier New" w:eastAsia="Times New Roman" w:hAnsi="Courier New" w:cs="Courier New"/>
          <w:sz w:val="20"/>
          <w:szCs w:val="20"/>
          <w:lang w:bidi="te-IN"/>
        </w:rPr>
        <w:t>0,2,1] =</w:t>
      </w:r>
    </w:p>
    <w:p w14:paraId="336D29D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[-2.</w:t>
      </w:r>
      <w:proofErr w:type="gramStart"/>
      <w:r w:rsidRPr="003C432E">
        <w:rPr>
          <w:rFonts w:ascii="Courier New" w:eastAsia="Times New Roman" w:hAnsi="Courier New" w:cs="Courier New"/>
          <w:sz w:val="20"/>
          <w:szCs w:val="20"/>
          <w:lang w:bidi="te-IN"/>
        </w:rPr>
        <w:t>17796037  8.07171329</w:t>
      </w:r>
      <w:proofErr w:type="gramEnd"/>
      <w:r w:rsidRPr="003C432E">
        <w:rPr>
          <w:rFonts w:ascii="Courier New" w:eastAsia="Times New Roman" w:hAnsi="Courier New" w:cs="Courier New"/>
          <w:sz w:val="20"/>
          <w:szCs w:val="20"/>
          <w:lang w:bidi="te-IN"/>
        </w:rPr>
        <w:t xml:space="preserve"> -0.5772704   3.36286738  4.48113645 -2.89198428</w:t>
      </w:r>
    </w:p>
    <w:p w14:paraId="7DEA6A6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10.99288867  3.03171932</w:t>
      </w:r>
      <w:proofErr w:type="gramEnd"/>
      <w:r w:rsidRPr="003C432E">
        <w:rPr>
          <w:rFonts w:ascii="Courier New" w:eastAsia="Times New Roman" w:hAnsi="Courier New" w:cs="Courier New"/>
          <w:sz w:val="20"/>
          <w:szCs w:val="20"/>
          <w:lang w:bidi="te-IN"/>
        </w:rPr>
        <w:t>]</w:t>
      </w:r>
    </w:p>
    <w:p w14:paraId="24FFE63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cache_</w:t>
      </w:r>
      <w:proofErr w:type="gramStart"/>
      <w:r w:rsidRPr="003C432E">
        <w:rPr>
          <w:rFonts w:ascii="Courier New" w:eastAsia="Times New Roman" w:hAnsi="Courier New" w:cs="Courier New"/>
          <w:sz w:val="20"/>
          <w:szCs w:val="20"/>
          <w:lang w:bidi="te-IN"/>
        </w:rPr>
        <w:t>conv</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0][1][2][3] =</w:t>
      </w:r>
    </w:p>
    <w:p w14:paraId="082F20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[-1.1191154   </w:t>
      </w:r>
      <w:proofErr w:type="gramStart"/>
      <w:r w:rsidRPr="003C432E">
        <w:rPr>
          <w:rFonts w:ascii="Courier New" w:eastAsia="Times New Roman" w:hAnsi="Courier New" w:cs="Courier New"/>
          <w:sz w:val="20"/>
          <w:szCs w:val="20"/>
          <w:lang w:bidi="te-IN"/>
        </w:rPr>
        <w:t>1.9560789  -</w:t>
      </w:r>
      <w:proofErr w:type="gramEnd"/>
      <w:r w:rsidRPr="003C432E">
        <w:rPr>
          <w:rFonts w:ascii="Courier New" w:eastAsia="Times New Roman" w:hAnsi="Courier New" w:cs="Courier New"/>
          <w:sz w:val="20"/>
          <w:szCs w:val="20"/>
          <w:lang w:bidi="te-IN"/>
        </w:rPr>
        <w:t>0.3264995  -1.34267579]</w:t>
      </w:r>
    </w:p>
    <w:p w14:paraId="12F121A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First Test: All tests passed!</w:t>
      </w:r>
    </w:p>
    <w:p w14:paraId="47A5DBD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Second Test: All tests passed!</w:t>
      </w:r>
    </w:p>
    <w:p w14:paraId="40EE9EF7"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Finally, a CONV layer should also contain an activation, in which case you would add the following line of code:</w:t>
      </w:r>
    </w:p>
    <w:p w14:paraId="1D5552D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0" w:lineRule="auto"/>
        <w:rPr>
          <w:rFonts w:ascii="var(--jp-code-font-family)" w:eastAsia="Times New Roman" w:hAnsi="var(--jp-code-font-family)" w:cs="Courier New"/>
          <w:sz w:val="20"/>
          <w:szCs w:val="20"/>
          <w:lang w:bidi="te-IN"/>
        </w:rPr>
      </w:pPr>
      <w:r w:rsidRPr="003C432E">
        <w:rPr>
          <w:rFonts w:ascii="var(--jp-code-font-family)" w:eastAsia="Times New Roman" w:hAnsi="var(--jp-code-font-family)" w:cs="Courier New"/>
          <w:i/>
          <w:iCs/>
          <w:sz w:val="20"/>
          <w:szCs w:val="20"/>
          <w:lang w:bidi="te-IN"/>
        </w:rPr>
        <w:t># Convolve the window to get back one output neuron</w:t>
      </w:r>
    </w:p>
    <w:p w14:paraId="6D586F5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var(--jp-code-font-family)" w:eastAsia="Times New Roman" w:hAnsi="var(--jp-code-font-family)" w:cs="Courier New"/>
          <w:sz w:val="20"/>
          <w:szCs w:val="20"/>
          <w:lang w:bidi="te-IN"/>
        </w:rPr>
      </w:pPr>
      <w:proofErr w:type="gramStart"/>
      <w:r w:rsidRPr="003C432E">
        <w:rPr>
          <w:rFonts w:ascii="var(--jp-code-font-family)" w:eastAsia="Times New Roman" w:hAnsi="var(--jp-code-font-family)" w:cs="Courier New"/>
          <w:sz w:val="20"/>
          <w:szCs w:val="20"/>
          <w:lang w:bidi="te-IN"/>
        </w:rPr>
        <w:t>Z[</w:t>
      </w:r>
      <w:proofErr w:type="spellStart"/>
      <w:proofErr w:type="gramEnd"/>
      <w:r w:rsidRPr="003C432E">
        <w:rPr>
          <w:rFonts w:ascii="var(--jp-code-font-family)" w:eastAsia="Times New Roman" w:hAnsi="var(--jp-code-font-family)" w:cs="Courier New"/>
          <w:sz w:val="20"/>
          <w:szCs w:val="20"/>
          <w:lang w:bidi="te-IN"/>
        </w:rPr>
        <w:t>i</w:t>
      </w:r>
      <w:proofErr w:type="spellEnd"/>
      <w:r w:rsidRPr="003C432E">
        <w:rPr>
          <w:rFonts w:ascii="var(--jp-code-font-family)" w:eastAsia="Times New Roman" w:hAnsi="var(--jp-code-font-family)" w:cs="Courier New"/>
          <w:sz w:val="20"/>
          <w:szCs w:val="20"/>
          <w:lang w:bidi="te-IN"/>
        </w:rPr>
        <w:t xml:space="preserve">, h, w, c]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r w:rsidRPr="003C432E">
        <w:rPr>
          <w:rFonts w:ascii="var(--jp-code-font-family)" w:eastAsia="Times New Roman" w:hAnsi="var(--jp-code-font-family)" w:cs="Courier New"/>
          <w:b/>
          <w:bCs/>
          <w:sz w:val="20"/>
          <w:szCs w:val="20"/>
          <w:lang w:bidi="te-IN"/>
        </w:rPr>
        <w:t>...</w:t>
      </w:r>
    </w:p>
    <w:p w14:paraId="74B3C63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var(--jp-code-font-family)" w:eastAsia="Times New Roman" w:hAnsi="var(--jp-code-font-family)" w:cs="Courier New"/>
          <w:sz w:val="20"/>
          <w:szCs w:val="20"/>
          <w:lang w:bidi="te-IN"/>
        </w:rPr>
      </w:pPr>
      <w:r w:rsidRPr="003C432E">
        <w:rPr>
          <w:rFonts w:ascii="var(--jp-code-font-family)" w:eastAsia="Times New Roman" w:hAnsi="var(--jp-code-font-family)" w:cs="Courier New"/>
          <w:i/>
          <w:iCs/>
          <w:sz w:val="20"/>
          <w:szCs w:val="20"/>
          <w:lang w:bidi="te-IN"/>
        </w:rPr>
        <w:t># Apply activation</w:t>
      </w:r>
    </w:p>
    <w:p w14:paraId="2FC786E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var(--jp-code-font-family)" w:eastAsia="Times New Roman" w:hAnsi="var(--jp-code-font-family)" w:cs="Courier New"/>
          <w:sz w:val="20"/>
          <w:szCs w:val="20"/>
          <w:lang w:bidi="te-IN"/>
        </w:rPr>
      </w:pPr>
      <w:proofErr w:type="gramStart"/>
      <w:r w:rsidRPr="003C432E">
        <w:rPr>
          <w:rFonts w:ascii="var(--jp-code-font-family)" w:eastAsia="Times New Roman" w:hAnsi="var(--jp-code-font-family)" w:cs="Courier New"/>
          <w:sz w:val="20"/>
          <w:szCs w:val="20"/>
          <w:lang w:bidi="te-IN"/>
        </w:rPr>
        <w:t>A[</w:t>
      </w:r>
      <w:proofErr w:type="spellStart"/>
      <w:proofErr w:type="gramEnd"/>
      <w:r w:rsidRPr="003C432E">
        <w:rPr>
          <w:rFonts w:ascii="var(--jp-code-font-family)" w:eastAsia="Times New Roman" w:hAnsi="var(--jp-code-font-family)" w:cs="Courier New"/>
          <w:sz w:val="20"/>
          <w:szCs w:val="20"/>
          <w:lang w:bidi="te-IN"/>
        </w:rPr>
        <w:t>i</w:t>
      </w:r>
      <w:proofErr w:type="spellEnd"/>
      <w:r w:rsidRPr="003C432E">
        <w:rPr>
          <w:rFonts w:ascii="var(--jp-code-font-family)" w:eastAsia="Times New Roman" w:hAnsi="var(--jp-code-font-family)" w:cs="Courier New"/>
          <w:sz w:val="20"/>
          <w:szCs w:val="20"/>
          <w:lang w:bidi="te-IN"/>
        </w:rPr>
        <w:t xml:space="preserve">, h, w, c]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activation(Z[</w:t>
      </w:r>
      <w:proofErr w:type="spellStart"/>
      <w:r w:rsidRPr="003C432E">
        <w:rPr>
          <w:rFonts w:ascii="var(--jp-code-font-family)" w:eastAsia="Times New Roman" w:hAnsi="var(--jp-code-font-family)" w:cs="Courier New"/>
          <w:sz w:val="20"/>
          <w:szCs w:val="20"/>
          <w:lang w:bidi="te-IN"/>
        </w:rPr>
        <w:t>i</w:t>
      </w:r>
      <w:proofErr w:type="spellEnd"/>
      <w:r w:rsidRPr="003C432E">
        <w:rPr>
          <w:rFonts w:ascii="var(--jp-code-font-family)" w:eastAsia="Times New Roman" w:hAnsi="var(--jp-code-font-family)" w:cs="Courier New"/>
          <w:sz w:val="20"/>
          <w:szCs w:val="20"/>
          <w:lang w:bidi="te-IN"/>
        </w:rPr>
        <w:t>, h, w, c])</w:t>
      </w:r>
    </w:p>
    <w:p w14:paraId="148EB61E"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You don't need to do it here, however.</w:t>
      </w:r>
    </w:p>
    <w:p w14:paraId="41ED55D8"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bookmarkStart w:id="9" w:name="4"/>
      <w:bookmarkEnd w:id="9"/>
      <w:r w:rsidRPr="003C432E">
        <w:rPr>
          <w:rFonts w:ascii="var(--jp-content-font-family)" w:eastAsia="Times New Roman" w:hAnsi="var(--jp-content-font-family)" w:cs="Times New Roman"/>
          <w:b/>
          <w:bCs/>
          <w:sz w:val="36"/>
          <w:szCs w:val="36"/>
          <w:lang w:bidi="te-IN"/>
        </w:rPr>
        <w:t>4 - Pooling Layer</w:t>
      </w:r>
    </w:p>
    <w:p w14:paraId="49031B1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The pooling (POOL) layer reduces the height and width of the input. It helps reduce computation, as well as helps make feature detectors more invariant to its position in the input. The two types of pooling layers are:</w:t>
      </w:r>
    </w:p>
    <w:p w14:paraId="1733BA45" w14:textId="77777777" w:rsidR="003C432E" w:rsidRPr="003C432E" w:rsidRDefault="003C432E" w:rsidP="003C432E">
      <w:pPr>
        <w:numPr>
          <w:ilvl w:val="0"/>
          <w:numId w:val="3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Max-pooling layer: slides an (</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proofErr w:type="gramEnd"/>
      <w:r w:rsidRPr="003C432E">
        <w:rPr>
          <w:rFonts w:ascii="var(--jp-content-font-family)" w:eastAsia="Times New Roman" w:hAnsi="var(--jp-content-font-family)" w:cs="Times New Roman"/>
          <w:sz w:val="20"/>
          <w:szCs w:val="20"/>
          <w:lang w:bidi="te-IN"/>
        </w:rPr>
        <w:t>) window over the input and stores the max value of the window in the output.</w:t>
      </w:r>
    </w:p>
    <w:p w14:paraId="367DAC47" w14:textId="77777777" w:rsidR="003C432E" w:rsidRPr="003C432E" w:rsidRDefault="003C432E" w:rsidP="003C432E">
      <w:pPr>
        <w:numPr>
          <w:ilvl w:val="0"/>
          <w:numId w:val="30"/>
        </w:num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Average-pooling layer: slides an (</w:t>
      </w:r>
      <w:proofErr w:type="gramStart"/>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proofErr w:type="gramEnd"/>
      <w:r w:rsidRPr="003C432E">
        <w:rPr>
          <w:rFonts w:ascii="var(--jp-content-font-family)" w:eastAsia="Times New Roman" w:hAnsi="var(--jp-content-font-family)" w:cs="Times New Roman"/>
          <w:sz w:val="20"/>
          <w:szCs w:val="20"/>
          <w:lang w:bidi="te-IN"/>
        </w:rPr>
        <w:t>) window over the input and stores the average value of the window in the output.</w:t>
      </w:r>
    </w:p>
    <w:tbl>
      <w:tblPr>
        <w:tblW w:w="0" w:type="auto"/>
        <w:tblCellMar>
          <w:top w:w="15" w:type="dxa"/>
          <w:left w:w="15" w:type="dxa"/>
          <w:bottom w:w="15" w:type="dxa"/>
          <w:right w:w="15" w:type="dxa"/>
        </w:tblCellMar>
        <w:tblLook w:val="04A0" w:firstRow="1" w:lastRow="0" w:firstColumn="1" w:lastColumn="0" w:noHBand="0" w:noVBand="1"/>
      </w:tblPr>
      <w:tblGrid>
        <w:gridCol w:w="720"/>
        <w:gridCol w:w="246"/>
        <w:gridCol w:w="720"/>
        <w:gridCol w:w="246"/>
      </w:tblGrid>
      <w:tr w:rsidR="003C432E" w:rsidRPr="003C432E" w14:paraId="23F8D80B"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0E46F703" w14:textId="2C1A67F2"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noProof/>
                <w:sz w:val="24"/>
                <w:szCs w:val="24"/>
                <w:lang w:bidi="te-IN"/>
              </w:rPr>
              <mc:AlternateContent>
                <mc:Choice Requires="wps">
                  <w:drawing>
                    <wp:inline distT="0" distB="0" distL="0" distR="0" wp14:anchorId="5C570CE0" wp14:editId="11E57DDE">
                      <wp:extent cx="304800" cy="304800"/>
                      <wp:effectExtent l="0" t="0" r="0" b="0"/>
                      <wp:docPr id="32910332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6793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nil"/>
              <w:left w:val="nil"/>
              <w:bottom w:val="nil"/>
              <w:right w:val="nil"/>
            </w:tcBorders>
            <w:tcMar>
              <w:top w:w="120" w:type="dxa"/>
              <w:left w:w="120" w:type="dxa"/>
              <w:bottom w:w="120" w:type="dxa"/>
              <w:right w:w="120" w:type="dxa"/>
            </w:tcMar>
            <w:vAlign w:val="center"/>
            <w:hideMark/>
          </w:tcPr>
          <w:p w14:paraId="537EF20D"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p>
        </w:tc>
        <w:tc>
          <w:tcPr>
            <w:tcW w:w="0" w:type="auto"/>
            <w:tcBorders>
              <w:top w:val="nil"/>
              <w:left w:val="nil"/>
              <w:bottom w:val="nil"/>
              <w:right w:val="nil"/>
            </w:tcBorders>
            <w:tcMar>
              <w:top w:w="120" w:type="dxa"/>
              <w:left w:w="120" w:type="dxa"/>
              <w:bottom w:w="120" w:type="dxa"/>
              <w:right w:w="120" w:type="dxa"/>
            </w:tcMar>
            <w:vAlign w:val="center"/>
            <w:hideMark/>
          </w:tcPr>
          <w:p w14:paraId="4818ACE5" w14:textId="5EC01ACE"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noProof/>
                <w:sz w:val="24"/>
                <w:szCs w:val="24"/>
                <w:lang w:bidi="te-IN"/>
              </w:rPr>
              <mc:AlternateContent>
                <mc:Choice Requires="wps">
                  <w:drawing>
                    <wp:inline distT="0" distB="0" distL="0" distR="0" wp14:anchorId="1295E69D" wp14:editId="5674ED4A">
                      <wp:extent cx="304800" cy="304800"/>
                      <wp:effectExtent l="0" t="0" r="0" b="0"/>
                      <wp:docPr id="160125957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9974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nil"/>
              <w:left w:val="nil"/>
              <w:bottom w:val="nil"/>
              <w:right w:val="nil"/>
            </w:tcBorders>
            <w:tcMar>
              <w:top w:w="120" w:type="dxa"/>
              <w:left w:w="120" w:type="dxa"/>
              <w:bottom w:w="120" w:type="dxa"/>
              <w:right w:w="120" w:type="dxa"/>
            </w:tcMar>
            <w:vAlign w:val="center"/>
            <w:hideMark/>
          </w:tcPr>
          <w:p w14:paraId="75ADB4AA"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p>
        </w:tc>
      </w:tr>
    </w:tbl>
    <w:p w14:paraId="1C84E24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lastRenderedPageBreak/>
        <w:t>These pooling layers have no parameters for backpropagation to train. However, they have hyperparameters such as the window size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This specifies the height and width of the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window you would compute a</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i/>
          <w:iCs/>
          <w:sz w:val="20"/>
          <w:szCs w:val="20"/>
          <w:lang w:bidi="te-IN"/>
        </w:rPr>
        <w:t>max</w:t>
      </w:r>
      <w:r w:rsidRPr="003C432E">
        <w:rPr>
          <w:rFonts w:ascii="var(--jp-content-font-family)" w:eastAsia="Times New Roman" w:hAnsi="var(--jp-content-font-family)" w:cs="Times New Roman"/>
          <w:sz w:val="20"/>
          <w:szCs w:val="20"/>
          <w:lang w:bidi="te-IN"/>
        </w:rPr>
        <w:t> or </w:t>
      </w:r>
      <w:r w:rsidRPr="003C432E">
        <w:rPr>
          <w:rFonts w:ascii="var(--jp-content-font-family)" w:eastAsia="Times New Roman" w:hAnsi="var(--jp-content-font-family)" w:cs="Times New Roman"/>
          <w:i/>
          <w:iCs/>
          <w:sz w:val="20"/>
          <w:szCs w:val="20"/>
          <w:lang w:bidi="te-IN"/>
        </w:rPr>
        <w:t>average</w:t>
      </w:r>
      <w:r w:rsidRPr="003C432E">
        <w:rPr>
          <w:rFonts w:ascii="var(--jp-content-font-family)" w:eastAsia="Times New Roman" w:hAnsi="var(--jp-content-font-family)" w:cs="Times New Roman"/>
          <w:sz w:val="20"/>
          <w:szCs w:val="20"/>
          <w:lang w:bidi="te-IN"/>
        </w:rPr>
        <w:t> over.</w:t>
      </w:r>
    </w:p>
    <w:p w14:paraId="30E8C3A9"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10" w:name="4-1"/>
      <w:bookmarkEnd w:id="10"/>
      <w:r w:rsidRPr="003C432E">
        <w:rPr>
          <w:rFonts w:ascii="var(--jp-content-font-family)" w:eastAsia="Times New Roman" w:hAnsi="var(--jp-content-font-family)" w:cs="Times New Roman"/>
          <w:b/>
          <w:bCs/>
          <w:sz w:val="27"/>
          <w:szCs w:val="27"/>
          <w:lang w:bidi="te-IN"/>
        </w:rPr>
        <w:t>4.1 - Forward Pooling</w:t>
      </w:r>
    </w:p>
    <w:p w14:paraId="6CA7016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Now, you are going to implement MAX-POOL and AVG-POOL, in the same function.</w:t>
      </w:r>
    </w:p>
    <w:p w14:paraId="5DED0862"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11" w:name="ex-4"/>
      <w:bookmarkEnd w:id="11"/>
      <w:r w:rsidRPr="003C432E">
        <w:rPr>
          <w:rFonts w:ascii="var(--jp-content-font-family)" w:eastAsia="Times New Roman" w:hAnsi="var(--jp-content-font-family)" w:cs="Times New Roman"/>
          <w:b/>
          <w:bCs/>
          <w:sz w:val="27"/>
          <w:szCs w:val="27"/>
          <w:lang w:bidi="te-IN"/>
        </w:rPr>
        <w:t xml:space="preserve">Exercise 4 - </w:t>
      </w:r>
      <w:proofErr w:type="spellStart"/>
      <w:r w:rsidRPr="003C432E">
        <w:rPr>
          <w:rFonts w:ascii="var(--jp-content-font-family)" w:eastAsia="Times New Roman" w:hAnsi="var(--jp-content-font-family)" w:cs="Times New Roman"/>
          <w:b/>
          <w:bCs/>
          <w:sz w:val="27"/>
          <w:szCs w:val="27"/>
          <w:lang w:bidi="te-IN"/>
        </w:rPr>
        <w:t>pool_forward</w:t>
      </w:r>
      <w:proofErr w:type="spellEnd"/>
    </w:p>
    <w:p w14:paraId="69677423"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the forward pass of the pooling layer. Follow the hints in the comments below.</w:t>
      </w:r>
    </w:p>
    <w:p w14:paraId="40DF4911"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Reminder</w:t>
      </w:r>
      <w:r w:rsidRPr="003C432E">
        <w:rPr>
          <w:rFonts w:ascii="var(--jp-content-font-family)" w:eastAsia="Times New Roman" w:hAnsi="var(--jp-content-font-family)" w:cs="Times New Roman"/>
          <w:sz w:val="20"/>
          <w:szCs w:val="20"/>
          <w:lang w:bidi="te-IN"/>
        </w:rPr>
        <w:t>: As there's no padding, the formulas binding the output shape of the pooling to the input shape is:</w:t>
      </w:r>
    </w:p>
    <w:p w14:paraId="5102EFA9"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p>
    <w:p w14:paraId="78B1021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var(--jp-content-font-family)" w:eastAsia="Times New Roman" w:hAnsi="var(--jp-content-font-family)" w:cs="Times New Roman"/>
          <w:sz w:val="20"/>
          <w:szCs w:val="20"/>
          <w:lang w:bidi="te-IN"/>
        </w:rPr>
        <w:t>+1</w:t>
      </w:r>
    </w:p>
    <w:p w14:paraId="39AAAC3C"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p>
    <w:p w14:paraId="639E5F53"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[51]:</w:t>
      </w:r>
    </w:p>
    <w:p w14:paraId="4DBBD1B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GRADED FUNCTION: </w:t>
      </w:r>
      <w:proofErr w:type="spellStart"/>
      <w:r w:rsidRPr="003C432E">
        <w:rPr>
          <w:rFonts w:ascii="Courier New" w:eastAsia="Times New Roman" w:hAnsi="Courier New" w:cs="Courier New"/>
          <w:i/>
          <w:iCs/>
          <w:sz w:val="20"/>
          <w:szCs w:val="20"/>
          <w:lang w:bidi="te-IN"/>
        </w:rPr>
        <w:t>pool_forward</w:t>
      </w:r>
      <w:proofErr w:type="spellEnd"/>
    </w:p>
    <w:p w14:paraId="396915C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0F7615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"max"):</w:t>
      </w:r>
    </w:p>
    <w:p w14:paraId="4020695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675DC5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Implements the forward pass of the pooling </w:t>
      </w:r>
      <w:proofErr w:type="gramStart"/>
      <w:r w:rsidRPr="003C432E">
        <w:rPr>
          <w:rFonts w:ascii="Courier New" w:eastAsia="Times New Roman" w:hAnsi="Courier New" w:cs="Courier New"/>
          <w:sz w:val="20"/>
          <w:szCs w:val="20"/>
          <w:lang w:bidi="te-IN"/>
        </w:rPr>
        <w:t>layer</w:t>
      </w:r>
      <w:proofErr w:type="gramEnd"/>
    </w:p>
    <w:p w14:paraId="6291BB4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BC9B6C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5475EE6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 Input data,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w:t>
      </w:r>
    </w:p>
    <w:p w14:paraId="4B478D6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 python dictionary containing "f" and "</w:t>
      </w:r>
      <w:proofErr w:type="gramStart"/>
      <w:r w:rsidRPr="003C432E">
        <w:rPr>
          <w:rFonts w:ascii="Courier New" w:eastAsia="Times New Roman" w:hAnsi="Courier New" w:cs="Courier New"/>
          <w:sz w:val="20"/>
          <w:szCs w:val="20"/>
          <w:lang w:bidi="te-IN"/>
        </w:rPr>
        <w:t>stride</w:t>
      </w:r>
      <w:proofErr w:type="gramEnd"/>
      <w:r w:rsidRPr="003C432E">
        <w:rPr>
          <w:rFonts w:ascii="Courier New" w:eastAsia="Times New Roman" w:hAnsi="Courier New" w:cs="Courier New"/>
          <w:sz w:val="20"/>
          <w:szCs w:val="20"/>
          <w:lang w:bidi="te-IN"/>
        </w:rPr>
        <w:t>"</w:t>
      </w:r>
    </w:p>
    <w:p w14:paraId="13098E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mode -- the pooling mode you would like to use, defined as a string ("max" or "average")</w:t>
      </w:r>
    </w:p>
    <w:p w14:paraId="70B2606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629310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754B8D4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 -- output of the pool layer, a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6E77903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cache -- </w:t>
      </w:r>
      <w:proofErr w:type="spellStart"/>
      <w:r w:rsidRPr="003C432E">
        <w:rPr>
          <w:rFonts w:ascii="Courier New" w:eastAsia="Times New Roman" w:hAnsi="Courier New" w:cs="Courier New"/>
          <w:sz w:val="20"/>
          <w:szCs w:val="20"/>
          <w:lang w:bidi="te-IN"/>
        </w:rPr>
        <w:t>cache</w:t>
      </w:r>
      <w:proofErr w:type="spellEnd"/>
      <w:r w:rsidRPr="003C432E">
        <w:rPr>
          <w:rFonts w:ascii="Courier New" w:eastAsia="Times New Roman" w:hAnsi="Courier New" w:cs="Courier New"/>
          <w:sz w:val="20"/>
          <w:szCs w:val="20"/>
          <w:lang w:bidi="te-IN"/>
        </w:rPr>
        <w:t xml:space="preserve"> used in the backward pass of the pooling layer, contains the input and </w:t>
      </w:r>
      <w:proofErr w:type="spellStart"/>
      <w:proofErr w:type="gramStart"/>
      <w:r w:rsidRPr="003C432E">
        <w:rPr>
          <w:rFonts w:ascii="Courier New" w:eastAsia="Times New Roman" w:hAnsi="Courier New" w:cs="Courier New"/>
          <w:sz w:val="20"/>
          <w:szCs w:val="20"/>
          <w:lang w:bidi="te-IN"/>
        </w:rPr>
        <w:t>hparameters</w:t>
      </w:r>
      <w:proofErr w:type="spellEnd"/>
      <w:proofErr w:type="gramEnd"/>
      <w:r w:rsidRPr="003C432E">
        <w:rPr>
          <w:rFonts w:ascii="Courier New" w:eastAsia="Times New Roman" w:hAnsi="Courier New" w:cs="Courier New"/>
          <w:sz w:val="20"/>
          <w:szCs w:val="20"/>
          <w:lang w:bidi="te-IN"/>
        </w:rPr>
        <w:t xml:space="preserve"> </w:t>
      </w:r>
    </w:p>
    <w:p w14:paraId="7BE399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57219F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55B587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dimensions from the input shape</w:t>
      </w:r>
    </w:p>
    <w:p w14:paraId="7C5DECD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w:t>
      </w:r>
      <w:proofErr w:type="gramStart"/>
      <w:r w:rsidRPr="003C432E">
        <w:rPr>
          <w:rFonts w:ascii="Courier New" w:eastAsia="Times New Roman" w:hAnsi="Courier New" w:cs="Courier New"/>
          <w:sz w:val="20"/>
          <w:szCs w:val="20"/>
          <w:lang w:bidi="te-IN"/>
        </w:rPr>
        <w:t>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3A5356C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A361C4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hyperparameters from "</w:t>
      </w:r>
      <w:proofErr w:type="spellStart"/>
      <w:r w:rsidRPr="003C432E">
        <w:rPr>
          <w:rFonts w:ascii="Courier New" w:eastAsia="Times New Roman" w:hAnsi="Courier New" w:cs="Courier New"/>
          <w:i/>
          <w:iCs/>
          <w:sz w:val="20"/>
          <w:szCs w:val="20"/>
          <w:lang w:bidi="te-IN"/>
        </w:rPr>
        <w:t>hparameters</w:t>
      </w:r>
      <w:proofErr w:type="spellEnd"/>
      <w:r w:rsidRPr="003C432E">
        <w:rPr>
          <w:rFonts w:ascii="Courier New" w:eastAsia="Times New Roman" w:hAnsi="Courier New" w:cs="Courier New"/>
          <w:i/>
          <w:iCs/>
          <w:sz w:val="20"/>
          <w:szCs w:val="20"/>
          <w:lang w:bidi="te-IN"/>
        </w:rPr>
        <w:t>"</w:t>
      </w:r>
    </w:p>
    <w:p w14:paraId="78E81B9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f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["f"]</w:t>
      </w:r>
    </w:p>
    <w:p w14:paraId="7B7798D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["stride"]</w:t>
      </w:r>
    </w:p>
    <w:p w14:paraId="362E7A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02B801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Define the dimensions of the output</w:t>
      </w:r>
    </w:p>
    <w:p w14:paraId="0FDEDBF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int(</w:t>
      </w:r>
      <w:proofErr w:type="gramEnd"/>
      <w:r w:rsidRPr="003C432E">
        <w:rPr>
          <w:rFonts w:ascii="Courier New" w:eastAsia="Times New Roman" w:hAnsi="Courier New" w:cs="Courier New"/>
          <w:sz w:val="20"/>
          <w:szCs w:val="20"/>
          <w:lang w:bidi="te-IN"/>
        </w:rPr>
        <w:t xml:space="preserve">1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
    <w:p w14:paraId="73A936C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int(</w:t>
      </w:r>
      <w:proofErr w:type="gramEnd"/>
      <w:r w:rsidRPr="003C432E">
        <w:rPr>
          <w:rFonts w:ascii="Courier New" w:eastAsia="Times New Roman" w:hAnsi="Courier New" w:cs="Courier New"/>
          <w:sz w:val="20"/>
          <w:szCs w:val="20"/>
          <w:lang w:bidi="te-IN"/>
        </w:rPr>
        <w:t xml:space="preserve">1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
    <w:p w14:paraId="3DA70B9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p>
    <w:p w14:paraId="4C73980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99B78D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w:t>
      </w:r>
      <w:r w:rsidRPr="003C432E">
        <w:rPr>
          <w:rFonts w:ascii="Courier New" w:eastAsia="Times New Roman" w:hAnsi="Courier New" w:cs="Courier New"/>
          <w:i/>
          <w:iCs/>
          <w:sz w:val="20"/>
          <w:szCs w:val="20"/>
          <w:lang w:bidi="te-IN"/>
        </w:rPr>
        <w:t># Initialize output matrix A</w:t>
      </w:r>
    </w:p>
    <w:p w14:paraId="2C78A4F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zeros</w:t>
      </w:r>
      <w:proofErr w:type="spellEnd"/>
      <w:proofErr w:type="gramEnd"/>
      <w:r w:rsidRPr="003C432E">
        <w:rPr>
          <w:rFonts w:ascii="Courier New" w:eastAsia="Times New Roman" w:hAnsi="Courier New" w:cs="Courier New"/>
          <w:sz w:val="20"/>
          <w:szCs w:val="20"/>
          <w:lang w:bidi="te-IN"/>
        </w:rPr>
        <w:t xml:space="preserve">((m,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p>
    <w:p w14:paraId="2B5D095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B3C539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w:t>
      </w:r>
      <w:proofErr w:type="spellStart"/>
      <w:r w:rsidRPr="003C432E">
        <w:rPr>
          <w:rFonts w:ascii="Courier New" w:eastAsia="Times New Roman" w:hAnsi="Courier New" w:cs="Courier New"/>
          <w:i/>
          <w:iCs/>
          <w:sz w:val="20"/>
          <w:szCs w:val="20"/>
          <w:lang w:bidi="te-IN"/>
        </w:rPr>
        <w:t>i</w:t>
      </w:r>
      <w:proofErr w:type="spellEnd"/>
      <w:r w:rsidRPr="003C432E">
        <w:rPr>
          <w:rFonts w:ascii="Courier New" w:eastAsia="Times New Roman" w:hAnsi="Courier New" w:cs="Courier New"/>
          <w:i/>
          <w:iCs/>
          <w:sz w:val="20"/>
          <w:szCs w:val="20"/>
          <w:lang w:bidi="te-IN"/>
        </w:rPr>
        <w:t xml:space="preserve">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over the training examples</w:t>
      </w:r>
    </w:p>
    <w:p w14:paraId="4460249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h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on the vertical axis of the output volume</w:t>
      </w:r>
    </w:p>
    <w:p w14:paraId="3768B96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vertical start and end of the current "slice" (≈2 lines)</w:t>
      </w:r>
    </w:p>
    <w:p w14:paraId="479D8A9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vert_start</w:t>
      </w:r>
      <w:proofErr w:type="spellEnd"/>
      <w:r w:rsidRPr="003C432E">
        <w:rPr>
          <w:rFonts w:ascii="Courier New" w:eastAsia="Times New Roman" w:hAnsi="Courier New" w:cs="Courier New"/>
          <w:i/>
          <w:iCs/>
          <w:sz w:val="20"/>
          <w:szCs w:val="20"/>
          <w:lang w:bidi="te-IN"/>
        </w:rPr>
        <w:t xml:space="preserve"> = None</w:t>
      </w:r>
    </w:p>
    <w:p w14:paraId="01DBC65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vert_end</w:t>
      </w:r>
      <w:proofErr w:type="spellEnd"/>
      <w:r w:rsidRPr="003C432E">
        <w:rPr>
          <w:rFonts w:ascii="Courier New" w:eastAsia="Times New Roman" w:hAnsi="Courier New" w:cs="Courier New"/>
          <w:i/>
          <w:iCs/>
          <w:sz w:val="20"/>
          <w:szCs w:val="20"/>
          <w:lang w:bidi="te-IN"/>
        </w:rPr>
        <w:t xml:space="preserve"> = None</w:t>
      </w:r>
    </w:p>
    <w:p w14:paraId="6753A8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F79F4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for w in </w:t>
      </w:r>
      <w:proofErr w:type="gramStart"/>
      <w:r w:rsidRPr="003C432E">
        <w:rPr>
          <w:rFonts w:ascii="Courier New" w:eastAsia="Times New Roman" w:hAnsi="Courier New" w:cs="Courier New"/>
          <w:i/>
          <w:iCs/>
          <w:sz w:val="20"/>
          <w:szCs w:val="20"/>
          <w:lang w:bidi="te-IN"/>
        </w:rPr>
        <w:t>range(</w:t>
      </w:r>
      <w:proofErr w:type="gramEnd"/>
      <w:r w:rsidRPr="003C432E">
        <w:rPr>
          <w:rFonts w:ascii="Courier New" w:eastAsia="Times New Roman" w:hAnsi="Courier New" w:cs="Courier New"/>
          <w:i/>
          <w:iCs/>
          <w:sz w:val="20"/>
          <w:szCs w:val="20"/>
          <w:lang w:bidi="te-IN"/>
        </w:rPr>
        <w:t>None):                 # loop on the horizontal axis of the output volume</w:t>
      </w:r>
    </w:p>
    <w:p w14:paraId="549FD77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vertical start and end of the current "slice" (≈2 lines)</w:t>
      </w:r>
    </w:p>
    <w:p w14:paraId="1319E7F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horiz_start</w:t>
      </w:r>
      <w:proofErr w:type="spellEnd"/>
      <w:r w:rsidRPr="003C432E">
        <w:rPr>
          <w:rFonts w:ascii="Courier New" w:eastAsia="Times New Roman" w:hAnsi="Courier New" w:cs="Courier New"/>
          <w:i/>
          <w:iCs/>
          <w:sz w:val="20"/>
          <w:szCs w:val="20"/>
          <w:lang w:bidi="te-IN"/>
        </w:rPr>
        <w:t xml:space="preserve"> = None</w:t>
      </w:r>
    </w:p>
    <w:p w14:paraId="63E4D29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horiz_end</w:t>
      </w:r>
      <w:proofErr w:type="spellEnd"/>
      <w:r w:rsidRPr="003C432E">
        <w:rPr>
          <w:rFonts w:ascii="Courier New" w:eastAsia="Times New Roman" w:hAnsi="Courier New" w:cs="Courier New"/>
          <w:i/>
          <w:iCs/>
          <w:sz w:val="20"/>
          <w:szCs w:val="20"/>
          <w:lang w:bidi="te-IN"/>
        </w:rPr>
        <w:t xml:space="preserve"> = None</w:t>
      </w:r>
    </w:p>
    <w:p w14:paraId="5C70896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4533ED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for c in range (None):            # loop over the channels of the output volume</w:t>
      </w:r>
    </w:p>
    <w:p w14:paraId="689F319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E3F875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the corners to define the current slice on the </w:t>
      </w:r>
      <w:proofErr w:type="spellStart"/>
      <w:r w:rsidRPr="003C432E">
        <w:rPr>
          <w:rFonts w:ascii="Courier New" w:eastAsia="Times New Roman" w:hAnsi="Courier New" w:cs="Courier New"/>
          <w:i/>
          <w:iCs/>
          <w:sz w:val="20"/>
          <w:szCs w:val="20"/>
          <w:lang w:bidi="te-IN"/>
        </w:rPr>
        <w:t>ith</w:t>
      </w:r>
      <w:proofErr w:type="spellEnd"/>
      <w:r w:rsidRPr="003C432E">
        <w:rPr>
          <w:rFonts w:ascii="Courier New" w:eastAsia="Times New Roman" w:hAnsi="Courier New" w:cs="Courier New"/>
          <w:i/>
          <w:iCs/>
          <w:sz w:val="20"/>
          <w:szCs w:val="20"/>
          <w:lang w:bidi="te-IN"/>
        </w:rPr>
        <w:t xml:space="preserve"> training example of </w:t>
      </w:r>
      <w:proofErr w:type="spellStart"/>
      <w:r w:rsidRPr="003C432E">
        <w:rPr>
          <w:rFonts w:ascii="Courier New" w:eastAsia="Times New Roman" w:hAnsi="Courier New" w:cs="Courier New"/>
          <w:i/>
          <w:iCs/>
          <w:sz w:val="20"/>
          <w:szCs w:val="20"/>
          <w:lang w:bidi="te-IN"/>
        </w:rPr>
        <w:t>A_prev</w:t>
      </w:r>
      <w:proofErr w:type="spellEnd"/>
      <w:r w:rsidRPr="003C432E">
        <w:rPr>
          <w:rFonts w:ascii="Courier New" w:eastAsia="Times New Roman" w:hAnsi="Courier New" w:cs="Courier New"/>
          <w:i/>
          <w:iCs/>
          <w:sz w:val="20"/>
          <w:szCs w:val="20"/>
          <w:lang w:bidi="te-IN"/>
        </w:rPr>
        <w:t>, channel c. (≈1 line)</w:t>
      </w:r>
    </w:p>
    <w:p w14:paraId="2637E1A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a_prev_slice</w:t>
      </w:r>
      <w:proofErr w:type="spellEnd"/>
      <w:r w:rsidRPr="003C432E">
        <w:rPr>
          <w:rFonts w:ascii="Courier New" w:eastAsia="Times New Roman" w:hAnsi="Courier New" w:cs="Courier New"/>
          <w:i/>
          <w:iCs/>
          <w:sz w:val="20"/>
          <w:szCs w:val="20"/>
          <w:lang w:bidi="te-IN"/>
        </w:rPr>
        <w:t xml:space="preserve"> = None</w:t>
      </w:r>
    </w:p>
    <w:p w14:paraId="48D7D33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ACE331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Compute the pooling operation on the slice. </w:t>
      </w:r>
    </w:p>
    <w:p w14:paraId="738A61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an if statement to differentiate the modes. </w:t>
      </w:r>
    </w:p>
    <w:p w14:paraId="1EBDFBA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w:t>
      </w:r>
      <w:proofErr w:type="spellStart"/>
      <w:r w:rsidRPr="003C432E">
        <w:rPr>
          <w:rFonts w:ascii="Courier New" w:eastAsia="Times New Roman" w:hAnsi="Courier New" w:cs="Courier New"/>
          <w:i/>
          <w:iCs/>
          <w:sz w:val="20"/>
          <w:szCs w:val="20"/>
          <w:lang w:bidi="te-IN"/>
        </w:rPr>
        <w:t>np.max</w:t>
      </w:r>
      <w:proofErr w:type="spellEnd"/>
      <w:r w:rsidRPr="003C432E">
        <w:rPr>
          <w:rFonts w:ascii="Courier New" w:eastAsia="Times New Roman" w:hAnsi="Courier New" w:cs="Courier New"/>
          <w:i/>
          <w:iCs/>
          <w:sz w:val="20"/>
          <w:szCs w:val="20"/>
          <w:lang w:bidi="te-IN"/>
        </w:rPr>
        <w:t xml:space="preserve"> and </w:t>
      </w:r>
      <w:proofErr w:type="spellStart"/>
      <w:proofErr w:type="gramStart"/>
      <w:r w:rsidRPr="003C432E">
        <w:rPr>
          <w:rFonts w:ascii="Courier New" w:eastAsia="Times New Roman" w:hAnsi="Courier New" w:cs="Courier New"/>
          <w:i/>
          <w:iCs/>
          <w:sz w:val="20"/>
          <w:szCs w:val="20"/>
          <w:lang w:bidi="te-IN"/>
        </w:rPr>
        <w:t>np.mean</w:t>
      </w:r>
      <w:proofErr w:type="spellEnd"/>
      <w:proofErr w:type="gramEnd"/>
      <w:r w:rsidRPr="003C432E">
        <w:rPr>
          <w:rFonts w:ascii="Courier New" w:eastAsia="Times New Roman" w:hAnsi="Courier New" w:cs="Courier New"/>
          <w:i/>
          <w:iCs/>
          <w:sz w:val="20"/>
          <w:szCs w:val="20"/>
          <w:lang w:bidi="te-IN"/>
        </w:rPr>
        <w:t>.</w:t>
      </w:r>
    </w:p>
    <w:p w14:paraId="796CBB8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gramStart"/>
      <w:r w:rsidRPr="003C432E">
        <w:rPr>
          <w:rFonts w:ascii="Courier New" w:eastAsia="Times New Roman" w:hAnsi="Courier New" w:cs="Courier New"/>
          <w:i/>
          <w:iCs/>
          <w:sz w:val="20"/>
          <w:szCs w:val="20"/>
          <w:lang w:bidi="te-IN"/>
        </w:rPr>
        <w:t>if</w:t>
      </w:r>
      <w:proofErr w:type="gramEnd"/>
      <w:r w:rsidRPr="003C432E">
        <w:rPr>
          <w:rFonts w:ascii="Courier New" w:eastAsia="Times New Roman" w:hAnsi="Courier New" w:cs="Courier New"/>
          <w:i/>
          <w:iCs/>
          <w:sz w:val="20"/>
          <w:szCs w:val="20"/>
          <w:lang w:bidi="te-IN"/>
        </w:rPr>
        <w:t xml:space="preserve"> mode == "max":</w:t>
      </w:r>
    </w:p>
    <w:p w14:paraId="5B6396F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gramStart"/>
      <w:r w:rsidRPr="003C432E">
        <w:rPr>
          <w:rFonts w:ascii="Courier New" w:eastAsia="Times New Roman" w:hAnsi="Courier New" w:cs="Courier New"/>
          <w:i/>
          <w:iCs/>
          <w:sz w:val="20"/>
          <w:szCs w:val="20"/>
          <w:lang w:bidi="te-IN"/>
        </w:rPr>
        <w:t>A[</w:t>
      </w:r>
      <w:proofErr w:type="spellStart"/>
      <w:proofErr w:type="gramEnd"/>
      <w:r w:rsidRPr="003C432E">
        <w:rPr>
          <w:rFonts w:ascii="Courier New" w:eastAsia="Times New Roman" w:hAnsi="Courier New" w:cs="Courier New"/>
          <w:i/>
          <w:iCs/>
          <w:sz w:val="20"/>
          <w:szCs w:val="20"/>
          <w:lang w:bidi="te-IN"/>
        </w:rPr>
        <w:t>i</w:t>
      </w:r>
      <w:proofErr w:type="spellEnd"/>
      <w:r w:rsidRPr="003C432E">
        <w:rPr>
          <w:rFonts w:ascii="Courier New" w:eastAsia="Times New Roman" w:hAnsi="Courier New" w:cs="Courier New"/>
          <w:i/>
          <w:iCs/>
          <w:sz w:val="20"/>
          <w:szCs w:val="20"/>
          <w:lang w:bidi="te-IN"/>
        </w:rPr>
        <w:t>, h, w, c] = None</w:t>
      </w:r>
    </w:p>
    <w:p w14:paraId="16A3690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elif</w:t>
      </w:r>
      <w:proofErr w:type="spellEnd"/>
      <w:r w:rsidRPr="003C432E">
        <w:rPr>
          <w:rFonts w:ascii="Courier New" w:eastAsia="Times New Roman" w:hAnsi="Courier New" w:cs="Courier New"/>
          <w:i/>
          <w:iCs/>
          <w:sz w:val="20"/>
          <w:szCs w:val="20"/>
          <w:lang w:bidi="te-IN"/>
        </w:rPr>
        <w:t xml:space="preserve"> mode == "average":</w:t>
      </w:r>
    </w:p>
    <w:p w14:paraId="16022A6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gramStart"/>
      <w:r w:rsidRPr="003C432E">
        <w:rPr>
          <w:rFonts w:ascii="Courier New" w:eastAsia="Times New Roman" w:hAnsi="Courier New" w:cs="Courier New"/>
          <w:i/>
          <w:iCs/>
          <w:sz w:val="20"/>
          <w:szCs w:val="20"/>
          <w:lang w:bidi="te-IN"/>
        </w:rPr>
        <w:t>A[</w:t>
      </w:r>
      <w:proofErr w:type="spellStart"/>
      <w:proofErr w:type="gramEnd"/>
      <w:r w:rsidRPr="003C432E">
        <w:rPr>
          <w:rFonts w:ascii="Courier New" w:eastAsia="Times New Roman" w:hAnsi="Courier New" w:cs="Courier New"/>
          <w:i/>
          <w:iCs/>
          <w:sz w:val="20"/>
          <w:szCs w:val="20"/>
          <w:lang w:bidi="te-IN"/>
        </w:rPr>
        <w:t>i</w:t>
      </w:r>
      <w:proofErr w:type="spellEnd"/>
      <w:r w:rsidRPr="003C432E">
        <w:rPr>
          <w:rFonts w:ascii="Courier New" w:eastAsia="Times New Roman" w:hAnsi="Courier New" w:cs="Courier New"/>
          <w:i/>
          <w:iCs/>
          <w:sz w:val="20"/>
          <w:szCs w:val="20"/>
          <w:lang w:bidi="te-IN"/>
        </w:rPr>
        <w:t>, h, w, c] = None</w:t>
      </w:r>
    </w:p>
    <w:p w14:paraId="6C22B0D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9E679F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STARTS HERE</w:t>
      </w:r>
    </w:p>
    <w:p w14:paraId="69E13D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0F9FE5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range(m):               </w:t>
      </w:r>
      <w:r w:rsidRPr="003C432E">
        <w:rPr>
          <w:rFonts w:ascii="Courier New" w:eastAsia="Times New Roman" w:hAnsi="Courier New" w:cs="Courier New"/>
          <w:i/>
          <w:iCs/>
          <w:sz w:val="20"/>
          <w:szCs w:val="20"/>
          <w:lang w:bidi="te-IN"/>
        </w:rPr>
        <w:t># loop over the batch of training examples</w:t>
      </w:r>
    </w:p>
    <w:p w14:paraId="119EB5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a_prev_slice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Select </w:t>
      </w:r>
      <w:proofErr w:type="spellStart"/>
      <w:r w:rsidRPr="003C432E">
        <w:rPr>
          <w:rFonts w:ascii="Courier New" w:eastAsia="Times New Roman" w:hAnsi="Courier New" w:cs="Courier New"/>
          <w:i/>
          <w:iCs/>
          <w:sz w:val="20"/>
          <w:szCs w:val="20"/>
          <w:lang w:bidi="te-IN"/>
        </w:rPr>
        <w:t>ith</w:t>
      </w:r>
      <w:proofErr w:type="spellEnd"/>
      <w:r w:rsidRPr="003C432E">
        <w:rPr>
          <w:rFonts w:ascii="Courier New" w:eastAsia="Times New Roman" w:hAnsi="Courier New" w:cs="Courier New"/>
          <w:i/>
          <w:iCs/>
          <w:sz w:val="20"/>
          <w:szCs w:val="20"/>
          <w:lang w:bidi="te-IN"/>
        </w:rPr>
        <w:t xml:space="preserve"> training example's padded activation</w:t>
      </w:r>
    </w:p>
    <w:p w14:paraId="109E548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h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vertical axis of the output volume</w:t>
      </w:r>
    </w:p>
    <w:p w14:paraId="251E2A5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vertical start and end of the current "slice" (≈2 lines)</w:t>
      </w:r>
    </w:p>
    <w:p w14:paraId="114BBCB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h </w:t>
      </w:r>
    </w:p>
    <w:p w14:paraId="2192830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w:t>
      </w:r>
      <w:proofErr w:type="gramStart"/>
      <w:r w:rsidRPr="003C432E">
        <w:rPr>
          <w:rFonts w:ascii="Courier New" w:eastAsia="Times New Roman" w:hAnsi="Courier New" w:cs="Courier New"/>
          <w:sz w:val="20"/>
          <w:szCs w:val="20"/>
          <w:lang w:bidi="te-IN"/>
        </w:rPr>
        <w:t>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proofErr w:type="gramEnd"/>
      <w:r w:rsidRPr="003C432E">
        <w:rPr>
          <w:rFonts w:ascii="Courier New" w:eastAsia="Times New Roman" w:hAnsi="Courier New" w:cs="Courier New"/>
          <w:sz w:val="20"/>
          <w:szCs w:val="20"/>
          <w:lang w:bidi="te-IN"/>
        </w:rPr>
        <w:t xml:space="preserve"> f</w:t>
      </w:r>
    </w:p>
    <w:p w14:paraId="0CBA09B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812681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horizontal axis of the output volume</w:t>
      </w:r>
    </w:p>
    <w:p w14:paraId="5530E11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horizontal start and end of the current "slice" (≈2 lines)</w:t>
      </w:r>
    </w:p>
    <w:p w14:paraId="4F37E22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w:t>
      </w:r>
    </w:p>
    <w:p w14:paraId="2DEBF83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w:t>
      </w:r>
    </w:p>
    <w:p w14:paraId="509E2E1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w:t>
      </w:r>
    </w:p>
    <w:p w14:paraId="5F5B3FE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c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channels (= #filters) of the output volume</w:t>
      </w:r>
    </w:p>
    <w:p w14:paraId="4AB09F4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4DB060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the corners to define the (3D) slice of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(See Hint above the cell). (≈1 line)</w:t>
      </w:r>
    </w:p>
    <w:p w14:paraId="11837DA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a_prev_slice</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vert_</w:t>
      </w:r>
      <w:proofErr w:type="gramStart"/>
      <w:r w:rsidRPr="003C432E">
        <w:rPr>
          <w:rFonts w:ascii="Courier New" w:eastAsia="Times New Roman" w:hAnsi="Courier New" w:cs="Courier New"/>
          <w:sz w:val="20"/>
          <w:szCs w:val="20"/>
          <w:lang w:bidi="te-IN"/>
        </w:rPr>
        <w:t>start:vert</w:t>
      </w:r>
      <w:proofErr w:type="gramEnd"/>
      <w:r w:rsidRPr="003C432E">
        <w:rPr>
          <w:rFonts w:ascii="Courier New" w:eastAsia="Times New Roman" w:hAnsi="Courier New" w:cs="Courier New"/>
          <w:sz w:val="20"/>
          <w:szCs w:val="20"/>
          <w:lang w:bidi="te-IN"/>
        </w:rPr>
        <w:t>_end,horiz_start:horiz_end,c</w:t>
      </w:r>
      <w:proofErr w:type="spellEnd"/>
      <w:r w:rsidRPr="003C432E">
        <w:rPr>
          <w:rFonts w:ascii="Courier New" w:eastAsia="Times New Roman" w:hAnsi="Courier New" w:cs="Courier New"/>
          <w:sz w:val="20"/>
          <w:szCs w:val="20"/>
          <w:lang w:bidi="te-IN"/>
        </w:rPr>
        <w:t>]</w:t>
      </w:r>
    </w:p>
    <w:p w14:paraId="7C786F9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35D103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if</w:t>
      </w:r>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"max":</w:t>
      </w:r>
    </w:p>
    <w:p w14:paraId="14435E8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A[</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h, w, 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max</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w:t>
      </w:r>
    </w:p>
    <w:p w14:paraId="778F21E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b/>
          <w:bCs/>
          <w:sz w:val="20"/>
          <w:szCs w:val="20"/>
          <w:lang w:bidi="te-IN"/>
        </w:rPr>
        <w:t>elif</w:t>
      </w:r>
      <w:proofErr w:type="spellEnd"/>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"average":</w:t>
      </w:r>
    </w:p>
    <w:p w14:paraId="4913D31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A[</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h, w, 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a_slice_prev</w:t>
      </w:r>
      <w:proofErr w:type="spellEnd"/>
      <w:r w:rsidRPr="003C432E">
        <w:rPr>
          <w:rFonts w:ascii="Courier New" w:eastAsia="Times New Roman" w:hAnsi="Courier New" w:cs="Courier New"/>
          <w:sz w:val="20"/>
          <w:szCs w:val="20"/>
          <w:lang w:bidi="te-IN"/>
        </w:rPr>
        <w:t>)</w:t>
      </w:r>
    </w:p>
    <w:p w14:paraId="1894DF5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else</w:t>
      </w:r>
      <w:r w:rsidRPr="003C432E">
        <w:rPr>
          <w:rFonts w:ascii="Courier New" w:eastAsia="Times New Roman" w:hAnsi="Courier New" w:cs="Courier New"/>
          <w:sz w:val="20"/>
          <w:szCs w:val="20"/>
          <w:lang w:bidi="te-IN"/>
        </w:rPr>
        <w:t>:</w:t>
      </w:r>
    </w:p>
    <w:p w14:paraId="2247B3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"-type pooling layer NOT Defined") </w:t>
      </w:r>
    </w:p>
    <w:p w14:paraId="33AB67B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1B680F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ENDS HERE</w:t>
      </w:r>
    </w:p>
    <w:p w14:paraId="617F5BE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DF484C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Store the input and </w:t>
      </w:r>
      <w:proofErr w:type="spellStart"/>
      <w:r w:rsidRPr="003C432E">
        <w:rPr>
          <w:rFonts w:ascii="Courier New" w:eastAsia="Times New Roman" w:hAnsi="Courier New" w:cs="Courier New"/>
          <w:i/>
          <w:iCs/>
          <w:sz w:val="20"/>
          <w:szCs w:val="20"/>
          <w:lang w:bidi="te-IN"/>
        </w:rPr>
        <w:t>hparameters</w:t>
      </w:r>
      <w:proofErr w:type="spellEnd"/>
      <w:r w:rsidRPr="003C432E">
        <w:rPr>
          <w:rFonts w:ascii="Courier New" w:eastAsia="Times New Roman" w:hAnsi="Courier New" w:cs="Courier New"/>
          <w:i/>
          <w:iCs/>
          <w:sz w:val="20"/>
          <w:szCs w:val="20"/>
          <w:lang w:bidi="te-IN"/>
        </w:rPr>
        <w:t xml:space="preserve"> in "cache" for </w:t>
      </w:r>
      <w:proofErr w:type="spellStart"/>
      <w:r w:rsidRPr="003C432E">
        <w:rPr>
          <w:rFonts w:ascii="Courier New" w:eastAsia="Times New Roman" w:hAnsi="Courier New" w:cs="Courier New"/>
          <w:i/>
          <w:iCs/>
          <w:sz w:val="20"/>
          <w:szCs w:val="20"/>
          <w:lang w:bidi="te-IN"/>
        </w:rPr>
        <w:t>pool_</w:t>
      </w:r>
      <w:proofErr w:type="gramStart"/>
      <w:r w:rsidRPr="003C432E">
        <w:rPr>
          <w:rFonts w:ascii="Courier New" w:eastAsia="Times New Roman" w:hAnsi="Courier New" w:cs="Courier New"/>
          <w:i/>
          <w:iCs/>
          <w:sz w:val="20"/>
          <w:szCs w:val="20"/>
          <w:lang w:bidi="te-IN"/>
        </w:rPr>
        <w:t>backward</w:t>
      </w:r>
      <w:proofErr w:type="spellEnd"/>
      <w:r w:rsidRPr="003C432E">
        <w:rPr>
          <w:rFonts w:ascii="Courier New" w:eastAsia="Times New Roman" w:hAnsi="Courier New" w:cs="Courier New"/>
          <w:i/>
          <w:iCs/>
          <w:sz w:val="20"/>
          <w:szCs w:val="20"/>
          <w:lang w:bidi="te-IN"/>
        </w:rPr>
        <w:t>(</w:t>
      </w:r>
      <w:proofErr w:type="gramEnd"/>
      <w:r w:rsidRPr="003C432E">
        <w:rPr>
          <w:rFonts w:ascii="Courier New" w:eastAsia="Times New Roman" w:hAnsi="Courier New" w:cs="Courier New"/>
          <w:i/>
          <w:iCs/>
          <w:sz w:val="20"/>
          <w:szCs w:val="20"/>
          <w:lang w:bidi="te-IN"/>
        </w:rPr>
        <w:t>)</w:t>
      </w:r>
    </w:p>
    <w:p w14:paraId="5896AF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27D46FB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BCEA3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Making sure your output shape is correct</w:t>
      </w:r>
    </w:p>
    <w:p w14:paraId="61553F8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w:t>
      </w:r>
      <w:proofErr w:type="gramStart"/>
      <w:r w:rsidRPr="003C432E">
        <w:rPr>
          <w:rFonts w:ascii="Courier New" w:eastAsia="Times New Roman" w:hAnsi="Courier New" w:cs="Courier New"/>
          <w:i/>
          <w:iCs/>
          <w:sz w:val="20"/>
          <w:szCs w:val="20"/>
          <w:lang w:bidi="te-IN"/>
        </w:rPr>
        <w:t>assert(</w:t>
      </w:r>
      <w:proofErr w:type="gramEnd"/>
      <w:r w:rsidRPr="003C432E">
        <w:rPr>
          <w:rFonts w:ascii="Courier New" w:eastAsia="Times New Roman" w:hAnsi="Courier New" w:cs="Courier New"/>
          <w:i/>
          <w:iCs/>
          <w:sz w:val="20"/>
          <w:szCs w:val="20"/>
          <w:lang w:bidi="te-IN"/>
        </w:rPr>
        <w:t xml:space="preserve">A.shape == (m, </w:t>
      </w:r>
      <w:proofErr w:type="spellStart"/>
      <w:r w:rsidRPr="003C432E">
        <w:rPr>
          <w:rFonts w:ascii="Courier New" w:eastAsia="Times New Roman" w:hAnsi="Courier New" w:cs="Courier New"/>
          <w:i/>
          <w:iCs/>
          <w:sz w:val="20"/>
          <w:szCs w:val="20"/>
          <w:lang w:bidi="te-IN"/>
        </w:rPr>
        <w:t>n_H</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n_W</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n_C</w:t>
      </w:r>
      <w:proofErr w:type="spellEnd"/>
      <w:r w:rsidRPr="003C432E">
        <w:rPr>
          <w:rFonts w:ascii="Courier New" w:eastAsia="Times New Roman" w:hAnsi="Courier New" w:cs="Courier New"/>
          <w:i/>
          <w:iCs/>
          <w:sz w:val="20"/>
          <w:szCs w:val="20"/>
          <w:lang w:bidi="te-IN"/>
        </w:rPr>
        <w:t>))</w:t>
      </w:r>
    </w:p>
    <w:p w14:paraId="1E72A7F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FA154C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A, </w:t>
      </w:r>
      <w:proofErr w:type="gramStart"/>
      <w:r w:rsidRPr="003C432E">
        <w:rPr>
          <w:rFonts w:ascii="Courier New" w:eastAsia="Times New Roman" w:hAnsi="Courier New" w:cs="Courier New"/>
          <w:sz w:val="20"/>
          <w:szCs w:val="20"/>
          <w:lang w:bidi="te-IN"/>
        </w:rPr>
        <w:t>cache</w:t>
      </w:r>
      <w:proofErr w:type="gramEnd"/>
    </w:p>
    <w:p w14:paraId="5B3DADFB"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[52]:</w:t>
      </w:r>
    </w:p>
    <w:p w14:paraId="68485AA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Case 1: stride of 1</w:t>
      </w:r>
    </w:p>
    <w:p w14:paraId="3ACAF57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17388C1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(2, 5, 5, 3)</w:t>
      </w:r>
    </w:p>
    <w:p w14:paraId="6F61F88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xml:space="preserve"> 1, "f": 3}</w:t>
      </w:r>
    </w:p>
    <w:p w14:paraId="1C8783F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15DF8F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"max")</w:t>
      </w:r>
    </w:p>
    <w:p w14:paraId="3C8B2EA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 = max")</w:t>
      </w:r>
    </w:p>
    <w:p w14:paraId="4288ECD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A.shape</w:t>
      </w:r>
      <w:proofErr w:type="spellEnd"/>
      <w:r w:rsidRPr="003C432E">
        <w:rPr>
          <w:rFonts w:ascii="Courier New" w:eastAsia="Times New Roman" w:hAnsi="Courier New" w:cs="Courier New"/>
          <w:sz w:val="20"/>
          <w:szCs w:val="20"/>
          <w:lang w:bidi="te-IN"/>
        </w:rPr>
        <w:t xml:space="preserve"> = "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w:t>
      </w:r>
      <w:proofErr w:type="spell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19F3EFB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"A[1, 1] =\n", A[1, 1])</w:t>
      </w:r>
    </w:p>
    <w:p w14:paraId="3E3F3A7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"average")</w:t>
      </w:r>
    </w:p>
    <w:p w14:paraId="1AB3711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 = average")</w:t>
      </w:r>
    </w:p>
    <w:p w14:paraId="7105D16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A.shape</w:t>
      </w:r>
      <w:proofErr w:type="spellEnd"/>
      <w:r w:rsidRPr="003C432E">
        <w:rPr>
          <w:rFonts w:ascii="Courier New" w:eastAsia="Times New Roman" w:hAnsi="Courier New" w:cs="Courier New"/>
          <w:sz w:val="20"/>
          <w:szCs w:val="20"/>
          <w:lang w:bidi="te-IN"/>
        </w:rPr>
        <w:t xml:space="preserve"> = "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w:t>
      </w:r>
      <w:proofErr w:type="spell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07400F2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"A[1, 1] =\n", A[1, 1])</w:t>
      </w:r>
    </w:p>
    <w:p w14:paraId="3F92FD6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051019E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pool_forward_test</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pool_forward</w:t>
      </w:r>
      <w:proofErr w:type="spellEnd"/>
      <w:r w:rsidRPr="003C432E">
        <w:rPr>
          <w:rFonts w:ascii="Courier New" w:eastAsia="Times New Roman" w:hAnsi="Courier New" w:cs="Courier New"/>
          <w:sz w:val="20"/>
          <w:szCs w:val="20"/>
          <w:lang w:bidi="te-IN"/>
        </w:rPr>
        <w:t>)</w:t>
      </w:r>
    </w:p>
    <w:p w14:paraId="55BEA9A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mode = max</w:t>
      </w:r>
    </w:p>
    <w:p w14:paraId="0E804E3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A.shape</w:t>
      </w:r>
      <w:proofErr w:type="spellEnd"/>
      <w:proofErr w:type="gramEnd"/>
      <w:r w:rsidRPr="003C432E">
        <w:rPr>
          <w:rFonts w:ascii="Courier New" w:eastAsia="Times New Roman" w:hAnsi="Courier New" w:cs="Courier New"/>
          <w:sz w:val="20"/>
          <w:szCs w:val="20"/>
          <w:lang w:bidi="te-IN"/>
        </w:rPr>
        <w:t xml:space="preserve"> = (2, 3, 3, 3)</w:t>
      </w:r>
    </w:p>
    <w:p w14:paraId="6B45F4F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1, 1] =</w:t>
      </w:r>
    </w:p>
    <w:p w14:paraId="75D479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[[1.96710175 0.84616065 1.27375593]</w:t>
      </w:r>
    </w:p>
    <w:p w14:paraId="734C03A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[1.96710175 0.84616065 1.23616403]</w:t>
      </w:r>
    </w:p>
    <w:p w14:paraId="46355E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[1.62765075 1.12141771 </w:t>
      </w:r>
      <w:proofErr w:type="gramStart"/>
      <w:r w:rsidRPr="003C432E">
        <w:rPr>
          <w:rFonts w:ascii="Courier New" w:eastAsia="Times New Roman" w:hAnsi="Courier New" w:cs="Courier New"/>
          <w:sz w:val="20"/>
          <w:szCs w:val="20"/>
          <w:lang w:bidi="te-IN"/>
        </w:rPr>
        <w:t>1.2245077 ]</w:t>
      </w:r>
      <w:proofErr w:type="gramEnd"/>
      <w:r w:rsidRPr="003C432E">
        <w:rPr>
          <w:rFonts w:ascii="Courier New" w:eastAsia="Times New Roman" w:hAnsi="Courier New" w:cs="Courier New"/>
          <w:sz w:val="20"/>
          <w:szCs w:val="20"/>
          <w:lang w:bidi="te-IN"/>
        </w:rPr>
        <w:t>]</w:t>
      </w:r>
    </w:p>
    <w:p w14:paraId="086FD68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mode = average</w:t>
      </w:r>
    </w:p>
    <w:p w14:paraId="45863DC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A.shape</w:t>
      </w:r>
      <w:proofErr w:type="spellEnd"/>
      <w:proofErr w:type="gramEnd"/>
      <w:r w:rsidRPr="003C432E">
        <w:rPr>
          <w:rFonts w:ascii="Courier New" w:eastAsia="Times New Roman" w:hAnsi="Courier New" w:cs="Courier New"/>
          <w:sz w:val="20"/>
          <w:szCs w:val="20"/>
          <w:lang w:bidi="te-IN"/>
        </w:rPr>
        <w:t xml:space="preserve"> = (2, 3, 3, 3)</w:t>
      </w:r>
    </w:p>
    <w:p w14:paraId="49FDE13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1, 1] =</w:t>
      </w:r>
    </w:p>
    <w:p w14:paraId="2BB63C4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[[ 0.44497696 -0.00261695 -0.31040307]</w:t>
      </w:r>
    </w:p>
    <w:p w14:paraId="0933FB5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[ 0.50811474 -0.23493734 -0.23961183]</w:t>
      </w:r>
    </w:p>
    <w:p w14:paraId="2A3EEAC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 </w:t>
      </w:r>
      <w:proofErr w:type="gramStart"/>
      <w:r w:rsidRPr="003C432E">
        <w:rPr>
          <w:rFonts w:ascii="Courier New" w:eastAsia="Times New Roman" w:hAnsi="Courier New" w:cs="Courier New"/>
          <w:sz w:val="20"/>
          <w:szCs w:val="20"/>
          <w:lang w:bidi="te-IN"/>
        </w:rPr>
        <w:t>0.11872677  0.17255229</w:t>
      </w:r>
      <w:proofErr w:type="gramEnd"/>
      <w:r w:rsidRPr="003C432E">
        <w:rPr>
          <w:rFonts w:ascii="Courier New" w:eastAsia="Times New Roman" w:hAnsi="Courier New" w:cs="Courier New"/>
          <w:sz w:val="20"/>
          <w:szCs w:val="20"/>
          <w:lang w:bidi="te-IN"/>
        </w:rPr>
        <w:t xml:space="preserve"> -0.22112197]]</w:t>
      </w:r>
    </w:p>
    <w:p w14:paraId="4AC11BB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All tests passed!</w:t>
      </w:r>
    </w:p>
    <w:p w14:paraId="6D515CB9"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 xml:space="preserve">Expected </w:t>
      </w:r>
      <w:proofErr w:type="gramStart"/>
      <w:r w:rsidRPr="003C432E">
        <w:rPr>
          <w:rFonts w:ascii="var(--jp-content-font-family)" w:eastAsia="Times New Roman" w:hAnsi="var(--jp-content-font-family)" w:cs="Times New Roman"/>
          <w:b/>
          <w:bCs/>
          <w:sz w:val="20"/>
          <w:szCs w:val="20"/>
          <w:lang w:bidi="te-IN"/>
        </w:rPr>
        <w:t>output</w:t>
      </w:r>
      <w:proofErr w:type="gramEnd"/>
    </w:p>
    <w:p w14:paraId="655F213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mode = max</w:t>
      </w:r>
    </w:p>
    <w:p w14:paraId="0D8A06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spellStart"/>
      <w:proofErr w:type="gramStart"/>
      <w:r w:rsidRPr="003C432E">
        <w:rPr>
          <w:rFonts w:ascii="var(--jp-code-font-family)" w:eastAsia="Times New Roman" w:hAnsi="var(--jp-code-font-family)" w:cs="Courier New"/>
          <w:sz w:val="20"/>
          <w:szCs w:val="20"/>
          <w:bdr w:val="none" w:sz="0" w:space="0" w:color="auto" w:frame="1"/>
          <w:lang w:bidi="te-IN"/>
        </w:rPr>
        <w:t>A.shape</w:t>
      </w:r>
      <w:proofErr w:type="spellEnd"/>
      <w:proofErr w:type="gramEnd"/>
      <w:r w:rsidRPr="003C432E">
        <w:rPr>
          <w:rFonts w:ascii="var(--jp-code-font-family)" w:eastAsia="Times New Roman" w:hAnsi="var(--jp-code-font-family)" w:cs="Courier New"/>
          <w:sz w:val="20"/>
          <w:szCs w:val="20"/>
          <w:bdr w:val="none" w:sz="0" w:space="0" w:color="auto" w:frame="1"/>
          <w:lang w:bidi="te-IN"/>
        </w:rPr>
        <w:t xml:space="preserve"> = (2, 3, 3, 3)</w:t>
      </w:r>
    </w:p>
    <w:p w14:paraId="031A275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gramStart"/>
      <w:r w:rsidRPr="003C432E">
        <w:rPr>
          <w:rFonts w:ascii="var(--jp-code-font-family)" w:eastAsia="Times New Roman" w:hAnsi="var(--jp-code-font-family)" w:cs="Courier New"/>
          <w:sz w:val="20"/>
          <w:szCs w:val="20"/>
          <w:bdr w:val="none" w:sz="0" w:space="0" w:color="auto" w:frame="1"/>
          <w:lang w:bidi="te-IN"/>
        </w:rPr>
        <w:t>A[</w:t>
      </w:r>
      <w:proofErr w:type="gramEnd"/>
      <w:r w:rsidRPr="003C432E">
        <w:rPr>
          <w:rFonts w:ascii="var(--jp-code-font-family)" w:eastAsia="Times New Roman" w:hAnsi="var(--jp-code-font-family)" w:cs="Courier New"/>
          <w:sz w:val="20"/>
          <w:szCs w:val="20"/>
          <w:bdr w:val="none" w:sz="0" w:space="0" w:color="auto" w:frame="1"/>
          <w:lang w:bidi="te-IN"/>
        </w:rPr>
        <w:t>1, 1] =</w:t>
      </w:r>
    </w:p>
    <w:p w14:paraId="1D62DD3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[[1.96710175 0.84616065 1.27375593]</w:t>
      </w:r>
    </w:p>
    <w:p w14:paraId="74CC4BF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[1.96710175 0.84616065 1.23616403]</w:t>
      </w:r>
    </w:p>
    <w:p w14:paraId="5C8AFED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[1.62765075 1.12141771 </w:t>
      </w:r>
      <w:proofErr w:type="gramStart"/>
      <w:r w:rsidRPr="003C432E">
        <w:rPr>
          <w:rFonts w:ascii="var(--jp-code-font-family)" w:eastAsia="Times New Roman" w:hAnsi="var(--jp-code-font-family)" w:cs="Courier New"/>
          <w:sz w:val="20"/>
          <w:szCs w:val="20"/>
          <w:bdr w:val="none" w:sz="0" w:space="0" w:color="auto" w:frame="1"/>
          <w:lang w:bidi="te-IN"/>
        </w:rPr>
        <w:t>1.2245077 ]</w:t>
      </w:r>
      <w:proofErr w:type="gramEnd"/>
      <w:r w:rsidRPr="003C432E">
        <w:rPr>
          <w:rFonts w:ascii="var(--jp-code-font-family)" w:eastAsia="Times New Roman" w:hAnsi="var(--jp-code-font-family)" w:cs="Courier New"/>
          <w:sz w:val="20"/>
          <w:szCs w:val="20"/>
          <w:bdr w:val="none" w:sz="0" w:space="0" w:color="auto" w:frame="1"/>
          <w:lang w:bidi="te-IN"/>
        </w:rPr>
        <w:t>]</w:t>
      </w:r>
    </w:p>
    <w:p w14:paraId="5B5EB23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
    <w:p w14:paraId="5AE74EA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mode = average</w:t>
      </w:r>
    </w:p>
    <w:p w14:paraId="76C14DB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spellStart"/>
      <w:proofErr w:type="gramStart"/>
      <w:r w:rsidRPr="003C432E">
        <w:rPr>
          <w:rFonts w:ascii="var(--jp-code-font-family)" w:eastAsia="Times New Roman" w:hAnsi="var(--jp-code-font-family)" w:cs="Courier New"/>
          <w:sz w:val="20"/>
          <w:szCs w:val="20"/>
          <w:bdr w:val="none" w:sz="0" w:space="0" w:color="auto" w:frame="1"/>
          <w:lang w:bidi="te-IN"/>
        </w:rPr>
        <w:t>A.shape</w:t>
      </w:r>
      <w:proofErr w:type="spellEnd"/>
      <w:proofErr w:type="gramEnd"/>
      <w:r w:rsidRPr="003C432E">
        <w:rPr>
          <w:rFonts w:ascii="var(--jp-code-font-family)" w:eastAsia="Times New Roman" w:hAnsi="var(--jp-code-font-family)" w:cs="Courier New"/>
          <w:sz w:val="20"/>
          <w:szCs w:val="20"/>
          <w:bdr w:val="none" w:sz="0" w:space="0" w:color="auto" w:frame="1"/>
          <w:lang w:bidi="te-IN"/>
        </w:rPr>
        <w:t xml:space="preserve"> = (2, 3, 3, 3)</w:t>
      </w:r>
    </w:p>
    <w:p w14:paraId="70D002C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gramStart"/>
      <w:r w:rsidRPr="003C432E">
        <w:rPr>
          <w:rFonts w:ascii="var(--jp-code-font-family)" w:eastAsia="Times New Roman" w:hAnsi="var(--jp-code-font-family)" w:cs="Courier New"/>
          <w:sz w:val="20"/>
          <w:szCs w:val="20"/>
          <w:bdr w:val="none" w:sz="0" w:space="0" w:color="auto" w:frame="1"/>
          <w:lang w:bidi="te-IN"/>
        </w:rPr>
        <w:t>A[</w:t>
      </w:r>
      <w:proofErr w:type="gramEnd"/>
      <w:r w:rsidRPr="003C432E">
        <w:rPr>
          <w:rFonts w:ascii="var(--jp-code-font-family)" w:eastAsia="Times New Roman" w:hAnsi="var(--jp-code-font-family)" w:cs="Courier New"/>
          <w:sz w:val="20"/>
          <w:szCs w:val="20"/>
          <w:bdr w:val="none" w:sz="0" w:space="0" w:color="auto" w:frame="1"/>
          <w:lang w:bidi="te-IN"/>
        </w:rPr>
        <w:t>1, 1] =</w:t>
      </w:r>
    </w:p>
    <w:p w14:paraId="77088D0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[[ 0.44497696 -0.00261695 -0.31040307]</w:t>
      </w:r>
    </w:p>
    <w:p w14:paraId="1E17FB1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[ 0.50811474 -0.23493734 -0.23961183]</w:t>
      </w:r>
    </w:p>
    <w:p w14:paraId="1907C92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 </w:t>
      </w:r>
      <w:proofErr w:type="gramStart"/>
      <w:r w:rsidRPr="003C432E">
        <w:rPr>
          <w:rFonts w:ascii="var(--jp-code-font-family)" w:eastAsia="Times New Roman" w:hAnsi="var(--jp-code-font-family)" w:cs="Courier New"/>
          <w:sz w:val="20"/>
          <w:szCs w:val="20"/>
          <w:bdr w:val="none" w:sz="0" w:space="0" w:color="auto" w:frame="1"/>
          <w:lang w:bidi="te-IN"/>
        </w:rPr>
        <w:t>0.11872677  0.17255229</w:t>
      </w:r>
      <w:proofErr w:type="gramEnd"/>
      <w:r w:rsidRPr="003C432E">
        <w:rPr>
          <w:rFonts w:ascii="var(--jp-code-font-family)" w:eastAsia="Times New Roman" w:hAnsi="var(--jp-code-font-family)" w:cs="Courier New"/>
          <w:sz w:val="20"/>
          <w:szCs w:val="20"/>
          <w:bdr w:val="none" w:sz="0" w:space="0" w:color="auto" w:frame="1"/>
          <w:lang w:bidi="te-IN"/>
        </w:rPr>
        <w:t xml:space="preserve"> -0.22112197]]</w:t>
      </w:r>
    </w:p>
    <w:p w14:paraId="5ABD321D"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[53]:</w:t>
      </w:r>
    </w:p>
    <w:p w14:paraId="273864E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Case 2: stride of 2</w:t>
      </w:r>
    </w:p>
    <w:p w14:paraId="398451C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24431BC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(2, 5, 5, 3)</w:t>
      </w:r>
    </w:p>
    <w:p w14:paraId="3D8DC09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xml:space="preserve"> 2, "f": 3}</w:t>
      </w:r>
    </w:p>
    <w:p w14:paraId="0222412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7729C53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187F9F3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 = max")</w:t>
      </w:r>
    </w:p>
    <w:p w14:paraId="730C798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A.shape</w:t>
      </w:r>
      <w:proofErr w:type="spellEnd"/>
      <w:r w:rsidRPr="003C432E">
        <w:rPr>
          <w:rFonts w:ascii="Courier New" w:eastAsia="Times New Roman" w:hAnsi="Courier New" w:cs="Courier New"/>
          <w:sz w:val="20"/>
          <w:szCs w:val="20"/>
          <w:lang w:bidi="te-IN"/>
        </w:rPr>
        <w:t xml:space="preserve"> = "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w:t>
      </w:r>
      <w:proofErr w:type="spell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409EAA0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w:t>
      </w:r>
      <w:proofErr w:type="gram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0] =\n", A[0])</w:t>
      </w:r>
    </w:p>
    <w:p w14:paraId="21EE7A2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
    <w:p w14:paraId="54D21F2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1C0249A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"average")</w:t>
      </w:r>
    </w:p>
    <w:p w14:paraId="1ED14D4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 = average")</w:t>
      </w:r>
    </w:p>
    <w:p w14:paraId="5E8DCDE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A.shape</w:t>
      </w:r>
      <w:proofErr w:type="spellEnd"/>
      <w:r w:rsidRPr="003C432E">
        <w:rPr>
          <w:rFonts w:ascii="Courier New" w:eastAsia="Times New Roman" w:hAnsi="Courier New" w:cs="Courier New"/>
          <w:sz w:val="20"/>
          <w:szCs w:val="20"/>
          <w:lang w:bidi="te-IN"/>
        </w:rPr>
        <w:t xml:space="preserve"> = "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w:t>
      </w:r>
      <w:proofErr w:type="spell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012099C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w:t>
      </w:r>
      <w:proofErr w:type="gram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1] =\n", A[1])</w:t>
      </w:r>
    </w:p>
    <w:p w14:paraId="5AB7CA4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mode = max</w:t>
      </w:r>
    </w:p>
    <w:p w14:paraId="57D894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lastRenderedPageBreak/>
        <w:t>A.shape</w:t>
      </w:r>
      <w:proofErr w:type="spellEnd"/>
      <w:proofErr w:type="gramEnd"/>
      <w:r w:rsidRPr="003C432E">
        <w:rPr>
          <w:rFonts w:ascii="Courier New" w:eastAsia="Times New Roman" w:hAnsi="Courier New" w:cs="Courier New"/>
          <w:sz w:val="20"/>
          <w:szCs w:val="20"/>
          <w:lang w:bidi="te-IN"/>
        </w:rPr>
        <w:t xml:space="preserve"> = (2, 2, 2, 3)</w:t>
      </w:r>
    </w:p>
    <w:p w14:paraId="2AB7CF7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0] =</w:t>
      </w:r>
    </w:p>
    <w:p w14:paraId="689DFBE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[[[1.74481176 0.90159072 1.65980218]</w:t>
      </w:r>
    </w:p>
    <w:p w14:paraId="0FD52B8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[1.74481176 1.</w:t>
      </w:r>
      <w:proofErr w:type="gramStart"/>
      <w:r w:rsidRPr="003C432E">
        <w:rPr>
          <w:rFonts w:ascii="Courier New" w:eastAsia="Times New Roman" w:hAnsi="Courier New" w:cs="Courier New"/>
          <w:sz w:val="20"/>
          <w:szCs w:val="20"/>
          <w:lang w:bidi="te-IN"/>
        </w:rPr>
        <w:t>6924546  1.65980218</w:t>
      </w:r>
      <w:proofErr w:type="gramEnd"/>
      <w:r w:rsidRPr="003C432E">
        <w:rPr>
          <w:rFonts w:ascii="Courier New" w:eastAsia="Times New Roman" w:hAnsi="Courier New" w:cs="Courier New"/>
          <w:sz w:val="20"/>
          <w:szCs w:val="20"/>
          <w:lang w:bidi="te-IN"/>
        </w:rPr>
        <w:t>]]</w:t>
      </w:r>
    </w:p>
    <w:p w14:paraId="7FF2A6E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
    <w:p w14:paraId="1AF9470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[[1.13162939 1.51981682 2.18557541]</w:t>
      </w:r>
    </w:p>
    <w:p w14:paraId="6827AFD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[1.13162939 1.</w:t>
      </w:r>
      <w:proofErr w:type="gramStart"/>
      <w:r w:rsidRPr="003C432E">
        <w:rPr>
          <w:rFonts w:ascii="Courier New" w:eastAsia="Times New Roman" w:hAnsi="Courier New" w:cs="Courier New"/>
          <w:sz w:val="20"/>
          <w:szCs w:val="20"/>
          <w:lang w:bidi="te-IN"/>
        </w:rPr>
        <w:t>6924546  2.18557541</w:t>
      </w:r>
      <w:proofErr w:type="gramEnd"/>
      <w:r w:rsidRPr="003C432E">
        <w:rPr>
          <w:rFonts w:ascii="Courier New" w:eastAsia="Times New Roman" w:hAnsi="Courier New" w:cs="Courier New"/>
          <w:sz w:val="20"/>
          <w:szCs w:val="20"/>
          <w:lang w:bidi="te-IN"/>
        </w:rPr>
        <w:t>]]]</w:t>
      </w:r>
    </w:p>
    <w:p w14:paraId="5591971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
    <w:p w14:paraId="4D5DE18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mode = average</w:t>
      </w:r>
    </w:p>
    <w:p w14:paraId="25A1331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A.shape</w:t>
      </w:r>
      <w:proofErr w:type="spellEnd"/>
      <w:proofErr w:type="gramEnd"/>
      <w:r w:rsidRPr="003C432E">
        <w:rPr>
          <w:rFonts w:ascii="Courier New" w:eastAsia="Times New Roman" w:hAnsi="Courier New" w:cs="Courier New"/>
          <w:sz w:val="20"/>
          <w:szCs w:val="20"/>
          <w:lang w:bidi="te-IN"/>
        </w:rPr>
        <w:t xml:space="preserve"> = (2, 2, 2, 3)</w:t>
      </w:r>
    </w:p>
    <w:p w14:paraId="34328ED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1] =</w:t>
      </w:r>
    </w:p>
    <w:p w14:paraId="129DB30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w:t>
      </w:r>
      <w:proofErr w:type="gramStart"/>
      <w:r w:rsidRPr="003C432E">
        <w:rPr>
          <w:rFonts w:ascii="Courier New" w:eastAsia="Times New Roman" w:hAnsi="Courier New" w:cs="Courier New"/>
          <w:sz w:val="20"/>
          <w:szCs w:val="20"/>
          <w:lang w:bidi="te-IN"/>
        </w:rPr>
        <w:t>17313416  0.32377198</w:t>
      </w:r>
      <w:proofErr w:type="gramEnd"/>
      <w:r w:rsidRPr="003C432E">
        <w:rPr>
          <w:rFonts w:ascii="Courier New" w:eastAsia="Times New Roman" w:hAnsi="Courier New" w:cs="Courier New"/>
          <w:sz w:val="20"/>
          <w:szCs w:val="20"/>
          <w:lang w:bidi="te-IN"/>
        </w:rPr>
        <w:t xml:space="preserve"> -0.34317572]</w:t>
      </w:r>
    </w:p>
    <w:p w14:paraId="46E907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w:t>
      </w:r>
      <w:proofErr w:type="gramStart"/>
      <w:r w:rsidRPr="003C432E">
        <w:rPr>
          <w:rFonts w:ascii="Courier New" w:eastAsia="Times New Roman" w:hAnsi="Courier New" w:cs="Courier New"/>
          <w:sz w:val="20"/>
          <w:szCs w:val="20"/>
          <w:lang w:bidi="te-IN"/>
        </w:rPr>
        <w:t>0.02030094  0.14141479</w:t>
      </w:r>
      <w:proofErr w:type="gramEnd"/>
      <w:r w:rsidRPr="003C432E">
        <w:rPr>
          <w:rFonts w:ascii="Courier New" w:eastAsia="Times New Roman" w:hAnsi="Courier New" w:cs="Courier New"/>
          <w:sz w:val="20"/>
          <w:szCs w:val="20"/>
          <w:lang w:bidi="te-IN"/>
        </w:rPr>
        <w:t xml:space="preserve"> -0.01231585]]</w:t>
      </w:r>
    </w:p>
    <w:p w14:paraId="74CBE74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
    <w:p w14:paraId="4D756C7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w:t>
      </w:r>
      <w:proofErr w:type="gramStart"/>
      <w:r w:rsidRPr="003C432E">
        <w:rPr>
          <w:rFonts w:ascii="Courier New" w:eastAsia="Times New Roman" w:hAnsi="Courier New" w:cs="Courier New"/>
          <w:sz w:val="20"/>
          <w:szCs w:val="20"/>
          <w:lang w:bidi="te-IN"/>
        </w:rPr>
        <w:t>0.42944926  0.08446996</w:t>
      </w:r>
      <w:proofErr w:type="gramEnd"/>
      <w:r w:rsidRPr="003C432E">
        <w:rPr>
          <w:rFonts w:ascii="Courier New" w:eastAsia="Times New Roman" w:hAnsi="Courier New" w:cs="Courier New"/>
          <w:sz w:val="20"/>
          <w:szCs w:val="20"/>
          <w:lang w:bidi="te-IN"/>
        </w:rPr>
        <w:t xml:space="preserve"> -0.27290905]</w:t>
      </w:r>
    </w:p>
    <w:p w14:paraId="2CCFA01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w:t>
      </w:r>
      <w:proofErr w:type="gramStart"/>
      <w:r w:rsidRPr="003C432E">
        <w:rPr>
          <w:rFonts w:ascii="Courier New" w:eastAsia="Times New Roman" w:hAnsi="Courier New" w:cs="Courier New"/>
          <w:sz w:val="20"/>
          <w:szCs w:val="20"/>
          <w:lang w:bidi="te-IN"/>
        </w:rPr>
        <w:t>0.15077452  0.28911175</w:t>
      </w:r>
      <w:proofErr w:type="gramEnd"/>
      <w:r w:rsidRPr="003C432E">
        <w:rPr>
          <w:rFonts w:ascii="Courier New" w:eastAsia="Times New Roman" w:hAnsi="Courier New" w:cs="Courier New"/>
          <w:sz w:val="20"/>
          <w:szCs w:val="20"/>
          <w:lang w:bidi="te-IN"/>
        </w:rPr>
        <w:t xml:space="preserve">  0.00123239]]]</w:t>
      </w:r>
    </w:p>
    <w:p w14:paraId="343DAAC3"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Expected Output:</w:t>
      </w:r>
    </w:p>
    <w:p w14:paraId="3CCCBFD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mode = max</w:t>
      </w:r>
    </w:p>
    <w:p w14:paraId="15E8CCD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spellStart"/>
      <w:proofErr w:type="gramStart"/>
      <w:r w:rsidRPr="003C432E">
        <w:rPr>
          <w:rFonts w:ascii="var(--jp-code-font-family)" w:eastAsia="Times New Roman" w:hAnsi="var(--jp-code-font-family)" w:cs="Courier New"/>
          <w:sz w:val="20"/>
          <w:szCs w:val="20"/>
          <w:bdr w:val="none" w:sz="0" w:space="0" w:color="auto" w:frame="1"/>
          <w:lang w:bidi="te-IN"/>
        </w:rPr>
        <w:t>A.shape</w:t>
      </w:r>
      <w:proofErr w:type="spellEnd"/>
      <w:proofErr w:type="gramEnd"/>
      <w:r w:rsidRPr="003C432E">
        <w:rPr>
          <w:rFonts w:ascii="var(--jp-code-font-family)" w:eastAsia="Times New Roman" w:hAnsi="var(--jp-code-font-family)" w:cs="Courier New"/>
          <w:sz w:val="20"/>
          <w:szCs w:val="20"/>
          <w:bdr w:val="none" w:sz="0" w:space="0" w:color="auto" w:frame="1"/>
          <w:lang w:bidi="te-IN"/>
        </w:rPr>
        <w:t xml:space="preserve"> = (2, 2, 2, 3)</w:t>
      </w:r>
    </w:p>
    <w:p w14:paraId="1F0701E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gramStart"/>
      <w:r w:rsidRPr="003C432E">
        <w:rPr>
          <w:rFonts w:ascii="var(--jp-code-font-family)" w:eastAsia="Times New Roman" w:hAnsi="var(--jp-code-font-family)" w:cs="Courier New"/>
          <w:sz w:val="20"/>
          <w:szCs w:val="20"/>
          <w:bdr w:val="none" w:sz="0" w:space="0" w:color="auto" w:frame="1"/>
          <w:lang w:bidi="te-IN"/>
        </w:rPr>
        <w:t>A[</w:t>
      </w:r>
      <w:proofErr w:type="gramEnd"/>
      <w:r w:rsidRPr="003C432E">
        <w:rPr>
          <w:rFonts w:ascii="var(--jp-code-font-family)" w:eastAsia="Times New Roman" w:hAnsi="var(--jp-code-font-family)" w:cs="Courier New"/>
          <w:sz w:val="20"/>
          <w:szCs w:val="20"/>
          <w:bdr w:val="none" w:sz="0" w:space="0" w:color="auto" w:frame="1"/>
          <w:lang w:bidi="te-IN"/>
        </w:rPr>
        <w:t>0] =</w:t>
      </w:r>
    </w:p>
    <w:p w14:paraId="6AE03AA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[[[1.74481176 0.90159072 1.65980218]</w:t>
      </w:r>
    </w:p>
    <w:p w14:paraId="3736122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[1.74481176 1.</w:t>
      </w:r>
      <w:proofErr w:type="gramStart"/>
      <w:r w:rsidRPr="003C432E">
        <w:rPr>
          <w:rFonts w:ascii="var(--jp-code-font-family)" w:eastAsia="Times New Roman" w:hAnsi="var(--jp-code-font-family)" w:cs="Courier New"/>
          <w:sz w:val="20"/>
          <w:szCs w:val="20"/>
          <w:bdr w:val="none" w:sz="0" w:space="0" w:color="auto" w:frame="1"/>
          <w:lang w:bidi="te-IN"/>
        </w:rPr>
        <w:t>6924546  1.65980218</w:t>
      </w:r>
      <w:proofErr w:type="gramEnd"/>
      <w:r w:rsidRPr="003C432E">
        <w:rPr>
          <w:rFonts w:ascii="var(--jp-code-font-family)" w:eastAsia="Times New Roman" w:hAnsi="var(--jp-code-font-family)" w:cs="Courier New"/>
          <w:sz w:val="20"/>
          <w:szCs w:val="20"/>
          <w:bdr w:val="none" w:sz="0" w:space="0" w:color="auto" w:frame="1"/>
          <w:lang w:bidi="te-IN"/>
        </w:rPr>
        <w:t>]]</w:t>
      </w:r>
    </w:p>
    <w:p w14:paraId="3063FA2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
    <w:p w14:paraId="0681622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[[1.13162939 1.51981682 2.18557541]</w:t>
      </w:r>
    </w:p>
    <w:p w14:paraId="2C9FF2F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[1.13162939 1.</w:t>
      </w:r>
      <w:proofErr w:type="gramStart"/>
      <w:r w:rsidRPr="003C432E">
        <w:rPr>
          <w:rFonts w:ascii="var(--jp-code-font-family)" w:eastAsia="Times New Roman" w:hAnsi="var(--jp-code-font-family)" w:cs="Courier New"/>
          <w:sz w:val="20"/>
          <w:szCs w:val="20"/>
          <w:bdr w:val="none" w:sz="0" w:space="0" w:color="auto" w:frame="1"/>
          <w:lang w:bidi="te-IN"/>
        </w:rPr>
        <w:t>6924546  2.18557541</w:t>
      </w:r>
      <w:proofErr w:type="gramEnd"/>
      <w:r w:rsidRPr="003C432E">
        <w:rPr>
          <w:rFonts w:ascii="var(--jp-code-font-family)" w:eastAsia="Times New Roman" w:hAnsi="var(--jp-code-font-family)" w:cs="Courier New"/>
          <w:sz w:val="20"/>
          <w:szCs w:val="20"/>
          <w:bdr w:val="none" w:sz="0" w:space="0" w:color="auto" w:frame="1"/>
          <w:lang w:bidi="te-IN"/>
        </w:rPr>
        <w:t>]]]</w:t>
      </w:r>
    </w:p>
    <w:p w14:paraId="0F381A4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
    <w:p w14:paraId="765448D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mode = average</w:t>
      </w:r>
    </w:p>
    <w:p w14:paraId="1A7B4B6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spellStart"/>
      <w:proofErr w:type="gramStart"/>
      <w:r w:rsidRPr="003C432E">
        <w:rPr>
          <w:rFonts w:ascii="var(--jp-code-font-family)" w:eastAsia="Times New Roman" w:hAnsi="var(--jp-code-font-family)" w:cs="Courier New"/>
          <w:sz w:val="20"/>
          <w:szCs w:val="20"/>
          <w:bdr w:val="none" w:sz="0" w:space="0" w:color="auto" w:frame="1"/>
          <w:lang w:bidi="te-IN"/>
        </w:rPr>
        <w:t>A.shape</w:t>
      </w:r>
      <w:proofErr w:type="spellEnd"/>
      <w:proofErr w:type="gramEnd"/>
      <w:r w:rsidRPr="003C432E">
        <w:rPr>
          <w:rFonts w:ascii="var(--jp-code-font-family)" w:eastAsia="Times New Roman" w:hAnsi="var(--jp-code-font-family)" w:cs="Courier New"/>
          <w:sz w:val="20"/>
          <w:szCs w:val="20"/>
          <w:bdr w:val="none" w:sz="0" w:space="0" w:color="auto" w:frame="1"/>
          <w:lang w:bidi="te-IN"/>
        </w:rPr>
        <w:t xml:space="preserve"> = (2, 2, 2, 3)</w:t>
      </w:r>
    </w:p>
    <w:p w14:paraId="07088C7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roofErr w:type="gramStart"/>
      <w:r w:rsidRPr="003C432E">
        <w:rPr>
          <w:rFonts w:ascii="var(--jp-code-font-family)" w:eastAsia="Times New Roman" w:hAnsi="var(--jp-code-font-family)" w:cs="Courier New"/>
          <w:sz w:val="20"/>
          <w:szCs w:val="20"/>
          <w:bdr w:val="none" w:sz="0" w:space="0" w:color="auto" w:frame="1"/>
          <w:lang w:bidi="te-IN"/>
        </w:rPr>
        <w:t>A[</w:t>
      </w:r>
      <w:proofErr w:type="gramEnd"/>
      <w:r w:rsidRPr="003C432E">
        <w:rPr>
          <w:rFonts w:ascii="var(--jp-code-font-family)" w:eastAsia="Times New Roman" w:hAnsi="var(--jp-code-font-family)" w:cs="Courier New"/>
          <w:sz w:val="20"/>
          <w:szCs w:val="20"/>
          <w:bdr w:val="none" w:sz="0" w:space="0" w:color="auto" w:frame="1"/>
          <w:lang w:bidi="te-IN"/>
        </w:rPr>
        <w:t>1] =</w:t>
      </w:r>
    </w:p>
    <w:p w14:paraId="6E01166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[[[-0.</w:t>
      </w:r>
      <w:proofErr w:type="gramStart"/>
      <w:r w:rsidRPr="003C432E">
        <w:rPr>
          <w:rFonts w:ascii="var(--jp-code-font-family)" w:eastAsia="Times New Roman" w:hAnsi="var(--jp-code-font-family)" w:cs="Courier New"/>
          <w:sz w:val="20"/>
          <w:szCs w:val="20"/>
          <w:bdr w:val="none" w:sz="0" w:space="0" w:color="auto" w:frame="1"/>
          <w:lang w:bidi="te-IN"/>
        </w:rPr>
        <w:t>17313416  0.32377198</w:t>
      </w:r>
      <w:proofErr w:type="gramEnd"/>
      <w:r w:rsidRPr="003C432E">
        <w:rPr>
          <w:rFonts w:ascii="var(--jp-code-font-family)" w:eastAsia="Times New Roman" w:hAnsi="var(--jp-code-font-family)" w:cs="Courier New"/>
          <w:sz w:val="20"/>
          <w:szCs w:val="20"/>
          <w:bdr w:val="none" w:sz="0" w:space="0" w:color="auto" w:frame="1"/>
          <w:lang w:bidi="te-IN"/>
        </w:rPr>
        <w:t xml:space="preserve"> -0.34317572]</w:t>
      </w:r>
    </w:p>
    <w:p w14:paraId="3AC56C9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 </w:t>
      </w:r>
      <w:proofErr w:type="gramStart"/>
      <w:r w:rsidRPr="003C432E">
        <w:rPr>
          <w:rFonts w:ascii="var(--jp-code-font-family)" w:eastAsia="Times New Roman" w:hAnsi="var(--jp-code-font-family)" w:cs="Courier New"/>
          <w:sz w:val="20"/>
          <w:szCs w:val="20"/>
          <w:bdr w:val="none" w:sz="0" w:space="0" w:color="auto" w:frame="1"/>
          <w:lang w:bidi="te-IN"/>
        </w:rPr>
        <w:t>0.02030094  0.14141479</w:t>
      </w:r>
      <w:proofErr w:type="gramEnd"/>
      <w:r w:rsidRPr="003C432E">
        <w:rPr>
          <w:rFonts w:ascii="var(--jp-code-font-family)" w:eastAsia="Times New Roman" w:hAnsi="var(--jp-code-font-family)" w:cs="Courier New"/>
          <w:sz w:val="20"/>
          <w:szCs w:val="20"/>
          <w:bdr w:val="none" w:sz="0" w:space="0" w:color="auto" w:frame="1"/>
          <w:lang w:bidi="te-IN"/>
        </w:rPr>
        <w:t xml:space="preserve"> -0.01231585]]</w:t>
      </w:r>
    </w:p>
    <w:p w14:paraId="42E3005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p>
    <w:p w14:paraId="1990171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 </w:t>
      </w:r>
      <w:proofErr w:type="gramStart"/>
      <w:r w:rsidRPr="003C432E">
        <w:rPr>
          <w:rFonts w:ascii="var(--jp-code-font-family)" w:eastAsia="Times New Roman" w:hAnsi="var(--jp-code-font-family)" w:cs="Courier New"/>
          <w:sz w:val="20"/>
          <w:szCs w:val="20"/>
          <w:bdr w:val="none" w:sz="0" w:space="0" w:color="auto" w:frame="1"/>
          <w:lang w:bidi="te-IN"/>
        </w:rPr>
        <w:t>0.42944926  0.08446996</w:t>
      </w:r>
      <w:proofErr w:type="gramEnd"/>
      <w:r w:rsidRPr="003C432E">
        <w:rPr>
          <w:rFonts w:ascii="var(--jp-code-font-family)" w:eastAsia="Times New Roman" w:hAnsi="var(--jp-code-font-family)" w:cs="Courier New"/>
          <w:sz w:val="20"/>
          <w:szCs w:val="20"/>
          <w:bdr w:val="none" w:sz="0" w:space="0" w:color="auto" w:frame="1"/>
          <w:lang w:bidi="te-IN"/>
        </w:rPr>
        <w:t xml:space="preserve"> -0.27290905]</w:t>
      </w:r>
    </w:p>
    <w:p w14:paraId="47D39EC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 xml:space="preserve">  [ </w:t>
      </w:r>
      <w:proofErr w:type="gramStart"/>
      <w:r w:rsidRPr="003C432E">
        <w:rPr>
          <w:rFonts w:ascii="var(--jp-code-font-family)" w:eastAsia="Times New Roman" w:hAnsi="var(--jp-code-font-family)" w:cs="Courier New"/>
          <w:sz w:val="20"/>
          <w:szCs w:val="20"/>
          <w:bdr w:val="none" w:sz="0" w:space="0" w:color="auto" w:frame="1"/>
          <w:lang w:bidi="te-IN"/>
        </w:rPr>
        <w:t>0.15077452  0.28911175</w:t>
      </w:r>
      <w:proofErr w:type="gramEnd"/>
      <w:r w:rsidRPr="003C432E">
        <w:rPr>
          <w:rFonts w:ascii="var(--jp-code-font-family)" w:eastAsia="Times New Roman" w:hAnsi="var(--jp-code-font-family)" w:cs="Courier New"/>
          <w:sz w:val="20"/>
          <w:szCs w:val="20"/>
          <w:bdr w:val="none" w:sz="0" w:space="0" w:color="auto" w:frame="1"/>
          <w:lang w:bidi="te-IN"/>
        </w:rPr>
        <w:t xml:space="preserve">  0.00123239]]]</w:t>
      </w:r>
    </w:p>
    <w:p w14:paraId="1C7E4F8C"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b/>
          <w:bCs/>
          <w:color w:val="0000FF"/>
          <w:sz w:val="20"/>
          <w:szCs w:val="20"/>
          <w:lang w:bidi="te-IN"/>
        </w:rPr>
        <w:t>What you should remember</w:t>
      </w:r>
      <w:r w:rsidRPr="003C432E">
        <w:rPr>
          <w:rFonts w:ascii="var(--jp-content-font-family)" w:eastAsia="Times New Roman" w:hAnsi="var(--jp-content-font-family)" w:cs="Times New Roman"/>
          <w:color w:val="0000FF"/>
          <w:sz w:val="20"/>
          <w:szCs w:val="20"/>
          <w:lang w:bidi="te-IN"/>
        </w:rPr>
        <w:t>:</w:t>
      </w:r>
    </w:p>
    <w:p w14:paraId="34BE63E2" w14:textId="77777777" w:rsidR="003C432E" w:rsidRPr="003C432E" w:rsidRDefault="003C432E" w:rsidP="003C432E">
      <w:pPr>
        <w:numPr>
          <w:ilvl w:val="0"/>
          <w:numId w:val="31"/>
        </w:numPr>
        <w:shd w:val="clear" w:color="auto" w:fill="FFFFFF"/>
        <w:spacing w:before="100" w:beforeAutospacing="1" w:after="100" w:afterAutospacing="1"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color w:val="0000FF"/>
          <w:sz w:val="20"/>
          <w:szCs w:val="20"/>
          <w:lang w:bidi="te-IN"/>
        </w:rPr>
        <w:t>A convolution extracts features from an input image by taking the dot product between the input data and a 3D array of weights (the filter).</w:t>
      </w:r>
    </w:p>
    <w:p w14:paraId="070AAD85" w14:textId="77777777" w:rsidR="003C432E" w:rsidRPr="003C432E" w:rsidRDefault="003C432E" w:rsidP="003C432E">
      <w:pPr>
        <w:numPr>
          <w:ilvl w:val="0"/>
          <w:numId w:val="31"/>
        </w:numPr>
        <w:shd w:val="clear" w:color="auto" w:fill="FFFFFF"/>
        <w:spacing w:before="100" w:beforeAutospacing="1" w:after="100" w:afterAutospacing="1"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color w:val="0000FF"/>
          <w:sz w:val="20"/>
          <w:szCs w:val="20"/>
          <w:lang w:bidi="te-IN"/>
        </w:rPr>
        <w:t xml:space="preserve">The 2D output of the convolution is called the feature </w:t>
      </w:r>
      <w:proofErr w:type="gramStart"/>
      <w:r w:rsidRPr="003C432E">
        <w:rPr>
          <w:rFonts w:ascii="var(--jp-content-font-family)" w:eastAsia="Times New Roman" w:hAnsi="var(--jp-content-font-family)" w:cs="Times New Roman"/>
          <w:color w:val="0000FF"/>
          <w:sz w:val="20"/>
          <w:szCs w:val="20"/>
          <w:lang w:bidi="te-IN"/>
        </w:rPr>
        <w:t>map</w:t>
      </w:r>
      <w:proofErr w:type="gramEnd"/>
    </w:p>
    <w:p w14:paraId="3FAF87AE" w14:textId="77777777" w:rsidR="003C432E" w:rsidRPr="003C432E" w:rsidRDefault="003C432E" w:rsidP="003C432E">
      <w:pPr>
        <w:numPr>
          <w:ilvl w:val="0"/>
          <w:numId w:val="31"/>
        </w:numPr>
        <w:shd w:val="clear" w:color="auto" w:fill="FFFFFF"/>
        <w:spacing w:before="100" w:beforeAutospacing="1" w:after="100" w:afterAutospacing="1"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color w:val="0000FF"/>
          <w:sz w:val="20"/>
          <w:szCs w:val="20"/>
          <w:lang w:bidi="te-IN"/>
        </w:rPr>
        <w:t xml:space="preserve">A convolution layer is where the filter slides over the image and computes the dot </w:t>
      </w:r>
      <w:proofErr w:type="gramStart"/>
      <w:r w:rsidRPr="003C432E">
        <w:rPr>
          <w:rFonts w:ascii="var(--jp-content-font-family)" w:eastAsia="Times New Roman" w:hAnsi="var(--jp-content-font-family)" w:cs="Times New Roman"/>
          <w:color w:val="0000FF"/>
          <w:sz w:val="20"/>
          <w:szCs w:val="20"/>
          <w:lang w:bidi="te-IN"/>
        </w:rPr>
        <w:t>product</w:t>
      </w:r>
      <w:proofErr w:type="gramEnd"/>
    </w:p>
    <w:p w14:paraId="4BF4F92C" w14:textId="77777777" w:rsidR="003C432E" w:rsidRPr="003C432E" w:rsidRDefault="003C432E" w:rsidP="003C432E">
      <w:pPr>
        <w:numPr>
          <w:ilvl w:val="1"/>
          <w:numId w:val="31"/>
        </w:numPr>
        <w:shd w:val="clear" w:color="auto" w:fill="FFFFFF"/>
        <w:spacing w:before="100" w:beforeAutospacing="1" w:after="100" w:afterAutospacing="1"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color w:val="0000FF"/>
          <w:sz w:val="20"/>
          <w:szCs w:val="20"/>
          <w:lang w:bidi="te-IN"/>
        </w:rPr>
        <w:t xml:space="preserve">This transforms the input volume into an output volume of different </w:t>
      </w:r>
      <w:proofErr w:type="gramStart"/>
      <w:r w:rsidRPr="003C432E">
        <w:rPr>
          <w:rFonts w:ascii="var(--jp-content-font-family)" w:eastAsia="Times New Roman" w:hAnsi="var(--jp-content-font-family)" w:cs="Times New Roman"/>
          <w:color w:val="0000FF"/>
          <w:sz w:val="20"/>
          <w:szCs w:val="20"/>
          <w:lang w:bidi="te-IN"/>
        </w:rPr>
        <w:t>size</w:t>
      </w:r>
      <w:proofErr w:type="gramEnd"/>
    </w:p>
    <w:p w14:paraId="1007FA75" w14:textId="77777777" w:rsidR="003C432E" w:rsidRPr="003C432E" w:rsidRDefault="003C432E" w:rsidP="003C432E">
      <w:pPr>
        <w:numPr>
          <w:ilvl w:val="0"/>
          <w:numId w:val="31"/>
        </w:numPr>
        <w:shd w:val="clear" w:color="auto" w:fill="FFFFFF"/>
        <w:spacing w:before="100" w:beforeAutospacing="1" w:after="100" w:afterAutospacing="1"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color w:val="0000FF"/>
          <w:sz w:val="20"/>
          <w:szCs w:val="20"/>
          <w:lang w:bidi="te-IN"/>
        </w:rPr>
        <w:t xml:space="preserve">Zero padding helps keep more information at the image borders, and is helpful for building deeper networks, because you can build a CONV layer without shrinking the height and width of the </w:t>
      </w:r>
      <w:proofErr w:type="gramStart"/>
      <w:r w:rsidRPr="003C432E">
        <w:rPr>
          <w:rFonts w:ascii="var(--jp-content-font-family)" w:eastAsia="Times New Roman" w:hAnsi="var(--jp-content-font-family)" w:cs="Times New Roman"/>
          <w:color w:val="0000FF"/>
          <w:sz w:val="20"/>
          <w:szCs w:val="20"/>
          <w:lang w:bidi="te-IN"/>
        </w:rPr>
        <w:t>volumes</w:t>
      </w:r>
      <w:proofErr w:type="gramEnd"/>
    </w:p>
    <w:p w14:paraId="1D201C71" w14:textId="77777777" w:rsidR="003C432E" w:rsidRPr="003C432E" w:rsidRDefault="003C432E" w:rsidP="003C432E">
      <w:pPr>
        <w:numPr>
          <w:ilvl w:val="0"/>
          <w:numId w:val="31"/>
        </w:numPr>
        <w:shd w:val="clear" w:color="auto" w:fill="FFFFFF"/>
        <w:spacing w:before="100" w:beforeAutospacing="1" w:after="100" w:afterAutospacing="1" w:line="240" w:lineRule="auto"/>
        <w:rPr>
          <w:rFonts w:ascii="var(--jp-content-font-family)" w:eastAsia="Times New Roman" w:hAnsi="var(--jp-content-font-family)" w:cs="Times New Roman"/>
          <w:color w:val="0000FF"/>
          <w:sz w:val="20"/>
          <w:szCs w:val="20"/>
          <w:lang w:bidi="te-IN"/>
        </w:rPr>
      </w:pPr>
      <w:r w:rsidRPr="003C432E">
        <w:rPr>
          <w:rFonts w:ascii="var(--jp-content-font-family)" w:eastAsia="Times New Roman" w:hAnsi="var(--jp-content-font-family)" w:cs="Times New Roman"/>
          <w:color w:val="0000FF"/>
          <w:sz w:val="20"/>
          <w:szCs w:val="20"/>
          <w:lang w:bidi="te-IN"/>
        </w:rPr>
        <w:t>Pooling layers gradually reduce the height and width of the input by sliding a 2D window over each specified region, then summarizing the features in that region</w:t>
      </w:r>
    </w:p>
    <w:p w14:paraId="73EFEEE5"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Congratulations</w:t>
      </w:r>
      <w:r w:rsidRPr="003C432E">
        <w:rPr>
          <w:rFonts w:ascii="var(--jp-content-font-family)" w:eastAsia="Times New Roman" w:hAnsi="var(--jp-content-font-family)" w:cs="Times New Roman"/>
          <w:sz w:val="20"/>
          <w:szCs w:val="20"/>
          <w:lang w:bidi="te-IN"/>
        </w:rPr>
        <w:t>! You have now implemented the forward passes of all the layers of a convolutional network. Great work!</w:t>
      </w:r>
    </w:p>
    <w:p w14:paraId="56ACAAD8"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The remainder of this notebook is </w:t>
      </w:r>
      <w:proofErr w:type="gramStart"/>
      <w:r w:rsidRPr="003C432E">
        <w:rPr>
          <w:rFonts w:ascii="var(--jp-content-font-family)" w:eastAsia="Times New Roman" w:hAnsi="var(--jp-content-font-family)" w:cs="Times New Roman"/>
          <w:sz w:val="20"/>
          <w:szCs w:val="20"/>
          <w:lang w:bidi="te-IN"/>
        </w:rPr>
        <w:t>optional, and</w:t>
      </w:r>
      <w:proofErr w:type="gramEnd"/>
      <w:r w:rsidRPr="003C432E">
        <w:rPr>
          <w:rFonts w:ascii="var(--jp-content-font-family)" w:eastAsia="Times New Roman" w:hAnsi="var(--jp-content-font-family)" w:cs="Times New Roman"/>
          <w:sz w:val="20"/>
          <w:szCs w:val="20"/>
          <w:lang w:bidi="te-IN"/>
        </w:rPr>
        <w:t xml:space="preserve"> will not be graded. If you carry on, just remember to hit the Submit button to submit your work for grading first.</w:t>
      </w:r>
    </w:p>
    <w:p w14:paraId="392310C9"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bookmarkStart w:id="12" w:name="5"/>
      <w:bookmarkEnd w:id="12"/>
      <w:r w:rsidRPr="003C432E">
        <w:rPr>
          <w:rFonts w:ascii="var(--jp-content-font-family)" w:eastAsia="Times New Roman" w:hAnsi="var(--jp-content-font-family)" w:cs="Times New Roman"/>
          <w:b/>
          <w:bCs/>
          <w:sz w:val="36"/>
          <w:szCs w:val="36"/>
          <w:lang w:bidi="te-IN"/>
        </w:rPr>
        <w:t>5 - Backpropagation in Convolutional Neural Networks (OPTIONAL / UNGRADED)</w:t>
      </w:r>
    </w:p>
    <w:p w14:paraId="1147D394"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In modern deep learning frameworks, you only </w:t>
      </w:r>
      <w:proofErr w:type="gramStart"/>
      <w:r w:rsidRPr="003C432E">
        <w:rPr>
          <w:rFonts w:ascii="var(--jp-content-font-family)" w:eastAsia="Times New Roman" w:hAnsi="var(--jp-content-font-family)" w:cs="Times New Roman"/>
          <w:sz w:val="20"/>
          <w:szCs w:val="20"/>
          <w:lang w:bidi="te-IN"/>
        </w:rPr>
        <w:t>have to</w:t>
      </w:r>
      <w:proofErr w:type="gramEnd"/>
      <w:r w:rsidRPr="003C432E">
        <w:rPr>
          <w:rFonts w:ascii="var(--jp-content-font-family)" w:eastAsia="Times New Roman" w:hAnsi="var(--jp-content-font-family)" w:cs="Times New Roman"/>
          <w:sz w:val="20"/>
          <w:szCs w:val="20"/>
          <w:lang w:bidi="te-IN"/>
        </w:rPr>
        <w:t xml:space="preserve"> implement the forward pass, and the framework takes care of the backward pass, so most deep learning engineers don't need to bother with the details of the backward pass. The backward pass for convolutional networks is complicated. If you wish, you can work through this optional portion of the notebook to get a sense of what backprop in a convolutional network looks like.</w:t>
      </w:r>
    </w:p>
    <w:p w14:paraId="0B8C7F1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When in an earlier course you implemented a simple (fully connected) neural network, you used backpropagation to compute the derivatives with respect to the cost to update the parameters. Similarly, in convolutional neural networks you can calculate the derivatives with respect to the cost </w:t>
      </w:r>
      <w:proofErr w:type="gramStart"/>
      <w:r w:rsidRPr="003C432E">
        <w:rPr>
          <w:rFonts w:ascii="var(--jp-content-font-family)" w:eastAsia="Times New Roman" w:hAnsi="var(--jp-content-font-family)" w:cs="Times New Roman"/>
          <w:sz w:val="20"/>
          <w:szCs w:val="20"/>
          <w:lang w:bidi="te-IN"/>
        </w:rPr>
        <w:t>in order to</w:t>
      </w:r>
      <w:proofErr w:type="gramEnd"/>
      <w:r w:rsidRPr="003C432E">
        <w:rPr>
          <w:rFonts w:ascii="var(--jp-content-font-family)" w:eastAsia="Times New Roman" w:hAnsi="var(--jp-content-font-family)" w:cs="Times New Roman"/>
          <w:sz w:val="20"/>
          <w:szCs w:val="20"/>
          <w:lang w:bidi="te-IN"/>
        </w:rPr>
        <w:t xml:space="preserve"> update the parameters. The backprop equations are not trivial and were not derived in </w:t>
      </w:r>
      <w:proofErr w:type="gramStart"/>
      <w:r w:rsidRPr="003C432E">
        <w:rPr>
          <w:rFonts w:ascii="var(--jp-content-font-family)" w:eastAsia="Times New Roman" w:hAnsi="var(--jp-content-font-family)" w:cs="Times New Roman"/>
          <w:sz w:val="20"/>
          <w:szCs w:val="20"/>
          <w:lang w:bidi="te-IN"/>
        </w:rPr>
        <w:t>lecture, but</w:t>
      </w:r>
      <w:proofErr w:type="gramEnd"/>
      <w:r w:rsidRPr="003C432E">
        <w:rPr>
          <w:rFonts w:ascii="var(--jp-content-font-family)" w:eastAsia="Times New Roman" w:hAnsi="var(--jp-content-font-family)" w:cs="Times New Roman"/>
          <w:sz w:val="20"/>
          <w:szCs w:val="20"/>
          <w:lang w:bidi="te-IN"/>
        </w:rPr>
        <w:t xml:space="preserve"> are briefly presented below.</w:t>
      </w:r>
    </w:p>
    <w:p w14:paraId="27F4D3FA"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13" w:name="5-1"/>
      <w:bookmarkEnd w:id="13"/>
      <w:r w:rsidRPr="003C432E">
        <w:rPr>
          <w:rFonts w:ascii="var(--jp-content-font-family)" w:eastAsia="Times New Roman" w:hAnsi="var(--jp-content-font-family)" w:cs="Times New Roman"/>
          <w:b/>
          <w:bCs/>
          <w:sz w:val="27"/>
          <w:szCs w:val="27"/>
          <w:lang w:bidi="te-IN"/>
        </w:rPr>
        <w:t>5.1 - Convolutional Layer Backward Pass</w:t>
      </w:r>
    </w:p>
    <w:p w14:paraId="7674D4E4"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Let's start by implementing the backward pass for a CONV layer.</w:t>
      </w:r>
    </w:p>
    <w:p w14:paraId="7B181C12" w14:textId="77777777" w:rsidR="003C432E" w:rsidRPr="003C432E" w:rsidRDefault="003C432E" w:rsidP="003C432E">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lang w:bidi="te-IN"/>
        </w:rPr>
      </w:pPr>
      <w:bookmarkStart w:id="14" w:name="5-1-1"/>
      <w:bookmarkEnd w:id="14"/>
      <w:r w:rsidRPr="003C432E">
        <w:rPr>
          <w:rFonts w:ascii="var(--jp-content-font-family)" w:eastAsia="Times New Roman" w:hAnsi="var(--jp-content-font-family)" w:cs="Times New Roman"/>
          <w:b/>
          <w:bCs/>
          <w:sz w:val="24"/>
          <w:szCs w:val="24"/>
          <w:lang w:bidi="te-IN"/>
        </w:rPr>
        <w:t xml:space="preserve">5.1.1 - Computing </w:t>
      </w:r>
      <w:proofErr w:type="spellStart"/>
      <w:r w:rsidRPr="003C432E">
        <w:rPr>
          <w:rFonts w:ascii="var(--jp-content-font-family)" w:eastAsia="Times New Roman" w:hAnsi="var(--jp-content-font-family)" w:cs="Times New Roman"/>
          <w:b/>
          <w:bCs/>
          <w:sz w:val="24"/>
          <w:szCs w:val="24"/>
          <w:lang w:bidi="te-IN"/>
        </w:rPr>
        <w:t>dA</w:t>
      </w:r>
      <w:proofErr w:type="spellEnd"/>
      <w:r w:rsidRPr="003C432E">
        <w:rPr>
          <w:rFonts w:ascii="var(--jp-content-font-family)" w:eastAsia="Times New Roman" w:hAnsi="var(--jp-content-font-family)" w:cs="Times New Roman"/>
          <w:b/>
          <w:bCs/>
          <w:sz w:val="24"/>
          <w:szCs w:val="24"/>
          <w:lang w:bidi="te-IN"/>
        </w:rPr>
        <w:t>:</w:t>
      </w:r>
    </w:p>
    <w:p w14:paraId="66F9D87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This is the formula for computing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with respect to the cost for a certain filter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and a given training example:</w:t>
      </w:r>
    </w:p>
    <w:p w14:paraId="19F17BA3"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w:t>
      </w:r>
      <w:proofErr w:type="gramStart"/>
      <w:r w:rsidRPr="003C432E">
        <w:rPr>
          <w:rFonts w:ascii="var(--jp-content-font-family)" w:eastAsia="Times New Roman" w:hAnsi="var(--jp-content-font-family)" w:cs="Times New Roman"/>
          <w:sz w:val="20"/>
          <w:szCs w:val="20"/>
          <w:lang w:bidi="te-IN"/>
        </w:rPr>
        <w:t>1)</w:t>
      </w:r>
      <w:r w:rsidRPr="003C432E">
        <w:rPr>
          <w:rFonts w:ascii="Tahoma" w:eastAsia="Times New Roman" w:hAnsi="Tahoma" w:cs="Tahoma"/>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∑ℎ</w:t>
      </w:r>
      <w:r w:rsidRPr="003C432E">
        <w:rPr>
          <w:rFonts w:ascii="var(--jp-content-font-family)" w:eastAsia="Times New Roman" w:hAnsi="var(--jp-content-font-family)" w:cs="Times New Roman"/>
          <w:sz w:val="20"/>
          <w:szCs w:val="20"/>
          <w:lang w:bidi="te-IN"/>
        </w:rPr>
        <w:t>=0</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=0</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w:t>
      </w:r>
      <w:r w:rsidRPr="003C432E">
        <w:rPr>
          <w:rFonts w:ascii="Tahoma" w:eastAsia="Times New Roman" w:hAnsi="Tahoma" w:cs="Tahoma"/>
          <w:sz w:val="20"/>
          <w:szCs w:val="20"/>
          <w:lang w:bidi="te-IN"/>
        </w:rPr>
        <w:t>�</w:t>
      </w:r>
    </w:p>
    <w:p w14:paraId="6020D71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lastRenderedPageBreak/>
        <w:t>Where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is a filter and</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 xml:space="preserve">is a scalar corresponding to the gradient of the cost with respect to the output of the conv layer Z at the </w:t>
      </w:r>
      <w:proofErr w:type="spellStart"/>
      <w:r w:rsidRPr="003C432E">
        <w:rPr>
          <w:rFonts w:ascii="var(--jp-content-font-family)" w:eastAsia="Times New Roman" w:hAnsi="var(--jp-content-font-family)" w:cs="Times New Roman"/>
          <w:sz w:val="20"/>
          <w:szCs w:val="20"/>
          <w:lang w:bidi="te-IN"/>
        </w:rPr>
        <w:t>hth</w:t>
      </w:r>
      <w:proofErr w:type="spellEnd"/>
      <w:r w:rsidRPr="003C432E">
        <w:rPr>
          <w:rFonts w:ascii="var(--jp-content-font-family)" w:eastAsia="Times New Roman" w:hAnsi="var(--jp-content-font-family)" w:cs="Times New Roman"/>
          <w:sz w:val="20"/>
          <w:szCs w:val="20"/>
          <w:lang w:bidi="te-IN"/>
        </w:rPr>
        <w:t xml:space="preserve"> row and </w:t>
      </w:r>
      <w:proofErr w:type="spellStart"/>
      <w:r w:rsidRPr="003C432E">
        <w:rPr>
          <w:rFonts w:ascii="var(--jp-content-font-family)" w:eastAsia="Times New Roman" w:hAnsi="var(--jp-content-font-family)" w:cs="Times New Roman"/>
          <w:sz w:val="20"/>
          <w:szCs w:val="20"/>
          <w:lang w:bidi="te-IN"/>
        </w:rPr>
        <w:t>wth</w:t>
      </w:r>
      <w:proofErr w:type="spellEnd"/>
      <w:r w:rsidRPr="003C432E">
        <w:rPr>
          <w:rFonts w:ascii="var(--jp-content-font-family)" w:eastAsia="Times New Roman" w:hAnsi="var(--jp-content-font-family)" w:cs="Times New Roman"/>
          <w:sz w:val="20"/>
          <w:szCs w:val="20"/>
          <w:lang w:bidi="te-IN"/>
        </w:rPr>
        <w:t xml:space="preserve"> column (corresponding to the dot product taken at the </w:t>
      </w:r>
      <w:proofErr w:type="spellStart"/>
      <w:r w:rsidRPr="003C432E">
        <w:rPr>
          <w:rFonts w:ascii="var(--jp-content-font-family)" w:eastAsia="Times New Roman" w:hAnsi="var(--jp-content-font-family)" w:cs="Times New Roman"/>
          <w:sz w:val="20"/>
          <w:szCs w:val="20"/>
          <w:lang w:bidi="te-IN"/>
        </w:rPr>
        <w:t>ith</w:t>
      </w:r>
      <w:proofErr w:type="spellEnd"/>
      <w:r w:rsidRPr="003C432E">
        <w:rPr>
          <w:rFonts w:ascii="var(--jp-content-font-family)" w:eastAsia="Times New Roman" w:hAnsi="var(--jp-content-font-family)" w:cs="Times New Roman"/>
          <w:sz w:val="20"/>
          <w:szCs w:val="20"/>
          <w:lang w:bidi="te-IN"/>
        </w:rPr>
        <w:t xml:space="preserve"> stride left and </w:t>
      </w:r>
      <w:proofErr w:type="spellStart"/>
      <w:r w:rsidRPr="003C432E">
        <w:rPr>
          <w:rFonts w:ascii="var(--jp-content-font-family)" w:eastAsia="Times New Roman" w:hAnsi="var(--jp-content-font-family)" w:cs="Times New Roman"/>
          <w:sz w:val="20"/>
          <w:szCs w:val="20"/>
          <w:lang w:bidi="te-IN"/>
        </w:rPr>
        <w:t>jth</w:t>
      </w:r>
      <w:proofErr w:type="spellEnd"/>
      <w:r w:rsidRPr="003C432E">
        <w:rPr>
          <w:rFonts w:ascii="var(--jp-content-font-family)" w:eastAsia="Times New Roman" w:hAnsi="var(--jp-content-font-family)" w:cs="Times New Roman"/>
          <w:sz w:val="20"/>
          <w:szCs w:val="20"/>
          <w:lang w:bidi="te-IN"/>
        </w:rPr>
        <w:t xml:space="preserve"> stride down). Note that at each time, you multiply the </w:t>
      </w:r>
      <w:proofErr w:type="spellStart"/>
      <w:r w:rsidRPr="003C432E">
        <w:rPr>
          <w:rFonts w:ascii="var(--jp-content-font-family)" w:eastAsia="Times New Roman" w:hAnsi="var(--jp-content-font-family)" w:cs="Times New Roman"/>
          <w:sz w:val="20"/>
          <w:szCs w:val="20"/>
          <w:lang w:bidi="te-IN"/>
        </w:rPr>
        <w:t>the</w:t>
      </w:r>
      <w:proofErr w:type="spellEnd"/>
      <w:r w:rsidRPr="003C432E">
        <w:rPr>
          <w:rFonts w:ascii="var(--jp-content-font-family)" w:eastAsia="Times New Roman" w:hAnsi="var(--jp-content-font-family)" w:cs="Times New Roman"/>
          <w:sz w:val="20"/>
          <w:szCs w:val="20"/>
          <w:lang w:bidi="te-IN"/>
        </w:rPr>
        <w:t xml:space="preserve"> same filter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 xml:space="preserve">by a different </w:t>
      </w:r>
      <w:proofErr w:type="spellStart"/>
      <w:r w:rsidRPr="003C432E">
        <w:rPr>
          <w:rFonts w:ascii="var(--jp-content-font-family)" w:eastAsia="Times New Roman" w:hAnsi="var(--jp-content-font-family)" w:cs="Times New Roman"/>
          <w:sz w:val="20"/>
          <w:szCs w:val="20"/>
          <w:lang w:bidi="te-IN"/>
        </w:rPr>
        <w:t>dZ</w:t>
      </w:r>
      <w:proofErr w:type="spellEnd"/>
      <w:r w:rsidRPr="003C432E">
        <w:rPr>
          <w:rFonts w:ascii="var(--jp-content-font-family)" w:eastAsia="Times New Roman" w:hAnsi="var(--jp-content-font-family)" w:cs="Times New Roman"/>
          <w:sz w:val="20"/>
          <w:szCs w:val="20"/>
          <w:lang w:bidi="te-IN"/>
        </w:rPr>
        <w:t xml:space="preserve"> when updating </w:t>
      </w:r>
      <w:proofErr w:type="spellStart"/>
      <w:r w:rsidRPr="003C432E">
        <w:rPr>
          <w:rFonts w:ascii="var(--jp-content-font-family)" w:eastAsia="Times New Roman" w:hAnsi="var(--jp-content-font-family)" w:cs="Times New Roman"/>
          <w:sz w:val="20"/>
          <w:szCs w:val="20"/>
          <w:lang w:bidi="te-IN"/>
        </w:rPr>
        <w:t>dA.</w:t>
      </w:r>
      <w:proofErr w:type="spellEnd"/>
      <w:r w:rsidRPr="003C432E">
        <w:rPr>
          <w:rFonts w:ascii="var(--jp-content-font-family)" w:eastAsia="Times New Roman" w:hAnsi="var(--jp-content-font-family)" w:cs="Times New Roman"/>
          <w:sz w:val="20"/>
          <w:szCs w:val="20"/>
          <w:lang w:bidi="te-IN"/>
        </w:rPr>
        <w:t xml:space="preserve"> We do so mainly because when computing the forward propagation, each filter is dotted and summed by a different </w:t>
      </w:r>
      <w:proofErr w:type="spellStart"/>
      <w:r w:rsidRPr="003C432E">
        <w:rPr>
          <w:rFonts w:ascii="var(--jp-content-font-family)" w:eastAsia="Times New Roman" w:hAnsi="var(--jp-content-font-family)" w:cs="Times New Roman"/>
          <w:sz w:val="20"/>
          <w:szCs w:val="20"/>
          <w:lang w:bidi="te-IN"/>
        </w:rPr>
        <w:t>a_slice</w:t>
      </w:r>
      <w:proofErr w:type="spellEnd"/>
      <w:r w:rsidRPr="003C432E">
        <w:rPr>
          <w:rFonts w:ascii="var(--jp-content-font-family)" w:eastAsia="Times New Roman" w:hAnsi="var(--jp-content-font-family)" w:cs="Times New Roman"/>
          <w:sz w:val="20"/>
          <w:szCs w:val="20"/>
          <w:lang w:bidi="te-IN"/>
        </w:rPr>
        <w:t xml:space="preserve">. </w:t>
      </w:r>
      <w:proofErr w:type="gramStart"/>
      <w:r w:rsidRPr="003C432E">
        <w:rPr>
          <w:rFonts w:ascii="var(--jp-content-font-family)" w:eastAsia="Times New Roman" w:hAnsi="var(--jp-content-font-family)" w:cs="Times New Roman"/>
          <w:sz w:val="20"/>
          <w:szCs w:val="20"/>
          <w:lang w:bidi="te-IN"/>
        </w:rPr>
        <w:t>Therefore</w:t>
      </w:r>
      <w:proofErr w:type="gramEnd"/>
      <w:r w:rsidRPr="003C432E">
        <w:rPr>
          <w:rFonts w:ascii="var(--jp-content-font-family)" w:eastAsia="Times New Roman" w:hAnsi="var(--jp-content-font-family)" w:cs="Times New Roman"/>
          <w:sz w:val="20"/>
          <w:szCs w:val="20"/>
          <w:lang w:bidi="te-IN"/>
        </w:rPr>
        <w:t xml:space="preserve"> when computing the backprop for </w:t>
      </w:r>
      <w:proofErr w:type="spellStart"/>
      <w:r w:rsidRPr="003C432E">
        <w:rPr>
          <w:rFonts w:ascii="var(--jp-content-font-family)" w:eastAsia="Times New Roman" w:hAnsi="var(--jp-content-font-family)" w:cs="Times New Roman"/>
          <w:sz w:val="20"/>
          <w:szCs w:val="20"/>
          <w:lang w:bidi="te-IN"/>
        </w:rPr>
        <w:t>dA</w:t>
      </w:r>
      <w:proofErr w:type="spellEnd"/>
      <w:r w:rsidRPr="003C432E">
        <w:rPr>
          <w:rFonts w:ascii="var(--jp-content-font-family)" w:eastAsia="Times New Roman" w:hAnsi="var(--jp-content-font-family)" w:cs="Times New Roman"/>
          <w:sz w:val="20"/>
          <w:szCs w:val="20"/>
          <w:lang w:bidi="te-IN"/>
        </w:rPr>
        <w:t xml:space="preserve">, you are just adding the gradients of all the </w:t>
      </w:r>
      <w:proofErr w:type="spellStart"/>
      <w:r w:rsidRPr="003C432E">
        <w:rPr>
          <w:rFonts w:ascii="var(--jp-content-font-family)" w:eastAsia="Times New Roman" w:hAnsi="var(--jp-content-font-family)" w:cs="Times New Roman"/>
          <w:sz w:val="20"/>
          <w:szCs w:val="20"/>
          <w:lang w:bidi="te-IN"/>
        </w:rPr>
        <w:t>a_slices</w:t>
      </w:r>
      <w:proofErr w:type="spellEnd"/>
      <w:r w:rsidRPr="003C432E">
        <w:rPr>
          <w:rFonts w:ascii="var(--jp-content-font-family)" w:eastAsia="Times New Roman" w:hAnsi="var(--jp-content-font-family)" w:cs="Times New Roman"/>
          <w:sz w:val="20"/>
          <w:szCs w:val="20"/>
          <w:lang w:bidi="te-IN"/>
        </w:rPr>
        <w:t>.</w:t>
      </w:r>
    </w:p>
    <w:p w14:paraId="66E91E2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In code, inside the appropriate for-loops, this formula translates into:</w:t>
      </w:r>
    </w:p>
    <w:p w14:paraId="18373F0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0" w:lineRule="auto"/>
        <w:rPr>
          <w:rFonts w:ascii="var(--jp-code-font-family)" w:eastAsia="Times New Roman" w:hAnsi="var(--jp-code-font-family)" w:cs="Courier New"/>
          <w:sz w:val="20"/>
          <w:szCs w:val="20"/>
          <w:lang w:bidi="te-IN"/>
        </w:rPr>
      </w:pPr>
      <w:proofErr w:type="spellStart"/>
      <w:r w:rsidRPr="003C432E">
        <w:rPr>
          <w:rFonts w:ascii="var(--jp-code-font-family)" w:eastAsia="Times New Roman" w:hAnsi="var(--jp-code-font-family)" w:cs="Courier New"/>
          <w:sz w:val="20"/>
          <w:szCs w:val="20"/>
          <w:lang w:bidi="te-IN"/>
        </w:rPr>
        <w:t>da_prev_</w:t>
      </w:r>
      <w:proofErr w:type="gramStart"/>
      <w:r w:rsidRPr="003C432E">
        <w:rPr>
          <w:rFonts w:ascii="var(--jp-code-font-family)" w:eastAsia="Times New Roman" w:hAnsi="var(--jp-code-font-family)" w:cs="Courier New"/>
          <w:sz w:val="20"/>
          <w:szCs w:val="20"/>
          <w:lang w:bidi="te-IN"/>
        </w:rPr>
        <w:t>pad</w:t>
      </w:r>
      <w:proofErr w:type="spellEnd"/>
      <w:r w:rsidRPr="003C432E">
        <w:rPr>
          <w:rFonts w:ascii="var(--jp-code-font-family)" w:eastAsia="Times New Roman" w:hAnsi="var(--jp-code-font-family)" w:cs="Courier New"/>
          <w:sz w:val="20"/>
          <w:szCs w:val="20"/>
          <w:lang w:bidi="te-IN"/>
        </w:rPr>
        <w:t>[</w:t>
      </w:r>
      <w:proofErr w:type="spellStart"/>
      <w:proofErr w:type="gramEnd"/>
      <w:r w:rsidRPr="003C432E">
        <w:rPr>
          <w:rFonts w:ascii="var(--jp-code-font-family)" w:eastAsia="Times New Roman" w:hAnsi="var(--jp-code-font-family)" w:cs="Courier New"/>
          <w:sz w:val="20"/>
          <w:szCs w:val="20"/>
          <w:lang w:bidi="te-IN"/>
        </w:rPr>
        <w:t>vert_start:vert_end</w:t>
      </w:r>
      <w:proofErr w:type="spellEnd"/>
      <w:r w:rsidRPr="003C432E">
        <w:rPr>
          <w:rFonts w:ascii="var(--jp-code-font-family)" w:eastAsia="Times New Roman" w:hAnsi="var(--jp-code-font-family)" w:cs="Courier New"/>
          <w:sz w:val="20"/>
          <w:szCs w:val="20"/>
          <w:lang w:bidi="te-IN"/>
        </w:rPr>
        <w:t xml:space="preserve">, </w:t>
      </w:r>
      <w:proofErr w:type="spellStart"/>
      <w:r w:rsidRPr="003C432E">
        <w:rPr>
          <w:rFonts w:ascii="var(--jp-code-font-family)" w:eastAsia="Times New Roman" w:hAnsi="var(--jp-code-font-family)" w:cs="Courier New"/>
          <w:sz w:val="20"/>
          <w:szCs w:val="20"/>
          <w:lang w:bidi="te-IN"/>
        </w:rPr>
        <w:t>horiz_start:horiz_end</w:t>
      </w:r>
      <w:proofErr w:type="spellEnd"/>
      <w:r w:rsidRPr="003C432E">
        <w:rPr>
          <w:rFonts w:ascii="var(--jp-code-font-family)" w:eastAsia="Times New Roman" w:hAnsi="var(--jp-code-font-family)" w:cs="Courier New"/>
          <w:sz w:val="20"/>
          <w:szCs w:val="20"/>
          <w:lang w:bidi="te-IN"/>
        </w:rPr>
        <w:t xml:space="preserve">, :]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W[:,:,:,c]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proofErr w:type="spellStart"/>
      <w:r w:rsidRPr="003C432E">
        <w:rPr>
          <w:rFonts w:ascii="var(--jp-code-font-family)" w:eastAsia="Times New Roman" w:hAnsi="var(--jp-code-font-family)" w:cs="Courier New"/>
          <w:sz w:val="20"/>
          <w:szCs w:val="20"/>
          <w:lang w:bidi="te-IN"/>
        </w:rPr>
        <w:t>dZ</w:t>
      </w:r>
      <w:proofErr w:type="spellEnd"/>
      <w:r w:rsidRPr="003C432E">
        <w:rPr>
          <w:rFonts w:ascii="var(--jp-code-font-family)" w:eastAsia="Times New Roman" w:hAnsi="var(--jp-code-font-family)" w:cs="Courier New"/>
          <w:sz w:val="20"/>
          <w:szCs w:val="20"/>
          <w:lang w:bidi="te-IN"/>
        </w:rPr>
        <w:t>[</w:t>
      </w:r>
      <w:proofErr w:type="spellStart"/>
      <w:r w:rsidRPr="003C432E">
        <w:rPr>
          <w:rFonts w:ascii="var(--jp-code-font-family)" w:eastAsia="Times New Roman" w:hAnsi="var(--jp-code-font-family)" w:cs="Courier New"/>
          <w:sz w:val="20"/>
          <w:szCs w:val="20"/>
          <w:lang w:bidi="te-IN"/>
        </w:rPr>
        <w:t>i</w:t>
      </w:r>
      <w:proofErr w:type="spellEnd"/>
      <w:r w:rsidRPr="003C432E">
        <w:rPr>
          <w:rFonts w:ascii="var(--jp-code-font-family)" w:eastAsia="Times New Roman" w:hAnsi="var(--jp-code-font-family)" w:cs="Courier New"/>
          <w:sz w:val="20"/>
          <w:szCs w:val="20"/>
          <w:lang w:bidi="te-IN"/>
        </w:rPr>
        <w:t>, h, w, c]</w:t>
      </w:r>
    </w:p>
    <w:p w14:paraId="1A799622" w14:textId="77777777" w:rsidR="003C432E" w:rsidRPr="003C432E" w:rsidRDefault="003C432E" w:rsidP="003C432E">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lang w:bidi="te-IN"/>
        </w:rPr>
      </w:pPr>
      <w:bookmarkStart w:id="15" w:name="5-1-2"/>
      <w:bookmarkEnd w:id="15"/>
      <w:r w:rsidRPr="003C432E">
        <w:rPr>
          <w:rFonts w:ascii="var(--jp-content-font-family)" w:eastAsia="Times New Roman" w:hAnsi="var(--jp-content-font-family)" w:cs="Times New Roman"/>
          <w:b/>
          <w:bCs/>
          <w:sz w:val="24"/>
          <w:szCs w:val="24"/>
          <w:lang w:bidi="te-IN"/>
        </w:rPr>
        <w:t xml:space="preserve">5.1.2 - Computing </w:t>
      </w:r>
      <w:proofErr w:type="spellStart"/>
      <w:r w:rsidRPr="003C432E">
        <w:rPr>
          <w:rFonts w:ascii="var(--jp-content-font-family)" w:eastAsia="Times New Roman" w:hAnsi="var(--jp-content-font-family)" w:cs="Times New Roman"/>
          <w:b/>
          <w:bCs/>
          <w:sz w:val="24"/>
          <w:szCs w:val="24"/>
          <w:lang w:bidi="te-IN"/>
        </w:rPr>
        <w:t>dW</w:t>
      </w:r>
      <w:proofErr w:type="spellEnd"/>
      <w:r w:rsidRPr="003C432E">
        <w:rPr>
          <w:rFonts w:ascii="var(--jp-content-font-family)" w:eastAsia="Times New Roman" w:hAnsi="var(--jp-content-font-family)" w:cs="Times New Roman"/>
          <w:b/>
          <w:bCs/>
          <w:sz w:val="24"/>
          <w:szCs w:val="24"/>
          <w:lang w:bidi="te-IN"/>
        </w:rPr>
        <w:t>:</w:t>
      </w:r>
    </w:p>
    <w:p w14:paraId="45815EBB"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This is the formula for computing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is the derivative of one filter) with respect to the loss:</w:t>
      </w:r>
    </w:p>
    <w:p w14:paraId="0F1C179C"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w:t>
      </w:r>
      <w:proofErr w:type="gramStart"/>
      <w:r w:rsidRPr="003C432E">
        <w:rPr>
          <w:rFonts w:ascii="var(--jp-content-font-family)" w:eastAsia="Times New Roman" w:hAnsi="var(--jp-content-font-family)" w:cs="Times New Roman"/>
          <w:sz w:val="20"/>
          <w:szCs w:val="20"/>
          <w:lang w:bidi="te-IN"/>
        </w:rPr>
        <w:t>2)</w:t>
      </w:r>
      <w:r w:rsidRPr="003C432E">
        <w:rPr>
          <w:rFonts w:ascii="Tahoma" w:eastAsia="Times New Roman" w:hAnsi="Tahoma" w:cs="Tahoma"/>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∑ℎ</w:t>
      </w:r>
      <w:r w:rsidRPr="003C432E">
        <w:rPr>
          <w:rFonts w:ascii="var(--jp-content-font-family)" w:eastAsia="Times New Roman" w:hAnsi="var(--jp-content-font-family)" w:cs="Times New Roman"/>
          <w:sz w:val="20"/>
          <w:szCs w:val="20"/>
          <w:lang w:bidi="te-IN"/>
        </w:rPr>
        <w:t>=0</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=0</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w:t>
      </w:r>
      <w:r w:rsidRPr="003C432E">
        <w:rPr>
          <w:rFonts w:ascii="Tahoma" w:eastAsia="Times New Roman" w:hAnsi="Tahoma" w:cs="Tahoma"/>
          <w:sz w:val="20"/>
          <w:szCs w:val="20"/>
          <w:lang w:bidi="te-IN"/>
        </w:rPr>
        <w:t>�</w:t>
      </w:r>
    </w:p>
    <w:p w14:paraId="43C26FD2"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Where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corresponds to the slice which was used to generate the activation</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Hence, this ends up giving us the gradient for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with respect to that slice. Since it is the same</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we will just add up all such gradients to get</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
    <w:p w14:paraId="1548B551"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In code, inside the appropriate for-loops, this formula translates into:</w:t>
      </w:r>
    </w:p>
    <w:p w14:paraId="216098B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0" w:lineRule="auto"/>
        <w:rPr>
          <w:rFonts w:ascii="var(--jp-code-font-family)" w:eastAsia="Times New Roman" w:hAnsi="var(--jp-code-font-family)" w:cs="Courier New"/>
          <w:sz w:val="20"/>
          <w:szCs w:val="20"/>
          <w:lang w:bidi="te-IN"/>
        </w:rPr>
      </w:pPr>
      <w:proofErr w:type="spellStart"/>
      <w:r w:rsidRPr="003C432E">
        <w:rPr>
          <w:rFonts w:ascii="var(--jp-code-font-family)" w:eastAsia="Times New Roman" w:hAnsi="var(--jp-code-font-family)" w:cs="Courier New"/>
          <w:sz w:val="20"/>
          <w:szCs w:val="20"/>
          <w:lang w:bidi="te-IN"/>
        </w:rPr>
        <w:t>dW</w:t>
      </w:r>
      <w:proofErr w:type="spellEnd"/>
      <w:proofErr w:type="gramStart"/>
      <w:r w:rsidRPr="003C432E">
        <w:rPr>
          <w:rFonts w:ascii="var(--jp-code-font-family)" w:eastAsia="Times New Roman" w:hAnsi="var(--jp-code-font-family)" w:cs="Courier New"/>
          <w:sz w:val="20"/>
          <w:szCs w:val="20"/>
          <w:lang w:bidi="te-IN"/>
        </w:rPr>
        <w:t>[:,:,:,</w:t>
      </w:r>
      <w:proofErr w:type="gramEnd"/>
      <w:r w:rsidRPr="003C432E">
        <w:rPr>
          <w:rFonts w:ascii="var(--jp-code-font-family)" w:eastAsia="Times New Roman" w:hAnsi="var(--jp-code-font-family)" w:cs="Courier New"/>
          <w:sz w:val="20"/>
          <w:szCs w:val="20"/>
          <w:lang w:bidi="te-IN"/>
        </w:rPr>
        <w:t>c] \</w:t>
      </w:r>
      <w:proofErr w:type="spellStart"/>
      <w:r w:rsidRPr="003C432E">
        <w:rPr>
          <w:rFonts w:ascii="var(--jp-code-font-family)" w:eastAsia="Times New Roman" w:hAnsi="var(--jp-code-font-family)" w:cs="Courier New"/>
          <w:sz w:val="20"/>
          <w:szCs w:val="20"/>
          <w:lang w:bidi="te-IN"/>
        </w:rPr>
        <w:t>mathrel</w:t>
      </w:r>
      <w:proofErr w:type="spellEnd"/>
      <w:r w:rsidRPr="003C432E">
        <w:rPr>
          <w:rFonts w:ascii="var(--jp-code-font-family)" w:eastAsia="Times New Roman" w:hAnsi="var(--jp-code-font-family)" w:cs="Courier New"/>
          <w:sz w:val="20"/>
          <w:szCs w:val="20"/>
          <w:lang w:bidi="te-IN"/>
        </w:rPr>
        <w:t>{</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proofErr w:type="spellStart"/>
      <w:r w:rsidRPr="003C432E">
        <w:rPr>
          <w:rFonts w:ascii="var(--jp-code-font-family)" w:eastAsia="Times New Roman" w:hAnsi="var(--jp-code-font-family)" w:cs="Courier New"/>
          <w:sz w:val="20"/>
          <w:szCs w:val="20"/>
          <w:lang w:bidi="te-IN"/>
        </w:rPr>
        <w:t>a_slice</w:t>
      </w:r>
      <w:proofErr w:type="spellEnd"/>
      <w:r w:rsidRPr="003C432E">
        <w:rPr>
          <w:rFonts w:ascii="var(--jp-code-font-family)" w:eastAsia="Times New Roman" w:hAnsi="var(--jp-code-font-family)" w:cs="Courier New"/>
          <w:sz w:val="20"/>
          <w:szCs w:val="20"/>
          <w:lang w:bidi="te-IN"/>
        </w:rPr>
        <w:t xml:space="preserve">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proofErr w:type="spellStart"/>
      <w:r w:rsidRPr="003C432E">
        <w:rPr>
          <w:rFonts w:ascii="var(--jp-code-font-family)" w:eastAsia="Times New Roman" w:hAnsi="var(--jp-code-font-family)" w:cs="Courier New"/>
          <w:sz w:val="20"/>
          <w:szCs w:val="20"/>
          <w:lang w:bidi="te-IN"/>
        </w:rPr>
        <w:t>dZ</w:t>
      </w:r>
      <w:proofErr w:type="spellEnd"/>
      <w:r w:rsidRPr="003C432E">
        <w:rPr>
          <w:rFonts w:ascii="var(--jp-code-font-family)" w:eastAsia="Times New Roman" w:hAnsi="var(--jp-code-font-family)" w:cs="Courier New"/>
          <w:sz w:val="20"/>
          <w:szCs w:val="20"/>
          <w:lang w:bidi="te-IN"/>
        </w:rPr>
        <w:t>[</w:t>
      </w:r>
      <w:proofErr w:type="spellStart"/>
      <w:r w:rsidRPr="003C432E">
        <w:rPr>
          <w:rFonts w:ascii="var(--jp-code-font-family)" w:eastAsia="Times New Roman" w:hAnsi="var(--jp-code-font-family)" w:cs="Courier New"/>
          <w:sz w:val="20"/>
          <w:szCs w:val="20"/>
          <w:lang w:bidi="te-IN"/>
        </w:rPr>
        <w:t>i</w:t>
      </w:r>
      <w:proofErr w:type="spellEnd"/>
      <w:r w:rsidRPr="003C432E">
        <w:rPr>
          <w:rFonts w:ascii="var(--jp-code-font-family)" w:eastAsia="Times New Roman" w:hAnsi="var(--jp-code-font-family)" w:cs="Courier New"/>
          <w:sz w:val="20"/>
          <w:szCs w:val="20"/>
          <w:lang w:bidi="te-IN"/>
        </w:rPr>
        <w:t>, h, w, c]</w:t>
      </w:r>
    </w:p>
    <w:p w14:paraId="11CFE92C" w14:textId="77777777" w:rsidR="003C432E" w:rsidRPr="003C432E" w:rsidRDefault="003C432E" w:rsidP="003C432E">
      <w:pPr>
        <w:shd w:val="clear" w:color="auto" w:fill="FFFFFF"/>
        <w:spacing w:before="100" w:beforeAutospacing="1" w:after="100" w:afterAutospacing="1" w:line="240" w:lineRule="auto"/>
        <w:outlineLvl w:val="3"/>
        <w:rPr>
          <w:rFonts w:ascii="var(--jp-content-font-family)" w:eastAsia="Times New Roman" w:hAnsi="var(--jp-content-font-family)" w:cs="Times New Roman"/>
          <w:b/>
          <w:bCs/>
          <w:sz w:val="24"/>
          <w:szCs w:val="24"/>
          <w:lang w:bidi="te-IN"/>
        </w:rPr>
      </w:pPr>
      <w:bookmarkStart w:id="16" w:name="5-1-3"/>
      <w:bookmarkEnd w:id="16"/>
      <w:r w:rsidRPr="003C432E">
        <w:rPr>
          <w:rFonts w:ascii="var(--jp-content-font-family)" w:eastAsia="Times New Roman" w:hAnsi="var(--jp-content-font-family)" w:cs="Times New Roman"/>
          <w:b/>
          <w:bCs/>
          <w:sz w:val="24"/>
          <w:szCs w:val="24"/>
          <w:lang w:bidi="te-IN"/>
        </w:rPr>
        <w:t xml:space="preserve">5.1.3 - Computing </w:t>
      </w:r>
      <w:proofErr w:type="spellStart"/>
      <w:r w:rsidRPr="003C432E">
        <w:rPr>
          <w:rFonts w:ascii="var(--jp-content-font-family)" w:eastAsia="Times New Roman" w:hAnsi="var(--jp-content-font-family)" w:cs="Times New Roman"/>
          <w:b/>
          <w:bCs/>
          <w:sz w:val="24"/>
          <w:szCs w:val="24"/>
          <w:lang w:bidi="te-IN"/>
        </w:rPr>
        <w:t>db</w:t>
      </w:r>
      <w:proofErr w:type="spellEnd"/>
      <w:r w:rsidRPr="003C432E">
        <w:rPr>
          <w:rFonts w:ascii="var(--jp-content-font-family)" w:eastAsia="Times New Roman" w:hAnsi="var(--jp-content-font-family)" w:cs="Times New Roman"/>
          <w:b/>
          <w:bCs/>
          <w:sz w:val="24"/>
          <w:szCs w:val="24"/>
          <w:lang w:bidi="te-IN"/>
        </w:rPr>
        <w:t>:</w:t>
      </w:r>
    </w:p>
    <w:p w14:paraId="7030E90A"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This is the formula for computing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with respect to the cost for a certain filter</w:t>
      </w:r>
      <w:r w:rsidRPr="003C432E">
        <w:rPr>
          <w:rFonts w:ascii="Cambria" w:eastAsia="Times New Roman" w:hAnsi="Cambria" w:cs="Cambria"/>
          <w:sz w:val="20"/>
          <w:szCs w:val="20"/>
          <w:lang w:bidi="te-IN"/>
        </w:rPr>
        <w:t>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p>
    <w:p w14:paraId="1F691D58"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w:t>
      </w:r>
      <w:proofErr w:type="gramStart"/>
      <w:r w:rsidRPr="003C432E">
        <w:rPr>
          <w:rFonts w:ascii="var(--jp-content-font-family)" w:eastAsia="Times New Roman" w:hAnsi="var(--jp-content-font-family)" w:cs="Times New Roman"/>
          <w:sz w:val="20"/>
          <w:szCs w:val="20"/>
          <w:lang w:bidi="te-IN"/>
        </w:rPr>
        <w:t>3)</w:t>
      </w:r>
      <w:r w:rsidRPr="003C432E">
        <w:rPr>
          <w:rFonts w:ascii="Tahoma" w:eastAsia="Times New Roman" w:hAnsi="Tahoma" w:cs="Tahoma"/>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w:t>
      </w:r>
      <w:r w:rsidRPr="003C432E">
        <w:rPr>
          <w:rFonts w:ascii="Cambria" w:eastAsia="Times New Roman" w:hAnsi="Cambria" w:cs="Cambria"/>
          <w:sz w:val="20"/>
          <w:szCs w:val="20"/>
          <w:lang w:bidi="te-IN"/>
        </w:rPr>
        <w:t>∑ℎ∑</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ℎ</w:t>
      </w:r>
      <w:r w:rsidRPr="003C432E">
        <w:rPr>
          <w:rFonts w:ascii="Tahoma" w:eastAsia="Times New Roman" w:hAnsi="Tahoma" w:cs="Tahoma"/>
          <w:sz w:val="20"/>
          <w:szCs w:val="20"/>
          <w:lang w:bidi="te-IN"/>
        </w:rPr>
        <w:t>�</w:t>
      </w:r>
    </w:p>
    <w:p w14:paraId="1E97846D"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As you have previously seen in basic neural networks, </w:t>
      </w:r>
      <w:proofErr w:type="spellStart"/>
      <w:r w:rsidRPr="003C432E">
        <w:rPr>
          <w:rFonts w:ascii="var(--jp-content-font-family)" w:eastAsia="Times New Roman" w:hAnsi="var(--jp-content-font-family)" w:cs="Times New Roman"/>
          <w:sz w:val="20"/>
          <w:szCs w:val="20"/>
          <w:lang w:bidi="te-IN"/>
        </w:rPr>
        <w:t>db</w:t>
      </w:r>
      <w:proofErr w:type="spellEnd"/>
      <w:r w:rsidRPr="003C432E">
        <w:rPr>
          <w:rFonts w:ascii="var(--jp-content-font-family)" w:eastAsia="Times New Roman" w:hAnsi="var(--jp-content-font-family)" w:cs="Times New Roman"/>
          <w:sz w:val="20"/>
          <w:szCs w:val="20"/>
          <w:lang w:bidi="te-IN"/>
        </w:rPr>
        <w:t xml:space="preserve"> is computed by summing </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 In this case, you are just summing over all the gradients of the conv output (Z) with respect to the cost.</w:t>
      </w:r>
    </w:p>
    <w:p w14:paraId="35BFF9B4"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In code, inside the appropriate for-loops, this formula translates into:</w:t>
      </w:r>
    </w:p>
    <w:p w14:paraId="20DB396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0" w:lineRule="auto"/>
        <w:rPr>
          <w:rFonts w:ascii="var(--jp-code-font-family)" w:eastAsia="Times New Roman" w:hAnsi="var(--jp-code-font-family)" w:cs="Courier New"/>
          <w:sz w:val="20"/>
          <w:szCs w:val="20"/>
          <w:lang w:bidi="te-IN"/>
        </w:rPr>
      </w:pPr>
      <w:proofErr w:type="spellStart"/>
      <w:r w:rsidRPr="003C432E">
        <w:rPr>
          <w:rFonts w:ascii="var(--jp-code-font-family)" w:eastAsia="Times New Roman" w:hAnsi="var(--jp-code-font-family)" w:cs="Courier New"/>
          <w:sz w:val="20"/>
          <w:szCs w:val="20"/>
          <w:lang w:bidi="te-IN"/>
        </w:rPr>
        <w:t>db</w:t>
      </w:r>
      <w:proofErr w:type="spellEnd"/>
      <w:proofErr w:type="gramStart"/>
      <w:r w:rsidRPr="003C432E">
        <w:rPr>
          <w:rFonts w:ascii="var(--jp-code-font-family)" w:eastAsia="Times New Roman" w:hAnsi="var(--jp-code-font-family)" w:cs="Courier New"/>
          <w:sz w:val="20"/>
          <w:szCs w:val="20"/>
          <w:lang w:bidi="te-IN"/>
        </w:rPr>
        <w:t>[:,:,:,</w:t>
      </w:r>
      <w:proofErr w:type="gramEnd"/>
      <w:r w:rsidRPr="003C432E">
        <w:rPr>
          <w:rFonts w:ascii="var(--jp-code-font-family)" w:eastAsia="Times New Roman" w:hAnsi="var(--jp-code-font-family)" w:cs="Courier New"/>
          <w:sz w:val="20"/>
          <w:szCs w:val="20"/>
          <w:lang w:bidi="te-IN"/>
        </w:rPr>
        <w:t xml:space="preserve">c] </w:t>
      </w:r>
      <w:r w:rsidRPr="003C432E">
        <w:rPr>
          <w:rFonts w:ascii="var(--jp-code-font-family)" w:eastAsia="Times New Roman" w:hAnsi="var(--jp-code-font-family)" w:cs="Courier New"/>
          <w:b/>
          <w:bCs/>
          <w:sz w:val="20"/>
          <w:szCs w:val="20"/>
          <w:lang w:bidi="te-IN"/>
        </w:rPr>
        <w:t>+=</w:t>
      </w:r>
      <w:r w:rsidRPr="003C432E">
        <w:rPr>
          <w:rFonts w:ascii="var(--jp-code-font-family)" w:eastAsia="Times New Roman" w:hAnsi="var(--jp-code-font-family)" w:cs="Courier New"/>
          <w:sz w:val="20"/>
          <w:szCs w:val="20"/>
          <w:lang w:bidi="te-IN"/>
        </w:rPr>
        <w:t xml:space="preserve"> </w:t>
      </w:r>
      <w:proofErr w:type="spellStart"/>
      <w:r w:rsidRPr="003C432E">
        <w:rPr>
          <w:rFonts w:ascii="var(--jp-code-font-family)" w:eastAsia="Times New Roman" w:hAnsi="var(--jp-code-font-family)" w:cs="Courier New"/>
          <w:sz w:val="20"/>
          <w:szCs w:val="20"/>
          <w:lang w:bidi="te-IN"/>
        </w:rPr>
        <w:t>dZ</w:t>
      </w:r>
      <w:proofErr w:type="spellEnd"/>
      <w:r w:rsidRPr="003C432E">
        <w:rPr>
          <w:rFonts w:ascii="var(--jp-code-font-family)" w:eastAsia="Times New Roman" w:hAnsi="var(--jp-code-font-family)" w:cs="Courier New"/>
          <w:sz w:val="20"/>
          <w:szCs w:val="20"/>
          <w:lang w:bidi="te-IN"/>
        </w:rPr>
        <w:t>[</w:t>
      </w:r>
      <w:proofErr w:type="spellStart"/>
      <w:r w:rsidRPr="003C432E">
        <w:rPr>
          <w:rFonts w:ascii="var(--jp-code-font-family)" w:eastAsia="Times New Roman" w:hAnsi="var(--jp-code-font-family)" w:cs="Courier New"/>
          <w:sz w:val="20"/>
          <w:szCs w:val="20"/>
          <w:lang w:bidi="te-IN"/>
        </w:rPr>
        <w:t>i</w:t>
      </w:r>
      <w:proofErr w:type="spellEnd"/>
      <w:r w:rsidRPr="003C432E">
        <w:rPr>
          <w:rFonts w:ascii="var(--jp-code-font-family)" w:eastAsia="Times New Roman" w:hAnsi="var(--jp-code-font-family)" w:cs="Courier New"/>
          <w:sz w:val="20"/>
          <w:szCs w:val="20"/>
          <w:lang w:bidi="te-IN"/>
        </w:rPr>
        <w:t>, h, w, c]</w:t>
      </w:r>
    </w:p>
    <w:p w14:paraId="1535AAB7"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17" w:name="ex-5"/>
      <w:bookmarkEnd w:id="17"/>
      <w:r w:rsidRPr="003C432E">
        <w:rPr>
          <w:rFonts w:ascii="var(--jp-content-font-family)" w:eastAsia="Times New Roman" w:hAnsi="var(--jp-content-font-family)" w:cs="Times New Roman"/>
          <w:b/>
          <w:bCs/>
          <w:sz w:val="27"/>
          <w:szCs w:val="27"/>
          <w:lang w:bidi="te-IN"/>
        </w:rPr>
        <w:t xml:space="preserve">Exercise 5 - </w:t>
      </w:r>
      <w:proofErr w:type="spellStart"/>
      <w:r w:rsidRPr="003C432E">
        <w:rPr>
          <w:rFonts w:ascii="var(--jp-content-font-family)" w:eastAsia="Times New Roman" w:hAnsi="var(--jp-content-font-family)" w:cs="Times New Roman"/>
          <w:b/>
          <w:bCs/>
          <w:sz w:val="27"/>
          <w:szCs w:val="27"/>
          <w:lang w:bidi="te-IN"/>
        </w:rPr>
        <w:t>conv_backward</w:t>
      </w:r>
      <w:proofErr w:type="spellEnd"/>
    </w:p>
    <w:p w14:paraId="46E2EBD9"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the </w:t>
      </w:r>
      <w:proofErr w:type="spellStart"/>
      <w:r w:rsidRPr="003C432E">
        <w:rPr>
          <w:rFonts w:ascii="var(--jp-code-font-family)" w:eastAsia="Times New Roman" w:hAnsi="var(--jp-code-font-family)" w:cs="Courier New"/>
          <w:sz w:val="20"/>
          <w:szCs w:val="20"/>
          <w:bdr w:val="none" w:sz="0" w:space="0" w:color="auto" w:frame="1"/>
          <w:lang w:bidi="te-IN"/>
        </w:rPr>
        <w:t>conv_backward</w:t>
      </w:r>
      <w:proofErr w:type="spellEnd"/>
      <w:r w:rsidRPr="003C432E">
        <w:rPr>
          <w:rFonts w:ascii="var(--jp-content-font-family)" w:eastAsia="Times New Roman" w:hAnsi="var(--jp-content-font-family)" w:cs="Times New Roman"/>
          <w:sz w:val="20"/>
          <w:szCs w:val="20"/>
          <w:lang w:bidi="te-IN"/>
        </w:rPr>
        <w:t xml:space="preserve"> function below. You should </w:t>
      </w:r>
      <w:proofErr w:type="gramStart"/>
      <w:r w:rsidRPr="003C432E">
        <w:rPr>
          <w:rFonts w:ascii="var(--jp-content-font-family)" w:eastAsia="Times New Roman" w:hAnsi="var(--jp-content-font-family)" w:cs="Times New Roman"/>
          <w:sz w:val="20"/>
          <w:szCs w:val="20"/>
          <w:lang w:bidi="te-IN"/>
        </w:rPr>
        <w:t>sum</w:t>
      </w:r>
      <w:proofErr w:type="gramEnd"/>
      <w:r w:rsidRPr="003C432E">
        <w:rPr>
          <w:rFonts w:ascii="var(--jp-content-font-family)" w:eastAsia="Times New Roman" w:hAnsi="var(--jp-content-font-family)" w:cs="Times New Roman"/>
          <w:sz w:val="20"/>
          <w:szCs w:val="20"/>
          <w:lang w:bidi="te-IN"/>
        </w:rPr>
        <w:t xml:space="preserve"> over all the training examples, filters, heights, and widths. You should then compute the derivatives using formulas 1, 2 and 3 above.</w:t>
      </w:r>
    </w:p>
    <w:p w14:paraId="0A7EB49C"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[54]:</w:t>
      </w:r>
    </w:p>
    <w:p w14:paraId="39E370C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 cache):</w:t>
      </w:r>
    </w:p>
    <w:p w14:paraId="656B682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487676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Implement the backward propagation for a convolution </w:t>
      </w:r>
      <w:proofErr w:type="gramStart"/>
      <w:r w:rsidRPr="003C432E">
        <w:rPr>
          <w:rFonts w:ascii="Courier New" w:eastAsia="Times New Roman" w:hAnsi="Courier New" w:cs="Courier New"/>
          <w:sz w:val="20"/>
          <w:szCs w:val="20"/>
          <w:lang w:bidi="te-IN"/>
        </w:rPr>
        <w:t>function</w:t>
      </w:r>
      <w:proofErr w:type="gramEnd"/>
    </w:p>
    <w:p w14:paraId="3997907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68E3D9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19DC7B5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 xml:space="preserve"> -- gradient of the cost with respect to the output of the conv layer (Z),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3A7514D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cache -- </w:t>
      </w:r>
      <w:proofErr w:type="spellStart"/>
      <w:r w:rsidRPr="003C432E">
        <w:rPr>
          <w:rFonts w:ascii="Courier New" w:eastAsia="Times New Roman" w:hAnsi="Courier New" w:cs="Courier New"/>
          <w:sz w:val="20"/>
          <w:szCs w:val="20"/>
          <w:lang w:bidi="te-IN"/>
        </w:rPr>
        <w:t>cache</w:t>
      </w:r>
      <w:proofErr w:type="spellEnd"/>
      <w:r w:rsidRPr="003C432E">
        <w:rPr>
          <w:rFonts w:ascii="Courier New" w:eastAsia="Times New Roman" w:hAnsi="Courier New" w:cs="Courier New"/>
          <w:sz w:val="20"/>
          <w:szCs w:val="20"/>
          <w:lang w:bidi="te-IN"/>
        </w:rPr>
        <w:t xml:space="preserve"> of values needed for the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 output of </w:t>
      </w:r>
      <w:proofErr w:type="spellStart"/>
      <w:r w:rsidRPr="003C432E">
        <w:rPr>
          <w:rFonts w:ascii="Courier New" w:eastAsia="Times New Roman" w:hAnsi="Courier New" w:cs="Courier New"/>
          <w:sz w:val="20"/>
          <w:szCs w:val="20"/>
          <w:lang w:bidi="te-IN"/>
        </w:rPr>
        <w:t>conv_forward</w:t>
      </w:r>
      <w:proofErr w:type="spellEnd"/>
      <w:r w:rsidRPr="003C432E">
        <w:rPr>
          <w:rFonts w:ascii="Courier New" w:eastAsia="Times New Roman" w:hAnsi="Courier New" w:cs="Courier New"/>
          <w:sz w:val="20"/>
          <w:szCs w:val="20"/>
          <w:lang w:bidi="te-IN"/>
        </w:rPr>
        <w:t>()</w:t>
      </w:r>
    </w:p>
    <w:p w14:paraId="38AC900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F1F6C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038448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w:t>
      </w:r>
      <w:proofErr w:type="spellEnd"/>
      <w:r w:rsidRPr="003C432E">
        <w:rPr>
          <w:rFonts w:ascii="Courier New" w:eastAsia="Times New Roman" w:hAnsi="Courier New" w:cs="Courier New"/>
          <w:sz w:val="20"/>
          <w:szCs w:val="20"/>
          <w:lang w:bidi="te-IN"/>
        </w:rPr>
        <w:t xml:space="preserve"> -- gradient of the cost with respect to the input of the conv layer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w:t>
      </w:r>
    </w:p>
    <w:p w14:paraId="04E391D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w:t>
      </w:r>
    </w:p>
    <w:p w14:paraId="295E01C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 gradient of the cost with respect to the weights of the conv layer (W)</w:t>
      </w:r>
    </w:p>
    <w:p w14:paraId="167602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(f, f,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483CB4F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 xml:space="preserve"> -- gradient of the cost with respect to the biases of the conv layer (b)</w:t>
      </w:r>
    </w:p>
    <w:p w14:paraId="5BF6F65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numpy</w:t>
      </w:r>
      <w:proofErr w:type="spellEnd"/>
      <w:r w:rsidRPr="003C432E">
        <w:rPr>
          <w:rFonts w:ascii="Courier New" w:eastAsia="Times New Roman" w:hAnsi="Courier New" w:cs="Courier New"/>
          <w:sz w:val="20"/>
          <w:szCs w:val="20"/>
          <w:lang w:bidi="te-IN"/>
        </w:rPr>
        <w:t xml:space="preserve"> array of shape (1, 1, 1,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w:t>
      </w:r>
    </w:p>
    <w:p w14:paraId="2C55518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w:t>
      </w:r>
    </w:p>
    <w:p w14:paraId="6026884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14707E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D05EE6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information from "cache"</w:t>
      </w:r>
    </w:p>
    <w:p w14:paraId="47987B1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 b,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cache</w:t>
      </w:r>
    </w:p>
    <w:p w14:paraId="3FB7746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Retrieve dimensions from </w:t>
      </w:r>
      <w:proofErr w:type="spellStart"/>
      <w:r w:rsidRPr="003C432E">
        <w:rPr>
          <w:rFonts w:ascii="Courier New" w:eastAsia="Times New Roman" w:hAnsi="Courier New" w:cs="Courier New"/>
          <w:i/>
          <w:iCs/>
          <w:sz w:val="20"/>
          <w:szCs w:val="20"/>
          <w:lang w:bidi="te-IN"/>
        </w:rPr>
        <w:t>A_prev's</w:t>
      </w:r>
      <w:proofErr w:type="spellEnd"/>
      <w:r w:rsidRPr="003C432E">
        <w:rPr>
          <w:rFonts w:ascii="Courier New" w:eastAsia="Times New Roman" w:hAnsi="Courier New" w:cs="Courier New"/>
          <w:i/>
          <w:iCs/>
          <w:sz w:val="20"/>
          <w:szCs w:val="20"/>
          <w:lang w:bidi="te-IN"/>
        </w:rPr>
        <w:t xml:space="preserve"> shape</w:t>
      </w:r>
    </w:p>
    <w:p w14:paraId="7BFA6D9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w:t>
      </w:r>
      <w:proofErr w:type="gramStart"/>
      <w:r w:rsidRPr="003C432E">
        <w:rPr>
          <w:rFonts w:ascii="Courier New" w:eastAsia="Times New Roman" w:hAnsi="Courier New" w:cs="Courier New"/>
          <w:sz w:val="20"/>
          <w:szCs w:val="20"/>
          <w:lang w:bidi="te-IN"/>
        </w:rPr>
        <w:t>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514AF43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dimensions from W's shape</w:t>
      </w:r>
    </w:p>
    <w:p w14:paraId="43881BB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(f, f,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W</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579C936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CD082C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information from "</w:t>
      </w:r>
      <w:proofErr w:type="spellStart"/>
      <w:r w:rsidRPr="003C432E">
        <w:rPr>
          <w:rFonts w:ascii="Courier New" w:eastAsia="Times New Roman" w:hAnsi="Courier New" w:cs="Courier New"/>
          <w:i/>
          <w:iCs/>
          <w:sz w:val="20"/>
          <w:szCs w:val="20"/>
          <w:lang w:bidi="te-IN"/>
        </w:rPr>
        <w:t>hparameters</w:t>
      </w:r>
      <w:proofErr w:type="spellEnd"/>
      <w:r w:rsidRPr="003C432E">
        <w:rPr>
          <w:rFonts w:ascii="Courier New" w:eastAsia="Times New Roman" w:hAnsi="Courier New" w:cs="Courier New"/>
          <w:i/>
          <w:iCs/>
          <w:sz w:val="20"/>
          <w:szCs w:val="20"/>
          <w:lang w:bidi="te-IN"/>
        </w:rPr>
        <w:t>"</w:t>
      </w:r>
    </w:p>
    <w:p w14:paraId="5636FA3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["stride"]</w:t>
      </w:r>
    </w:p>
    <w:p w14:paraId="162AFB7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pad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["pad"]</w:t>
      </w:r>
    </w:p>
    <w:p w14:paraId="09FD96A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089C57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Retrieve dimensions from </w:t>
      </w:r>
      <w:proofErr w:type="spellStart"/>
      <w:r w:rsidRPr="003C432E">
        <w:rPr>
          <w:rFonts w:ascii="Courier New" w:eastAsia="Times New Roman" w:hAnsi="Courier New" w:cs="Courier New"/>
          <w:i/>
          <w:iCs/>
          <w:sz w:val="20"/>
          <w:szCs w:val="20"/>
          <w:lang w:bidi="te-IN"/>
        </w:rPr>
        <w:t>dZ's</w:t>
      </w:r>
      <w:proofErr w:type="spellEnd"/>
      <w:r w:rsidRPr="003C432E">
        <w:rPr>
          <w:rFonts w:ascii="Courier New" w:eastAsia="Times New Roman" w:hAnsi="Courier New" w:cs="Courier New"/>
          <w:i/>
          <w:iCs/>
          <w:sz w:val="20"/>
          <w:szCs w:val="20"/>
          <w:lang w:bidi="te-IN"/>
        </w:rPr>
        <w:t xml:space="preserve"> shape</w:t>
      </w:r>
    </w:p>
    <w:p w14:paraId="2069013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dZ</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776010B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B6E1AB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Initialize </w:t>
      </w:r>
      <w:proofErr w:type="spellStart"/>
      <w:r w:rsidRPr="003C432E">
        <w:rPr>
          <w:rFonts w:ascii="Courier New" w:eastAsia="Times New Roman" w:hAnsi="Courier New" w:cs="Courier New"/>
          <w:i/>
          <w:iCs/>
          <w:sz w:val="20"/>
          <w:szCs w:val="20"/>
          <w:lang w:bidi="te-IN"/>
        </w:rPr>
        <w:t>dA_prev</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dW</w:t>
      </w:r>
      <w:proofErr w:type="spell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db</w:t>
      </w:r>
      <w:proofErr w:type="spellEnd"/>
      <w:r w:rsidRPr="003C432E">
        <w:rPr>
          <w:rFonts w:ascii="Courier New" w:eastAsia="Times New Roman" w:hAnsi="Courier New" w:cs="Courier New"/>
          <w:i/>
          <w:iCs/>
          <w:sz w:val="20"/>
          <w:szCs w:val="20"/>
          <w:lang w:bidi="te-IN"/>
        </w:rPr>
        <w:t xml:space="preserve"> with the correct shapes</w:t>
      </w:r>
    </w:p>
    <w:p w14:paraId="0A04B1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zeros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A_prev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xml:space="preserve">)                          </w:t>
      </w:r>
    </w:p>
    <w:p w14:paraId="712CC48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zeros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W</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5D7D0AF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zeros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b</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b.shape</w:t>
      </w:r>
      <w:proofErr w:type="spellEnd"/>
      <w:r w:rsidRPr="003C432E">
        <w:rPr>
          <w:rFonts w:ascii="Courier New" w:eastAsia="Times New Roman" w:hAnsi="Courier New" w:cs="Courier New"/>
          <w:i/>
          <w:iCs/>
          <w:sz w:val="20"/>
          <w:szCs w:val="20"/>
          <w:lang w:bidi="te-IN"/>
        </w:rPr>
        <w:t xml:space="preserve"> = [1,1,1,n_C]</w:t>
      </w:r>
    </w:p>
    <w:p w14:paraId="2119C8E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53CD10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Pad </w:t>
      </w:r>
      <w:proofErr w:type="spellStart"/>
      <w:r w:rsidRPr="003C432E">
        <w:rPr>
          <w:rFonts w:ascii="Courier New" w:eastAsia="Times New Roman" w:hAnsi="Courier New" w:cs="Courier New"/>
          <w:i/>
          <w:iCs/>
          <w:sz w:val="20"/>
          <w:szCs w:val="20"/>
          <w:lang w:bidi="te-IN"/>
        </w:rPr>
        <w:t>A_prev</w:t>
      </w:r>
      <w:proofErr w:type="spellEnd"/>
      <w:r w:rsidRPr="003C432E">
        <w:rPr>
          <w:rFonts w:ascii="Courier New" w:eastAsia="Times New Roman" w:hAnsi="Courier New" w:cs="Courier New"/>
          <w:i/>
          <w:iCs/>
          <w:sz w:val="20"/>
          <w:szCs w:val="20"/>
          <w:lang w:bidi="te-IN"/>
        </w:rPr>
        <w:t xml:space="preserve"> and </w:t>
      </w:r>
      <w:proofErr w:type="spellStart"/>
      <w:r w:rsidRPr="003C432E">
        <w:rPr>
          <w:rFonts w:ascii="Courier New" w:eastAsia="Times New Roman" w:hAnsi="Courier New" w:cs="Courier New"/>
          <w:i/>
          <w:iCs/>
          <w:sz w:val="20"/>
          <w:szCs w:val="20"/>
          <w:lang w:bidi="te-IN"/>
        </w:rPr>
        <w:t>dA_prev</w:t>
      </w:r>
      <w:proofErr w:type="spellEnd"/>
    </w:p>
    <w:p w14:paraId="392B0F1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zero_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pad)</w:t>
      </w:r>
    </w:p>
    <w:p w14:paraId="43EDFB2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zero_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dA_prev</w:t>
      </w:r>
      <w:proofErr w:type="spellEnd"/>
      <w:r w:rsidRPr="003C432E">
        <w:rPr>
          <w:rFonts w:ascii="Courier New" w:eastAsia="Times New Roman" w:hAnsi="Courier New" w:cs="Courier New"/>
          <w:sz w:val="20"/>
          <w:szCs w:val="20"/>
          <w:lang w:bidi="te-IN"/>
        </w:rPr>
        <w:t>, pad)</w:t>
      </w:r>
    </w:p>
    <w:p w14:paraId="1BCA052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034832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range(m):                       </w:t>
      </w:r>
      <w:r w:rsidRPr="003C432E">
        <w:rPr>
          <w:rFonts w:ascii="Courier New" w:eastAsia="Times New Roman" w:hAnsi="Courier New" w:cs="Courier New"/>
          <w:i/>
          <w:iCs/>
          <w:sz w:val="20"/>
          <w:szCs w:val="20"/>
          <w:lang w:bidi="te-IN"/>
        </w:rPr>
        <w:t># loop over the training examples</w:t>
      </w:r>
    </w:p>
    <w:p w14:paraId="699875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8D2B73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gramStart"/>
      <w:r w:rsidRPr="003C432E">
        <w:rPr>
          <w:rFonts w:ascii="Courier New" w:eastAsia="Times New Roman" w:hAnsi="Courier New" w:cs="Courier New"/>
          <w:i/>
          <w:iCs/>
          <w:sz w:val="20"/>
          <w:szCs w:val="20"/>
          <w:lang w:bidi="te-IN"/>
        </w:rPr>
        <w:t>select</w:t>
      </w:r>
      <w:proofErr w:type="gramEnd"/>
      <w:r w:rsidRPr="003C432E">
        <w:rPr>
          <w:rFonts w:ascii="Courier New" w:eastAsia="Times New Roman" w:hAnsi="Courier New" w:cs="Courier New"/>
          <w:i/>
          <w:iCs/>
          <w:sz w:val="20"/>
          <w:szCs w:val="20"/>
          <w:lang w:bidi="te-IN"/>
        </w:rPr>
        <w:t xml:space="preserve"> </w:t>
      </w:r>
      <w:proofErr w:type="spellStart"/>
      <w:r w:rsidRPr="003C432E">
        <w:rPr>
          <w:rFonts w:ascii="Courier New" w:eastAsia="Times New Roman" w:hAnsi="Courier New" w:cs="Courier New"/>
          <w:i/>
          <w:iCs/>
          <w:sz w:val="20"/>
          <w:szCs w:val="20"/>
          <w:lang w:bidi="te-IN"/>
        </w:rPr>
        <w:t>ith</w:t>
      </w:r>
      <w:proofErr w:type="spellEnd"/>
      <w:r w:rsidRPr="003C432E">
        <w:rPr>
          <w:rFonts w:ascii="Courier New" w:eastAsia="Times New Roman" w:hAnsi="Courier New" w:cs="Courier New"/>
          <w:i/>
          <w:iCs/>
          <w:sz w:val="20"/>
          <w:szCs w:val="20"/>
          <w:lang w:bidi="te-IN"/>
        </w:rPr>
        <w:t xml:space="preserve"> training example from </w:t>
      </w:r>
      <w:proofErr w:type="spellStart"/>
      <w:r w:rsidRPr="003C432E">
        <w:rPr>
          <w:rFonts w:ascii="Courier New" w:eastAsia="Times New Roman" w:hAnsi="Courier New" w:cs="Courier New"/>
          <w:i/>
          <w:iCs/>
          <w:sz w:val="20"/>
          <w:szCs w:val="20"/>
          <w:lang w:bidi="te-IN"/>
        </w:rPr>
        <w:t>A_prev_pad</w:t>
      </w:r>
      <w:proofErr w:type="spellEnd"/>
      <w:r w:rsidRPr="003C432E">
        <w:rPr>
          <w:rFonts w:ascii="Courier New" w:eastAsia="Times New Roman" w:hAnsi="Courier New" w:cs="Courier New"/>
          <w:i/>
          <w:iCs/>
          <w:sz w:val="20"/>
          <w:szCs w:val="20"/>
          <w:lang w:bidi="te-IN"/>
        </w:rPr>
        <w:t xml:space="preserve"> and </w:t>
      </w:r>
      <w:proofErr w:type="spellStart"/>
      <w:r w:rsidRPr="003C432E">
        <w:rPr>
          <w:rFonts w:ascii="Courier New" w:eastAsia="Times New Roman" w:hAnsi="Courier New" w:cs="Courier New"/>
          <w:i/>
          <w:iCs/>
          <w:sz w:val="20"/>
          <w:szCs w:val="20"/>
          <w:lang w:bidi="te-IN"/>
        </w:rPr>
        <w:t>dA_prev_pad</w:t>
      </w:r>
      <w:proofErr w:type="spellEnd"/>
    </w:p>
    <w:p w14:paraId="66CBFB0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w:t>
      </w:r>
    </w:p>
    <w:p w14:paraId="3A6AC01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da_prev_pad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dA_prev_pad</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w:t>
      </w:r>
    </w:p>
    <w:p w14:paraId="2C573BA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998F3C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h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vertical axis of the output volume</w:t>
      </w:r>
    </w:p>
    <w:p w14:paraId="6BCBE46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horizontal axis of the output volume</w:t>
      </w:r>
    </w:p>
    <w:p w14:paraId="0806A44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c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the channels of the output volume</w:t>
      </w:r>
    </w:p>
    <w:p w14:paraId="01D915A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0217E8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w:t>
      </w:r>
      <w:r w:rsidRPr="003C432E">
        <w:rPr>
          <w:rFonts w:ascii="Courier New" w:eastAsia="Times New Roman" w:hAnsi="Courier New" w:cs="Courier New"/>
          <w:i/>
          <w:iCs/>
          <w:sz w:val="20"/>
          <w:szCs w:val="20"/>
          <w:lang w:bidi="te-IN"/>
        </w:rPr>
        <w:t># Find the corners of the current "slice"</w:t>
      </w:r>
    </w:p>
    <w:p w14:paraId="2000552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h </w:t>
      </w:r>
    </w:p>
    <w:p w14:paraId="47D025B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w:t>
      </w:r>
    </w:p>
    <w:p w14:paraId="1743918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w:t>
      </w:r>
    </w:p>
    <w:p w14:paraId="1633D7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w:t>
      </w:r>
    </w:p>
    <w:p w14:paraId="5DE48D5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240FFA0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the corners to define the slice from </w:t>
      </w:r>
      <w:proofErr w:type="spellStart"/>
      <w:r w:rsidRPr="003C432E">
        <w:rPr>
          <w:rFonts w:ascii="Courier New" w:eastAsia="Times New Roman" w:hAnsi="Courier New" w:cs="Courier New"/>
          <w:i/>
          <w:iCs/>
          <w:sz w:val="20"/>
          <w:szCs w:val="20"/>
          <w:lang w:bidi="te-IN"/>
        </w:rPr>
        <w:t>a_prev_pad</w:t>
      </w:r>
      <w:proofErr w:type="spellEnd"/>
    </w:p>
    <w:p w14:paraId="13F6F4A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a_slice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a_prev_pad</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vert_</w:t>
      </w:r>
      <w:proofErr w:type="gramStart"/>
      <w:r w:rsidRPr="003C432E">
        <w:rPr>
          <w:rFonts w:ascii="Courier New" w:eastAsia="Times New Roman" w:hAnsi="Courier New" w:cs="Courier New"/>
          <w:sz w:val="20"/>
          <w:szCs w:val="20"/>
          <w:lang w:bidi="te-IN"/>
        </w:rPr>
        <w:t>start:vert</w:t>
      </w:r>
      <w:proofErr w:type="gramEnd"/>
      <w:r w:rsidRPr="003C432E">
        <w:rPr>
          <w:rFonts w:ascii="Courier New" w:eastAsia="Times New Roman" w:hAnsi="Courier New" w:cs="Courier New"/>
          <w:sz w:val="20"/>
          <w:szCs w:val="20"/>
          <w:lang w:bidi="te-IN"/>
        </w:rPr>
        <w:t>_end,horiz_start:horiz_end</w:t>
      </w:r>
      <w:proofErr w:type="spellEnd"/>
      <w:r w:rsidRPr="003C432E">
        <w:rPr>
          <w:rFonts w:ascii="Courier New" w:eastAsia="Times New Roman" w:hAnsi="Courier New" w:cs="Courier New"/>
          <w:sz w:val="20"/>
          <w:szCs w:val="20"/>
          <w:lang w:bidi="te-IN"/>
        </w:rPr>
        <w:t>,:]</w:t>
      </w:r>
    </w:p>
    <w:p w14:paraId="04152B1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3B22416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Update gradients for the window and the filter's parameters using the code formulas given above</w:t>
      </w:r>
    </w:p>
    <w:p w14:paraId="2C3413E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da_prev_</w:t>
      </w:r>
      <w:proofErr w:type="gramStart"/>
      <w:r w:rsidRPr="003C432E">
        <w:rPr>
          <w:rFonts w:ascii="Courier New" w:eastAsia="Times New Roman" w:hAnsi="Courier New" w:cs="Courier New"/>
          <w:sz w:val="20"/>
          <w:szCs w:val="20"/>
          <w:lang w:bidi="te-IN"/>
        </w:rPr>
        <w:t>pad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vert_start:vert_end</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horiz_start:horiz_end</w:t>
      </w:r>
      <w:proofErr w:type="spellEnd"/>
      <w:r w:rsidRPr="003C432E">
        <w:rPr>
          <w:rFonts w:ascii="Courier New" w:eastAsia="Times New Roman" w:hAnsi="Courier New" w:cs="Courier New"/>
          <w:sz w:val="20"/>
          <w:szCs w:val="20"/>
          <w:lang w:bidi="te-IN"/>
        </w:rPr>
        <w:t xml:space="preserve">, :]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h, w, c]</w:t>
      </w:r>
    </w:p>
    <w:p w14:paraId="64EBD4E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dW</w:t>
      </w:r>
      <w:proofErr w:type="spellEnd"/>
      <w:proofErr w:type="gramStart"/>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a_slice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h, w, c]</w:t>
      </w:r>
    </w:p>
    <w:p w14:paraId="4652F81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db</w:t>
      </w:r>
      <w:proofErr w:type="spellEnd"/>
      <w:proofErr w:type="gramStart"/>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h, w, c]</w:t>
      </w:r>
    </w:p>
    <w:p w14:paraId="7805165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638304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Set the </w:t>
      </w:r>
      <w:proofErr w:type="spellStart"/>
      <w:r w:rsidRPr="003C432E">
        <w:rPr>
          <w:rFonts w:ascii="Courier New" w:eastAsia="Times New Roman" w:hAnsi="Courier New" w:cs="Courier New"/>
          <w:i/>
          <w:iCs/>
          <w:sz w:val="20"/>
          <w:szCs w:val="20"/>
          <w:lang w:bidi="te-IN"/>
        </w:rPr>
        <w:t>ith</w:t>
      </w:r>
      <w:proofErr w:type="spellEnd"/>
      <w:r w:rsidRPr="003C432E">
        <w:rPr>
          <w:rFonts w:ascii="Courier New" w:eastAsia="Times New Roman" w:hAnsi="Courier New" w:cs="Courier New"/>
          <w:i/>
          <w:iCs/>
          <w:sz w:val="20"/>
          <w:szCs w:val="20"/>
          <w:lang w:bidi="te-IN"/>
        </w:rPr>
        <w:t xml:space="preserve"> training example's </w:t>
      </w:r>
      <w:proofErr w:type="spellStart"/>
      <w:r w:rsidRPr="003C432E">
        <w:rPr>
          <w:rFonts w:ascii="Courier New" w:eastAsia="Times New Roman" w:hAnsi="Courier New" w:cs="Courier New"/>
          <w:i/>
          <w:iCs/>
          <w:sz w:val="20"/>
          <w:szCs w:val="20"/>
          <w:lang w:bidi="te-IN"/>
        </w:rPr>
        <w:t>dA_prev</w:t>
      </w:r>
      <w:proofErr w:type="spellEnd"/>
      <w:r w:rsidRPr="003C432E">
        <w:rPr>
          <w:rFonts w:ascii="Courier New" w:eastAsia="Times New Roman" w:hAnsi="Courier New" w:cs="Courier New"/>
          <w:i/>
          <w:iCs/>
          <w:sz w:val="20"/>
          <w:szCs w:val="20"/>
          <w:lang w:bidi="te-IN"/>
        </w:rPr>
        <w:t xml:space="preserve"> to the unpadded </w:t>
      </w:r>
      <w:proofErr w:type="spellStart"/>
      <w:r w:rsidRPr="003C432E">
        <w:rPr>
          <w:rFonts w:ascii="Courier New" w:eastAsia="Times New Roman" w:hAnsi="Courier New" w:cs="Courier New"/>
          <w:i/>
          <w:iCs/>
          <w:sz w:val="20"/>
          <w:szCs w:val="20"/>
          <w:lang w:bidi="te-IN"/>
        </w:rPr>
        <w:t>da_prev_pad</w:t>
      </w:r>
      <w:proofErr w:type="spellEnd"/>
      <w:r w:rsidRPr="003C432E">
        <w:rPr>
          <w:rFonts w:ascii="Courier New" w:eastAsia="Times New Roman" w:hAnsi="Courier New" w:cs="Courier New"/>
          <w:i/>
          <w:iCs/>
          <w:sz w:val="20"/>
          <w:szCs w:val="20"/>
          <w:lang w:bidi="te-IN"/>
        </w:rPr>
        <w:t xml:space="preserve"> (Hint: use </w:t>
      </w:r>
      <w:proofErr w:type="gramStart"/>
      <w:r w:rsidRPr="003C432E">
        <w:rPr>
          <w:rFonts w:ascii="Courier New" w:eastAsia="Times New Roman" w:hAnsi="Courier New" w:cs="Courier New"/>
          <w:i/>
          <w:iCs/>
          <w:sz w:val="20"/>
          <w:szCs w:val="20"/>
          <w:lang w:bidi="te-IN"/>
        </w:rPr>
        <w:t>X[</w:t>
      </w:r>
      <w:proofErr w:type="gramEnd"/>
      <w:r w:rsidRPr="003C432E">
        <w:rPr>
          <w:rFonts w:ascii="Courier New" w:eastAsia="Times New Roman" w:hAnsi="Courier New" w:cs="Courier New"/>
          <w:i/>
          <w:iCs/>
          <w:sz w:val="20"/>
          <w:szCs w:val="20"/>
          <w:lang w:bidi="te-IN"/>
        </w:rPr>
        <w:t>pad:-pad, pad:-pad, :])</w:t>
      </w:r>
    </w:p>
    <w:p w14:paraId="64A1C22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w:t>
      </w:r>
      <w:proofErr w:type="gramStart"/>
      <w:r w:rsidRPr="003C432E">
        <w:rPr>
          <w:rFonts w:ascii="Courier New" w:eastAsia="Times New Roman" w:hAnsi="Courier New" w:cs="Courier New"/>
          <w:sz w:val="20"/>
          <w:szCs w:val="20"/>
          <w:lang w:bidi="te-IN"/>
        </w:rPr>
        <w:t>prev</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 :, :]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da_prev_pad</w:t>
      </w:r>
      <w:proofErr w:type="spellEnd"/>
      <w:r w:rsidRPr="003C432E">
        <w:rPr>
          <w:rFonts w:ascii="Courier New" w:eastAsia="Times New Roman" w:hAnsi="Courier New" w:cs="Courier New"/>
          <w:sz w:val="20"/>
          <w:szCs w:val="20"/>
          <w:lang w:bidi="te-IN"/>
        </w:rPr>
        <w:t>[pad:</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pad, pad:</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pad, :]</w:t>
      </w:r>
    </w:p>
    <w:p w14:paraId="2CA142D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18DACD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Making sure your output shape is correct</w:t>
      </w:r>
    </w:p>
    <w:p w14:paraId="732D58B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dA_prev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w:t>
      </w:r>
    </w:p>
    <w:p w14:paraId="2DB0B0A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E74F60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db</w:t>
      </w:r>
      <w:proofErr w:type="spellEnd"/>
      <w:proofErr w:type="gramEnd"/>
    </w:p>
    <w:p w14:paraId="180ED604"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[55]:</w:t>
      </w:r>
    </w:p>
    <w:p w14:paraId="0C3513E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We'll run </w:t>
      </w:r>
      <w:proofErr w:type="spellStart"/>
      <w:r w:rsidRPr="003C432E">
        <w:rPr>
          <w:rFonts w:ascii="Courier New" w:eastAsia="Times New Roman" w:hAnsi="Courier New" w:cs="Courier New"/>
          <w:i/>
          <w:iCs/>
          <w:sz w:val="20"/>
          <w:szCs w:val="20"/>
          <w:lang w:bidi="te-IN"/>
        </w:rPr>
        <w:t>conv_forward</w:t>
      </w:r>
      <w:proofErr w:type="spellEnd"/>
      <w:r w:rsidRPr="003C432E">
        <w:rPr>
          <w:rFonts w:ascii="Courier New" w:eastAsia="Times New Roman" w:hAnsi="Courier New" w:cs="Courier New"/>
          <w:i/>
          <w:iCs/>
          <w:sz w:val="20"/>
          <w:szCs w:val="20"/>
          <w:lang w:bidi="te-IN"/>
        </w:rPr>
        <w:t xml:space="preserve"> to initialize the 'Z' and '</w:t>
      </w:r>
      <w:proofErr w:type="spellStart"/>
      <w:r w:rsidRPr="003C432E">
        <w:rPr>
          <w:rFonts w:ascii="Courier New" w:eastAsia="Times New Roman" w:hAnsi="Courier New" w:cs="Courier New"/>
          <w:i/>
          <w:iCs/>
          <w:sz w:val="20"/>
          <w:szCs w:val="20"/>
          <w:lang w:bidi="te-IN"/>
        </w:rPr>
        <w:t>cache_conv</w:t>
      </w:r>
      <w:proofErr w:type="spellEnd"/>
      <w:r w:rsidRPr="003C432E">
        <w:rPr>
          <w:rFonts w:ascii="Courier New" w:eastAsia="Times New Roman" w:hAnsi="Courier New" w:cs="Courier New"/>
          <w:i/>
          <w:iCs/>
          <w:sz w:val="20"/>
          <w:szCs w:val="20"/>
          <w:lang w:bidi="te-IN"/>
        </w:rPr>
        <w:t>",</w:t>
      </w:r>
    </w:p>
    <w:p w14:paraId="6B4A0E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which we'll use to test the </w:t>
      </w:r>
      <w:proofErr w:type="spellStart"/>
      <w:r w:rsidRPr="003C432E">
        <w:rPr>
          <w:rFonts w:ascii="Courier New" w:eastAsia="Times New Roman" w:hAnsi="Courier New" w:cs="Courier New"/>
          <w:i/>
          <w:iCs/>
          <w:sz w:val="20"/>
          <w:szCs w:val="20"/>
          <w:lang w:bidi="te-IN"/>
        </w:rPr>
        <w:t>conv_backward</w:t>
      </w:r>
      <w:proofErr w:type="spellEnd"/>
      <w:r w:rsidRPr="003C432E">
        <w:rPr>
          <w:rFonts w:ascii="Courier New" w:eastAsia="Times New Roman" w:hAnsi="Courier New" w:cs="Courier New"/>
          <w:i/>
          <w:iCs/>
          <w:sz w:val="20"/>
          <w:szCs w:val="20"/>
          <w:lang w:bidi="te-IN"/>
        </w:rPr>
        <w:t xml:space="preserve"> function</w:t>
      </w:r>
    </w:p>
    <w:p w14:paraId="131F7AA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39AFFAA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(10, 4, 4, 3)</w:t>
      </w:r>
    </w:p>
    <w:p w14:paraId="2F2FD1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W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(2, 2, 3, 8)</w:t>
      </w:r>
    </w:p>
    <w:p w14:paraId="5877A20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b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(1, 1, 1, 8)</w:t>
      </w:r>
    </w:p>
    <w:p w14:paraId="008EDC3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{"pad</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xml:space="preserve"> 2,</w:t>
      </w:r>
    </w:p>
    <w:p w14:paraId="03A36B1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"stride": 2}</w:t>
      </w:r>
    </w:p>
    <w:p w14:paraId="2F4F6EC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Z, </w:t>
      </w:r>
      <w:proofErr w:type="spellStart"/>
      <w:r w:rsidRPr="003C432E">
        <w:rPr>
          <w:rFonts w:ascii="Courier New" w:eastAsia="Times New Roman" w:hAnsi="Courier New" w:cs="Courier New"/>
          <w:sz w:val="20"/>
          <w:szCs w:val="20"/>
          <w:lang w:bidi="te-IN"/>
        </w:rPr>
        <w:t>cache_conv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 b,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15589F9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03EF244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i/>
          <w:iCs/>
          <w:sz w:val="20"/>
          <w:szCs w:val="20"/>
          <w:lang w:bidi="te-IN"/>
        </w:rPr>
        <w:t xml:space="preserve"># Test </w:t>
      </w:r>
      <w:proofErr w:type="spellStart"/>
      <w:r w:rsidRPr="003C432E">
        <w:rPr>
          <w:rFonts w:ascii="Courier New" w:eastAsia="Times New Roman" w:hAnsi="Courier New" w:cs="Courier New"/>
          <w:i/>
          <w:iCs/>
          <w:sz w:val="20"/>
          <w:szCs w:val="20"/>
          <w:lang w:bidi="te-IN"/>
        </w:rPr>
        <w:t>conv_backward</w:t>
      </w:r>
      <w:proofErr w:type="spellEnd"/>
    </w:p>
    <w:p w14:paraId="084EC33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conv_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Z, </w:t>
      </w:r>
      <w:proofErr w:type="spellStart"/>
      <w:r w:rsidRPr="003C432E">
        <w:rPr>
          <w:rFonts w:ascii="Courier New" w:eastAsia="Times New Roman" w:hAnsi="Courier New" w:cs="Courier New"/>
          <w:sz w:val="20"/>
          <w:szCs w:val="20"/>
          <w:lang w:bidi="te-IN"/>
        </w:rPr>
        <w:t>cache_conv</w:t>
      </w:r>
      <w:proofErr w:type="spellEnd"/>
      <w:r w:rsidRPr="003C432E">
        <w:rPr>
          <w:rFonts w:ascii="Courier New" w:eastAsia="Times New Roman" w:hAnsi="Courier New" w:cs="Courier New"/>
          <w:sz w:val="20"/>
          <w:szCs w:val="20"/>
          <w:lang w:bidi="te-IN"/>
        </w:rPr>
        <w:t>)</w:t>
      </w:r>
    </w:p>
    <w:p w14:paraId="50A4F9C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40E233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dA_mean</w:t>
      </w:r>
      <w:proofErr w:type="spellEnd"/>
      <w:r w:rsidRPr="003C432E">
        <w:rPr>
          <w:rFonts w:ascii="Courier New" w:eastAsia="Times New Roman" w:hAnsi="Courier New" w:cs="Courier New"/>
          <w:sz w:val="20"/>
          <w:szCs w:val="20"/>
          <w:lang w:bidi="te-IN"/>
        </w:rPr>
        <w:t xml:space="preserve"> =",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w:t>
      </w:r>
    </w:p>
    <w:p w14:paraId="0D6AAD4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dW_mean</w:t>
      </w:r>
      <w:proofErr w:type="spellEnd"/>
      <w:r w:rsidRPr="003C432E">
        <w:rPr>
          <w:rFonts w:ascii="Courier New" w:eastAsia="Times New Roman" w:hAnsi="Courier New" w:cs="Courier New"/>
          <w:sz w:val="20"/>
          <w:szCs w:val="20"/>
          <w:lang w:bidi="te-IN"/>
        </w:rPr>
        <w:t xml:space="preserve"> =",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w:t>
      </w:r>
    </w:p>
    <w:p w14:paraId="50867FF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db_mean</w:t>
      </w:r>
      <w:proofErr w:type="spellEnd"/>
      <w:r w:rsidRPr="003C432E">
        <w:rPr>
          <w:rFonts w:ascii="Courier New" w:eastAsia="Times New Roman" w:hAnsi="Courier New" w:cs="Courier New"/>
          <w:sz w:val="20"/>
          <w:szCs w:val="20"/>
          <w:lang w:bidi="te-IN"/>
        </w:rPr>
        <w:t xml:space="preserve"> =",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w:t>
      </w:r>
    </w:p>
    <w:p w14:paraId="52E90F2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51F67FB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xml:space="preserve">, "Output must be a </w:t>
      </w:r>
      <w:proofErr w:type="spellStart"/>
      <w:r w:rsidRPr="003C432E">
        <w:rPr>
          <w:rFonts w:ascii="Courier New" w:eastAsia="Times New Roman" w:hAnsi="Courier New" w:cs="Courier New"/>
          <w:sz w:val="20"/>
          <w:szCs w:val="20"/>
          <w:lang w:bidi="te-IN"/>
        </w:rPr>
        <w:t>np.ndarray</w:t>
      </w:r>
      <w:proofErr w:type="spellEnd"/>
      <w:r w:rsidRPr="003C432E">
        <w:rPr>
          <w:rFonts w:ascii="Courier New" w:eastAsia="Times New Roman" w:hAnsi="Courier New" w:cs="Courier New"/>
          <w:sz w:val="20"/>
          <w:szCs w:val="20"/>
          <w:lang w:bidi="te-IN"/>
        </w:rPr>
        <w:t>"</w:t>
      </w:r>
    </w:p>
    <w:p w14:paraId="788E6CB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xml:space="preserve">, "Output must be a </w:t>
      </w:r>
      <w:proofErr w:type="spellStart"/>
      <w:r w:rsidRPr="003C432E">
        <w:rPr>
          <w:rFonts w:ascii="Courier New" w:eastAsia="Times New Roman" w:hAnsi="Courier New" w:cs="Courier New"/>
          <w:sz w:val="20"/>
          <w:szCs w:val="20"/>
          <w:lang w:bidi="te-IN"/>
        </w:rPr>
        <w:t>np.ndarray</w:t>
      </w:r>
      <w:proofErr w:type="spellEnd"/>
      <w:r w:rsidRPr="003C432E">
        <w:rPr>
          <w:rFonts w:ascii="Courier New" w:eastAsia="Times New Roman" w:hAnsi="Courier New" w:cs="Courier New"/>
          <w:sz w:val="20"/>
          <w:szCs w:val="20"/>
          <w:lang w:bidi="te-IN"/>
        </w:rPr>
        <w:t>"</w:t>
      </w:r>
    </w:p>
    <w:p w14:paraId="0AEC9A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xml:space="preserve">, "Output must be a </w:t>
      </w:r>
      <w:proofErr w:type="spellStart"/>
      <w:r w:rsidRPr="003C432E">
        <w:rPr>
          <w:rFonts w:ascii="Courier New" w:eastAsia="Times New Roman" w:hAnsi="Courier New" w:cs="Courier New"/>
          <w:sz w:val="20"/>
          <w:szCs w:val="20"/>
          <w:lang w:bidi="te-IN"/>
        </w:rPr>
        <w:t>np.ndarray</w:t>
      </w:r>
      <w:proofErr w:type="spellEnd"/>
      <w:r w:rsidRPr="003C432E">
        <w:rPr>
          <w:rFonts w:ascii="Courier New" w:eastAsia="Times New Roman" w:hAnsi="Courier New" w:cs="Courier New"/>
          <w:sz w:val="20"/>
          <w:szCs w:val="20"/>
          <w:lang w:bidi="te-IN"/>
        </w:rPr>
        <w:t>"</w:t>
      </w:r>
    </w:p>
    <w:p w14:paraId="31F5656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(10, 4, 4, 3), </w:t>
      </w:r>
      <w:proofErr w:type="spellStart"/>
      <w:r w:rsidRPr="003C432E">
        <w:rPr>
          <w:rFonts w:ascii="Courier New" w:eastAsia="Times New Roman" w:hAnsi="Courier New" w:cs="Courier New"/>
          <w:sz w:val="20"/>
          <w:szCs w:val="20"/>
          <w:lang w:bidi="te-IN"/>
        </w:rPr>
        <w:t>f"Wrong</w:t>
      </w:r>
      <w:proofErr w:type="spellEnd"/>
      <w:r w:rsidRPr="003C432E">
        <w:rPr>
          <w:rFonts w:ascii="Courier New" w:eastAsia="Times New Roman" w:hAnsi="Courier New" w:cs="Courier New"/>
          <w:sz w:val="20"/>
          <w:szCs w:val="20"/>
          <w:lang w:bidi="te-IN"/>
        </w:rPr>
        <w:t xml:space="preserve"> shape for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 (10, 4, 4, 3)"</w:t>
      </w:r>
    </w:p>
    <w:p w14:paraId="2E40533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dW</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(2, 2, 3, 8), </w:t>
      </w:r>
      <w:proofErr w:type="spellStart"/>
      <w:r w:rsidRPr="003C432E">
        <w:rPr>
          <w:rFonts w:ascii="Courier New" w:eastAsia="Times New Roman" w:hAnsi="Courier New" w:cs="Courier New"/>
          <w:sz w:val="20"/>
          <w:szCs w:val="20"/>
          <w:lang w:bidi="te-IN"/>
        </w:rPr>
        <w:t>f"Wrong</w:t>
      </w:r>
      <w:proofErr w:type="spellEnd"/>
      <w:r w:rsidRPr="003C432E">
        <w:rPr>
          <w:rFonts w:ascii="Courier New" w:eastAsia="Times New Roman" w:hAnsi="Courier New" w:cs="Courier New"/>
          <w:sz w:val="20"/>
          <w:szCs w:val="20"/>
          <w:lang w:bidi="te-IN"/>
        </w:rPr>
        <w:t xml:space="preserve"> shape for </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dW</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 (2, 2, 3, 8)"</w:t>
      </w:r>
    </w:p>
    <w:p w14:paraId="74C48E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db</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(1, 1, 1, 8), </w:t>
      </w:r>
      <w:proofErr w:type="spellStart"/>
      <w:r w:rsidRPr="003C432E">
        <w:rPr>
          <w:rFonts w:ascii="Courier New" w:eastAsia="Times New Roman" w:hAnsi="Courier New" w:cs="Courier New"/>
          <w:sz w:val="20"/>
          <w:szCs w:val="20"/>
          <w:lang w:bidi="te-IN"/>
        </w:rPr>
        <w:t>f"Wrong</w:t>
      </w:r>
      <w:proofErr w:type="spellEnd"/>
      <w:r w:rsidRPr="003C432E">
        <w:rPr>
          <w:rFonts w:ascii="Courier New" w:eastAsia="Times New Roman" w:hAnsi="Courier New" w:cs="Courier New"/>
          <w:sz w:val="20"/>
          <w:szCs w:val="20"/>
          <w:lang w:bidi="te-IN"/>
        </w:rPr>
        <w:t xml:space="preserve"> shape for </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db</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 (1, 1, 1, 8)"</w:t>
      </w:r>
    </w:p>
    <w:p w14:paraId="338DC0E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lastRenderedPageBreak/>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isclose</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1.4524377), "Wrong values for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w:t>
      </w:r>
    </w:p>
    <w:p w14:paraId="602E8F9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isclose</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 xml:space="preserve">), 1.7269914), "Wrong values for </w:t>
      </w:r>
      <w:proofErr w:type="spellStart"/>
      <w:r w:rsidRPr="003C432E">
        <w:rPr>
          <w:rFonts w:ascii="Courier New" w:eastAsia="Times New Roman" w:hAnsi="Courier New" w:cs="Courier New"/>
          <w:sz w:val="20"/>
          <w:szCs w:val="20"/>
          <w:lang w:bidi="te-IN"/>
        </w:rPr>
        <w:t>dW</w:t>
      </w:r>
      <w:proofErr w:type="spellEnd"/>
      <w:r w:rsidRPr="003C432E">
        <w:rPr>
          <w:rFonts w:ascii="Courier New" w:eastAsia="Times New Roman" w:hAnsi="Courier New" w:cs="Courier New"/>
          <w:sz w:val="20"/>
          <w:szCs w:val="20"/>
          <w:lang w:bidi="te-IN"/>
        </w:rPr>
        <w:t>"</w:t>
      </w:r>
    </w:p>
    <w:p w14:paraId="7546C79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isclose</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 xml:space="preserve">), 7.8392325), "Wrong values for </w:t>
      </w:r>
      <w:proofErr w:type="spellStart"/>
      <w:r w:rsidRPr="003C432E">
        <w:rPr>
          <w:rFonts w:ascii="Courier New" w:eastAsia="Times New Roman" w:hAnsi="Courier New" w:cs="Courier New"/>
          <w:sz w:val="20"/>
          <w:szCs w:val="20"/>
          <w:lang w:bidi="te-IN"/>
        </w:rPr>
        <w:t>db</w:t>
      </w:r>
      <w:proofErr w:type="spellEnd"/>
      <w:r w:rsidRPr="003C432E">
        <w:rPr>
          <w:rFonts w:ascii="Courier New" w:eastAsia="Times New Roman" w:hAnsi="Courier New" w:cs="Courier New"/>
          <w:sz w:val="20"/>
          <w:szCs w:val="20"/>
          <w:lang w:bidi="te-IN"/>
        </w:rPr>
        <w:t>"</w:t>
      </w:r>
    </w:p>
    <w:p w14:paraId="3763560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78E9101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"\033[92m All tests passed.")</w:t>
      </w:r>
    </w:p>
    <w:p w14:paraId="201BBE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dA_mean</w:t>
      </w:r>
      <w:proofErr w:type="spellEnd"/>
      <w:r w:rsidRPr="003C432E">
        <w:rPr>
          <w:rFonts w:ascii="Courier New" w:eastAsia="Times New Roman" w:hAnsi="Courier New" w:cs="Courier New"/>
          <w:sz w:val="20"/>
          <w:szCs w:val="20"/>
          <w:lang w:bidi="te-IN"/>
        </w:rPr>
        <w:t xml:space="preserve"> = 1.4524377775388075</w:t>
      </w:r>
    </w:p>
    <w:p w14:paraId="6364C3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dW_mean</w:t>
      </w:r>
      <w:proofErr w:type="spellEnd"/>
      <w:r w:rsidRPr="003C432E">
        <w:rPr>
          <w:rFonts w:ascii="Courier New" w:eastAsia="Times New Roman" w:hAnsi="Courier New" w:cs="Courier New"/>
          <w:sz w:val="20"/>
          <w:szCs w:val="20"/>
          <w:lang w:bidi="te-IN"/>
        </w:rPr>
        <w:t xml:space="preserve"> = 1.7269914583139097</w:t>
      </w:r>
    </w:p>
    <w:p w14:paraId="2BBA1F6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db_mean</w:t>
      </w:r>
      <w:proofErr w:type="spellEnd"/>
      <w:r w:rsidRPr="003C432E">
        <w:rPr>
          <w:rFonts w:ascii="Courier New" w:eastAsia="Times New Roman" w:hAnsi="Courier New" w:cs="Courier New"/>
          <w:sz w:val="20"/>
          <w:szCs w:val="20"/>
          <w:lang w:bidi="te-IN"/>
        </w:rPr>
        <w:t xml:space="preserve"> = 7.839232564616838</w:t>
      </w:r>
    </w:p>
    <w:p w14:paraId="1E541F9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 xml:space="preserve"> All tests passed.</w:t>
      </w:r>
    </w:p>
    <w:p w14:paraId="1C4BD365"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Expected Output</w:t>
      </w:r>
      <w:r w:rsidRPr="003C432E">
        <w:rPr>
          <w:rFonts w:ascii="var(--jp-content-font-family)" w:eastAsia="Times New Roman" w:hAnsi="var(--jp-content-font-family)" w:cs="Times New Roman"/>
          <w:sz w:val="20"/>
          <w:szCs w:val="20"/>
          <w:lang w:bidi="te-IN"/>
        </w:rPr>
        <w:t>:</w:t>
      </w:r>
    </w:p>
    <w:tbl>
      <w:tblPr>
        <w:tblW w:w="0" w:type="auto"/>
        <w:tblCellMar>
          <w:top w:w="15" w:type="dxa"/>
          <w:left w:w="15" w:type="dxa"/>
          <w:bottom w:w="15" w:type="dxa"/>
          <w:right w:w="15" w:type="dxa"/>
        </w:tblCellMar>
        <w:tblLook w:val="04A0" w:firstRow="1" w:lastRow="0" w:firstColumn="1" w:lastColumn="0" w:noHBand="0" w:noVBand="1"/>
      </w:tblPr>
      <w:tblGrid>
        <w:gridCol w:w="1227"/>
        <w:gridCol w:w="1740"/>
      </w:tblGrid>
      <w:tr w:rsidR="003C432E" w:rsidRPr="003C432E" w14:paraId="406E5607"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23F99BBD"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proofErr w:type="spellStart"/>
            <w:r w:rsidRPr="003C432E">
              <w:rPr>
                <w:rFonts w:ascii="Times New Roman" w:eastAsia="Times New Roman" w:hAnsi="Times New Roman" w:cs="Times New Roman"/>
                <w:sz w:val="24"/>
                <w:szCs w:val="24"/>
                <w:lang w:bidi="te-IN"/>
              </w:rPr>
              <w:t>dA_mean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D87787"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1.45243777754</w:t>
            </w:r>
          </w:p>
        </w:tc>
      </w:tr>
      <w:tr w:rsidR="003C432E" w:rsidRPr="003C432E" w14:paraId="44750BA4"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63E7182B"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proofErr w:type="spellStart"/>
            <w:r w:rsidRPr="003C432E">
              <w:rPr>
                <w:rFonts w:ascii="Times New Roman" w:eastAsia="Times New Roman" w:hAnsi="Times New Roman" w:cs="Times New Roman"/>
                <w:sz w:val="24"/>
                <w:szCs w:val="24"/>
                <w:lang w:bidi="te-IN"/>
              </w:rPr>
              <w:t>dW_mean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970A5B"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1.72699145831</w:t>
            </w:r>
          </w:p>
        </w:tc>
      </w:tr>
      <w:tr w:rsidR="003C432E" w:rsidRPr="003C432E" w14:paraId="1C9001FC"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594C7076"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proofErr w:type="spellStart"/>
            <w:r w:rsidRPr="003C432E">
              <w:rPr>
                <w:rFonts w:ascii="Times New Roman" w:eastAsia="Times New Roman" w:hAnsi="Times New Roman" w:cs="Times New Roman"/>
                <w:sz w:val="24"/>
                <w:szCs w:val="24"/>
                <w:lang w:bidi="te-IN"/>
              </w:rPr>
              <w:t>db_mean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834F8F"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7.83923256462</w:t>
            </w:r>
          </w:p>
        </w:tc>
      </w:tr>
    </w:tbl>
    <w:p w14:paraId="5BA8DCA3" w14:textId="77777777" w:rsidR="003C432E" w:rsidRPr="003C432E" w:rsidRDefault="003C432E" w:rsidP="003C432E">
      <w:pPr>
        <w:shd w:val="clear" w:color="auto" w:fill="FFFFFF"/>
        <w:spacing w:before="100" w:beforeAutospacing="1" w:after="100" w:afterAutospacing="1" w:line="240" w:lineRule="auto"/>
        <w:outlineLvl w:val="1"/>
        <w:rPr>
          <w:rFonts w:ascii="var(--jp-content-font-family)" w:eastAsia="Times New Roman" w:hAnsi="var(--jp-content-font-family)" w:cs="Times New Roman"/>
          <w:b/>
          <w:bCs/>
          <w:sz w:val="36"/>
          <w:szCs w:val="36"/>
          <w:lang w:bidi="te-IN"/>
        </w:rPr>
      </w:pPr>
      <w:bookmarkStart w:id="18" w:name="5-2"/>
      <w:bookmarkEnd w:id="18"/>
      <w:r w:rsidRPr="003C432E">
        <w:rPr>
          <w:rFonts w:ascii="var(--jp-content-font-family)" w:eastAsia="Times New Roman" w:hAnsi="var(--jp-content-font-family)" w:cs="Times New Roman"/>
          <w:b/>
          <w:bCs/>
          <w:sz w:val="36"/>
          <w:szCs w:val="36"/>
          <w:lang w:bidi="te-IN"/>
        </w:rPr>
        <w:t>5.2 Pooling Layer - Backward Pass</w:t>
      </w:r>
    </w:p>
    <w:p w14:paraId="78254CFA"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Next, let's implement the backward pass for the pooling layer, starting with the MAX-POOL layer. Even though a pooling layer has no parameters for backprop to update, you still need to backpropagate the gradient through the pooling layer </w:t>
      </w:r>
      <w:proofErr w:type="gramStart"/>
      <w:r w:rsidRPr="003C432E">
        <w:rPr>
          <w:rFonts w:ascii="var(--jp-content-font-family)" w:eastAsia="Times New Roman" w:hAnsi="var(--jp-content-font-family)" w:cs="Times New Roman"/>
          <w:sz w:val="20"/>
          <w:szCs w:val="20"/>
          <w:lang w:bidi="te-IN"/>
        </w:rPr>
        <w:t>in order to</w:t>
      </w:r>
      <w:proofErr w:type="gramEnd"/>
      <w:r w:rsidRPr="003C432E">
        <w:rPr>
          <w:rFonts w:ascii="var(--jp-content-font-family)" w:eastAsia="Times New Roman" w:hAnsi="var(--jp-content-font-family)" w:cs="Times New Roman"/>
          <w:sz w:val="20"/>
          <w:szCs w:val="20"/>
          <w:lang w:bidi="te-IN"/>
        </w:rPr>
        <w:t xml:space="preserve"> compute gradients for layers that came before the pooling layer.</w:t>
      </w:r>
    </w:p>
    <w:p w14:paraId="4A070503"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19" w:name="5-2-1"/>
      <w:bookmarkEnd w:id="19"/>
      <w:r w:rsidRPr="003C432E">
        <w:rPr>
          <w:rFonts w:ascii="var(--jp-content-font-family)" w:eastAsia="Times New Roman" w:hAnsi="var(--jp-content-font-family)" w:cs="Times New Roman"/>
          <w:b/>
          <w:bCs/>
          <w:sz w:val="27"/>
          <w:szCs w:val="27"/>
          <w:lang w:bidi="te-IN"/>
        </w:rPr>
        <w:t>5.2.1 Max Pooling - Backward Pass</w:t>
      </w:r>
    </w:p>
    <w:p w14:paraId="0A58170A"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Before jumping into the backpropagation of the pooling layer, you are going to build a helper function called </w:t>
      </w:r>
      <w:proofErr w:type="spellStart"/>
      <w:r w:rsidRPr="003C432E">
        <w:rPr>
          <w:rFonts w:ascii="var(--jp-code-font-family)" w:eastAsia="Times New Roman" w:hAnsi="var(--jp-code-font-family)" w:cs="Courier New"/>
          <w:sz w:val="20"/>
          <w:szCs w:val="20"/>
          <w:bdr w:val="none" w:sz="0" w:space="0" w:color="auto" w:frame="1"/>
          <w:lang w:bidi="te-IN"/>
        </w:rPr>
        <w:t>create_mask_from_</w:t>
      </w:r>
      <w:proofErr w:type="gramStart"/>
      <w:r w:rsidRPr="003C432E">
        <w:rPr>
          <w:rFonts w:ascii="var(--jp-code-font-family)" w:eastAsia="Times New Roman" w:hAnsi="var(--jp-code-font-family)" w:cs="Courier New"/>
          <w:sz w:val="20"/>
          <w:szCs w:val="20"/>
          <w:bdr w:val="none" w:sz="0" w:space="0" w:color="auto" w:frame="1"/>
          <w:lang w:bidi="te-IN"/>
        </w:rPr>
        <w:t>window</w:t>
      </w:r>
      <w:proofErr w:type="spellEnd"/>
      <w:r w:rsidRPr="003C432E">
        <w:rPr>
          <w:rFonts w:ascii="var(--jp-code-font-family)" w:eastAsia="Times New Roman" w:hAnsi="var(--jp-code-font-family)" w:cs="Courier New"/>
          <w:sz w:val="20"/>
          <w:szCs w:val="20"/>
          <w:bdr w:val="none" w:sz="0" w:space="0" w:color="auto" w:frame="1"/>
          <w:lang w:bidi="te-IN"/>
        </w:rPr>
        <w:t>(</w:t>
      </w:r>
      <w:proofErr w:type="gramEnd"/>
      <w:r w:rsidRPr="003C432E">
        <w:rPr>
          <w:rFonts w:ascii="var(--jp-code-font-family)" w:eastAsia="Times New Roman" w:hAnsi="var(--jp-code-font-family)" w:cs="Courier New"/>
          <w:sz w:val="20"/>
          <w:szCs w:val="20"/>
          <w:bdr w:val="none" w:sz="0" w:space="0" w:color="auto" w:frame="1"/>
          <w:lang w:bidi="te-IN"/>
        </w:rPr>
        <w:t>)</w:t>
      </w:r>
      <w:r w:rsidRPr="003C432E">
        <w:rPr>
          <w:rFonts w:ascii="var(--jp-content-font-family)" w:eastAsia="Times New Roman" w:hAnsi="var(--jp-content-font-family)" w:cs="Times New Roman"/>
          <w:sz w:val="20"/>
          <w:szCs w:val="20"/>
          <w:lang w:bidi="te-IN"/>
        </w:rPr>
        <w:t> which does the following:</w:t>
      </w:r>
    </w:p>
    <w:p w14:paraId="70789107"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w:t>
      </w:r>
      <w:proofErr w:type="gramStart"/>
      <w:r w:rsidRPr="003C432E">
        <w:rPr>
          <w:rFonts w:ascii="var(--jp-content-font-family)" w:eastAsia="Times New Roman" w:hAnsi="var(--jp-content-font-family)" w:cs="Times New Roman"/>
          <w:sz w:val="20"/>
          <w:szCs w:val="20"/>
          <w:lang w:bidi="te-IN"/>
        </w:rPr>
        <w:t>4)</w:t>
      </w:r>
      <w:r w:rsidRPr="003C432E">
        <w:rPr>
          <w:rFonts w:ascii="Tahoma" w:eastAsia="Times New Roman" w:hAnsi="Tahoma" w:cs="Tahoma"/>
          <w:sz w:val="20"/>
          <w:szCs w:val="20"/>
          <w:lang w:bidi="te-IN"/>
        </w:rPr>
        <w:t>�</w:t>
      </w:r>
      <w:proofErr w:type="gramEnd"/>
      <w:r w:rsidRPr="003C432E">
        <w:rPr>
          <w:rFonts w:ascii="var(--jp-content-font-family)" w:eastAsia="Times New Roman" w:hAnsi="var(--jp-content-font-family)" w:cs="Times New Roman"/>
          <w:sz w:val="20"/>
          <w:szCs w:val="20"/>
          <w:lang w:bidi="te-IN"/>
        </w:rPr>
        <w:t>=[1342]</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=[0010]</w:t>
      </w:r>
    </w:p>
    <w:p w14:paraId="5C60B4CC"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As you can see, this function creates a "mask" matrix which keeps track of where the maximum of the matrix is. True (1) indicates the position of the maximum in X, the other entries are False (0). You'll see later that the backward pass for average pooling is similar to </w:t>
      </w:r>
      <w:proofErr w:type="gramStart"/>
      <w:r w:rsidRPr="003C432E">
        <w:rPr>
          <w:rFonts w:ascii="var(--jp-content-font-family)" w:eastAsia="Times New Roman" w:hAnsi="var(--jp-content-font-family)" w:cs="Times New Roman"/>
          <w:sz w:val="20"/>
          <w:szCs w:val="20"/>
          <w:lang w:bidi="te-IN"/>
        </w:rPr>
        <w:t>this, but</w:t>
      </w:r>
      <w:proofErr w:type="gramEnd"/>
      <w:r w:rsidRPr="003C432E">
        <w:rPr>
          <w:rFonts w:ascii="var(--jp-content-font-family)" w:eastAsia="Times New Roman" w:hAnsi="var(--jp-content-font-family)" w:cs="Times New Roman"/>
          <w:sz w:val="20"/>
          <w:szCs w:val="20"/>
          <w:lang w:bidi="te-IN"/>
        </w:rPr>
        <w:t xml:space="preserve"> uses a different mask.</w:t>
      </w:r>
    </w:p>
    <w:p w14:paraId="0504EEAC"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20" w:name="ex-6"/>
      <w:bookmarkEnd w:id="20"/>
      <w:r w:rsidRPr="003C432E">
        <w:rPr>
          <w:rFonts w:ascii="var(--jp-content-font-family)" w:eastAsia="Times New Roman" w:hAnsi="var(--jp-content-font-family)" w:cs="Times New Roman"/>
          <w:b/>
          <w:bCs/>
          <w:sz w:val="27"/>
          <w:szCs w:val="27"/>
          <w:lang w:bidi="te-IN"/>
        </w:rPr>
        <w:t xml:space="preserve">Exercise 6 - </w:t>
      </w:r>
      <w:proofErr w:type="spellStart"/>
      <w:r w:rsidRPr="003C432E">
        <w:rPr>
          <w:rFonts w:ascii="var(--jp-content-font-family)" w:eastAsia="Times New Roman" w:hAnsi="var(--jp-content-font-family)" w:cs="Times New Roman"/>
          <w:b/>
          <w:bCs/>
          <w:sz w:val="27"/>
          <w:szCs w:val="27"/>
          <w:lang w:bidi="te-IN"/>
        </w:rPr>
        <w:t>create_mask_from_</w:t>
      </w:r>
      <w:proofErr w:type="gramStart"/>
      <w:r w:rsidRPr="003C432E">
        <w:rPr>
          <w:rFonts w:ascii="var(--jp-content-font-family)" w:eastAsia="Times New Roman" w:hAnsi="var(--jp-content-font-family)" w:cs="Times New Roman"/>
          <w:b/>
          <w:bCs/>
          <w:sz w:val="27"/>
          <w:szCs w:val="27"/>
          <w:lang w:bidi="te-IN"/>
        </w:rPr>
        <w:t>window</w:t>
      </w:r>
      <w:proofErr w:type="spellEnd"/>
      <w:proofErr w:type="gramEnd"/>
    </w:p>
    <w:p w14:paraId="2944F9ED"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w:t>
      </w:r>
      <w:proofErr w:type="spellStart"/>
      <w:r w:rsidRPr="003C432E">
        <w:rPr>
          <w:rFonts w:ascii="var(--jp-code-font-family)" w:eastAsia="Times New Roman" w:hAnsi="var(--jp-code-font-family)" w:cs="Courier New"/>
          <w:sz w:val="20"/>
          <w:szCs w:val="20"/>
          <w:bdr w:val="none" w:sz="0" w:space="0" w:color="auto" w:frame="1"/>
          <w:lang w:bidi="te-IN"/>
        </w:rPr>
        <w:t>create_mask_from_</w:t>
      </w:r>
      <w:proofErr w:type="gramStart"/>
      <w:r w:rsidRPr="003C432E">
        <w:rPr>
          <w:rFonts w:ascii="var(--jp-code-font-family)" w:eastAsia="Times New Roman" w:hAnsi="var(--jp-code-font-family)" w:cs="Courier New"/>
          <w:sz w:val="20"/>
          <w:szCs w:val="20"/>
          <w:bdr w:val="none" w:sz="0" w:space="0" w:color="auto" w:frame="1"/>
          <w:lang w:bidi="te-IN"/>
        </w:rPr>
        <w:t>window</w:t>
      </w:r>
      <w:proofErr w:type="spellEnd"/>
      <w:r w:rsidRPr="003C432E">
        <w:rPr>
          <w:rFonts w:ascii="var(--jp-code-font-family)" w:eastAsia="Times New Roman" w:hAnsi="var(--jp-code-font-family)" w:cs="Courier New"/>
          <w:sz w:val="20"/>
          <w:szCs w:val="20"/>
          <w:bdr w:val="none" w:sz="0" w:space="0" w:color="auto" w:frame="1"/>
          <w:lang w:bidi="te-IN"/>
        </w:rPr>
        <w:t>(</w:t>
      </w:r>
      <w:proofErr w:type="gramEnd"/>
      <w:r w:rsidRPr="003C432E">
        <w:rPr>
          <w:rFonts w:ascii="var(--jp-code-font-family)" w:eastAsia="Times New Roman" w:hAnsi="var(--jp-code-font-family)" w:cs="Courier New"/>
          <w:sz w:val="20"/>
          <w:szCs w:val="20"/>
          <w:bdr w:val="none" w:sz="0" w:space="0" w:color="auto" w:frame="1"/>
          <w:lang w:bidi="te-IN"/>
        </w:rPr>
        <w:t>)</w:t>
      </w:r>
      <w:r w:rsidRPr="003C432E">
        <w:rPr>
          <w:rFonts w:ascii="var(--jp-content-font-family)" w:eastAsia="Times New Roman" w:hAnsi="var(--jp-content-font-family)" w:cs="Times New Roman"/>
          <w:sz w:val="20"/>
          <w:szCs w:val="20"/>
          <w:lang w:bidi="te-IN"/>
        </w:rPr>
        <w:t>. This function will be helpful for pooling backward. Hints:</w:t>
      </w:r>
    </w:p>
    <w:p w14:paraId="5634D0D6" w14:textId="77777777" w:rsidR="003C432E" w:rsidRPr="003C432E" w:rsidRDefault="003C432E" w:rsidP="003C432E">
      <w:pPr>
        <w:numPr>
          <w:ilvl w:val="0"/>
          <w:numId w:val="3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hyperlink r:id="rId40" w:history="1">
        <w:proofErr w:type="spellStart"/>
        <w:proofErr w:type="gramStart"/>
        <w:r w:rsidRPr="003C432E">
          <w:rPr>
            <w:rFonts w:ascii="var(--jp-content-font-family)" w:eastAsia="Times New Roman" w:hAnsi="var(--jp-content-font-family)" w:cs="Times New Roman"/>
            <w:color w:val="0000FF"/>
            <w:sz w:val="20"/>
            <w:szCs w:val="20"/>
            <w:u w:val="single"/>
            <w:lang w:bidi="te-IN"/>
          </w:rPr>
          <w:t>np.max</w:t>
        </w:r>
        <w:proofErr w:type="spellEnd"/>
        <w:r w:rsidRPr="003C432E">
          <w:rPr>
            <w:rFonts w:ascii="var(--jp-content-font-family)" w:eastAsia="Times New Roman" w:hAnsi="var(--jp-content-font-family)" w:cs="Times New Roman"/>
            <w:color w:val="0000FF"/>
            <w:sz w:val="20"/>
            <w:szCs w:val="20"/>
            <w:u w:val="single"/>
            <w:lang w:bidi="te-IN"/>
          </w:rPr>
          <w:t>(</w:t>
        </w:r>
        <w:proofErr w:type="gramEnd"/>
        <w:r w:rsidRPr="003C432E">
          <w:rPr>
            <w:rFonts w:ascii="var(--jp-content-font-family)" w:eastAsia="Times New Roman" w:hAnsi="var(--jp-content-font-family)" w:cs="Times New Roman"/>
            <w:color w:val="0000FF"/>
            <w:sz w:val="20"/>
            <w:szCs w:val="20"/>
            <w:u w:val="single"/>
            <w:lang w:bidi="te-IN"/>
          </w:rPr>
          <w:t>)</w:t>
        </w:r>
      </w:hyperlink>
      <w:r w:rsidRPr="003C432E">
        <w:rPr>
          <w:rFonts w:ascii="var(--jp-content-font-family)" w:eastAsia="Times New Roman" w:hAnsi="var(--jp-content-font-family)" w:cs="Times New Roman"/>
          <w:sz w:val="20"/>
          <w:szCs w:val="20"/>
          <w:lang w:bidi="te-IN"/>
        </w:rPr>
        <w:t> may be helpful. It computes the maximum of an array.</w:t>
      </w:r>
    </w:p>
    <w:p w14:paraId="433C967B" w14:textId="77777777" w:rsidR="003C432E" w:rsidRPr="003C432E" w:rsidRDefault="003C432E" w:rsidP="003C432E">
      <w:pPr>
        <w:numPr>
          <w:ilvl w:val="0"/>
          <w:numId w:val="32"/>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If you have a matrix X and a scalar x: </w:t>
      </w:r>
      <w:r w:rsidRPr="003C432E">
        <w:rPr>
          <w:rFonts w:ascii="var(--jp-code-font-family)" w:eastAsia="Times New Roman" w:hAnsi="var(--jp-code-font-family)" w:cs="Courier New"/>
          <w:sz w:val="20"/>
          <w:szCs w:val="20"/>
          <w:bdr w:val="none" w:sz="0" w:space="0" w:color="auto" w:frame="1"/>
          <w:lang w:bidi="te-IN"/>
        </w:rPr>
        <w:t>A = (X == x)</w:t>
      </w:r>
      <w:r w:rsidRPr="003C432E">
        <w:rPr>
          <w:rFonts w:ascii="var(--jp-content-font-family)" w:eastAsia="Times New Roman" w:hAnsi="var(--jp-content-font-family)" w:cs="Times New Roman"/>
          <w:sz w:val="20"/>
          <w:szCs w:val="20"/>
          <w:lang w:bidi="te-IN"/>
        </w:rPr>
        <w:t> will return a matrix A of the same size as X such that:</w:t>
      </w:r>
    </w:p>
    <w:p w14:paraId="0665C66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A[</w:t>
      </w:r>
      <w:proofErr w:type="spellStart"/>
      <w:proofErr w:type="gramStart"/>
      <w:r w:rsidRPr="003C432E">
        <w:rPr>
          <w:rFonts w:ascii="var(--jp-code-font-family)" w:eastAsia="Times New Roman" w:hAnsi="var(--jp-code-font-family)" w:cs="Courier New"/>
          <w:sz w:val="20"/>
          <w:szCs w:val="20"/>
          <w:bdr w:val="none" w:sz="0" w:space="0" w:color="auto" w:frame="1"/>
          <w:lang w:bidi="te-IN"/>
        </w:rPr>
        <w:t>i,j</w:t>
      </w:r>
      <w:proofErr w:type="spellEnd"/>
      <w:proofErr w:type="gramEnd"/>
      <w:r w:rsidRPr="003C432E">
        <w:rPr>
          <w:rFonts w:ascii="var(--jp-code-font-family)" w:eastAsia="Times New Roman" w:hAnsi="var(--jp-code-font-family)" w:cs="Courier New"/>
          <w:sz w:val="20"/>
          <w:szCs w:val="20"/>
          <w:bdr w:val="none" w:sz="0" w:space="0" w:color="auto" w:frame="1"/>
          <w:lang w:bidi="te-IN"/>
        </w:rPr>
        <w:t>] = True if X[</w:t>
      </w:r>
      <w:proofErr w:type="spellStart"/>
      <w:r w:rsidRPr="003C432E">
        <w:rPr>
          <w:rFonts w:ascii="var(--jp-code-font-family)" w:eastAsia="Times New Roman" w:hAnsi="var(--jp-code-font-family)" w:cs="Courier New"/>
          <w:sz w:val="20"/>
          <w:szCs w:val="20"/>
          <w:bdr w:val="none" w:sz="0" w:space="0" w:color="auto" w:frame="1"/>
          <w:lang w:bidi="te-IN"/>
        </w:rPr>
        <w:t>i,j</w:t>
      </w:r>
      <w:proofErr w:type="spellEnd"/>
      <w:r w:rsidRPr="003C432E">
        <w:rPr>
          <w:rFonts w:ascii="var(--jp-code-font-family)" w:eastAsia="Times New Roman" w:hAnsi="var(--jp-code-font-family)" w:cs="Courier New"/>
          <w:sz w:val="20"/>
          <w:szCs w:val="20"/>
          <w:bdr w:val="none" w:sz="0" w:space="0" w:color="auto" w:frame="1"/>
          <w:lang w:bidi="te-IN"/>
        </w:rPr>
        <w:t>] = x</w:t>
      </w:r>
    </w:p>
    <w:p w14:paraId="097814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sz w:val="20"/>
          <w:szCs w:val="20"/>
          <w:bdr w:val="none" w:sz="0" w:space="0" w:color="auto" w:frame="1"/>
          <w:lang w:bidi="te-IN"/>
        </w:rPr>
      </w:pPr>
      <w:r w:rsidRPr="003C432E">
        <w:rPr>
          <w:rFonts w:ascii="var(--jp-code-font-family)" w:eastAsia="Times New Roman" w:hAnsi="var(--jp-code-font-family)" w:cs="Courier New"/>
          <w:sz w:val="20"/>
          <w:szCs w:val="20"/>
          <w:bdr w:val="none" w:sz="0" w:space="0" w:color="auto" w:frame="1"/>
          <w:lang w:bidi="te-IN"/>
        </w:rPr>
        <w:t>A[</w:t>
      </w:r>
      <w:proofErr w:type="spellStart"/>
      <w:proofErr w:type="gramStart"/>
      <w:r w:rsidRPr="003C432E">
        <w:rPr>
          <w:rFonts w:ascii="var(--jp-code-font-family)" w:eastAsia="Times New Roman" w:hAnsi="var(--jp-code-font-family)" w:cs="Courier New"/>
          <w:sz w:val="20"/>
          <w:szCs w:val="20"/>
          <w:bdr w:val="none" w:sz="0" w:space="0" w:color="auto" w:frame="1"/>
          <w:lang w:bidi="te-IN"/>
        </w:rPr>
        <w:t>i,j</w:t>
      </w:r>
      <w:proofErr w:type="spellEnd"/>
      <w:proofErr w:type="gramEnd"/>
      <w:r w:rsidRPr="003C432E">
        <w:rPr>
          <w:rFonts w:ascii="var(--jp-code-font-family)" w:eastAsia="Times New Roman" w:hAnsi="var(--jp-code-font-family)" w:cs="Courier New"/>
          <w:sz w:val="20"/>
          <w:szCs w:val="20"/>
          <w:bdr w:val="none" w:sz="0" w:space="0" w:color="auto" w:frame="1"/>
          <w:lang w:bidi="te-IN"/>
        </w:rPr>
        <w:t>] = False if X[</w:t>
      </w:r>
      <w:proofErr w:type="spellStart"/>
      <w:r w:rsidRPr="003C432E">
        <w:rPr>
          <w:rFonts w:ascii="var(--jp-code-font-family)" w:eastAsia="Times New Roman" w:hAnsi="var(--jp-code-font-family)" w:cs="Courier New"/>
          <w:sz w:val="20"/>
          <w:szCs w:val="20"/>
          <w:bdr w:val="none" w:sz="0" w:space="0" w:color="auto" w:frame="1"/>
          <w:lang w:bidi="te-IN"/>
        </w:rPr>
        <w:t>i,j</w:t>
      </w:r>
      <w:proofErr w:type="spellEnd"/>
      <w:r w:rsidRPr="003C432E">
        <w:rPr>
          <w:rFonts w:ascii="var(--jp-code-font-family)" w:eastAsia="Times New Roman" w:hAnsi="var(--jp-code-font-family)" w:cs="Courier New"/>
          <w:sz w:val="20"/>
          <w:szCs w:val="20"/>
          <w:bdr w:val="none" w:sz="0" w:space="0" w:color="auto" w:frame="1"/>
          <w:lang w:bidi="te-IN"/>
        </w:rPr>
        <w:t>] != x</w:t>
      </w:r>
    </w:p>
    <w:p w14:paraId="5EBB864D" w14:textId="77777777" w:rsidR="003C432E" w:rsidRPr="003C432E" w:rsidRDefault="003C432E" w:rsidP="003C432E">
      <w:pPr>
        <w:numPr>
          <w:ilvl w:val="0"/>
          <w:numId w:val="33"/>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lastRenderedPageBreak/>
        <w:t>Here, you don't need to consider cases where there are several maxima in a matrix.</w:t>
      </w:r>
    </w:p>
    <w:p w14:paraId="5B1C2BCF"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[56]:</w:t>
      </w:r>
    </w:p>
    <w:p w14:paraId="62C99D5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create_mask_from_window</w:t>
      </w:r>
      <w:proofErr w:type="spellEnd"/>
      <w:r w:rsidRPr="003C432E">
        <w:rPr>
          <w:rFonts w:ascii="Courier New" w:eastAsia="Times New Roman" w:hAnsi="Courier New" w:cs="Courier New"/>
          <w:sz w:val="20"/>
          <w:szCs w:val="20"/>
          <w:lang w:bidi="te-IN"/>
        </w:rPr>
        <w:t>(x):</w:t>
      </w:r>
    </w:p>
    <w:p w14:paraId="6BA6A13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284CB0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Creates a mask from an input matrix x, to identify the max entry of x.</w:t>
      </w:r>
    </w:p>
    <w:p w14:paraId="6B6D76A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16CC30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248384F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x -- Array of shape (f, f)</w:t>
      </w:r>
    </w:p>
    <w:p w14:paraId="6491D1B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928858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32981AA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mask -- Array of the same shape as window, contains a True at the position corresponding to the max entry of x.</w:t>
      </w:r>
    </w:p>
    <w:p w14:paraId="104488B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w:t>
      </w:r>
    </w:p>
    <w:p w14:paraId="303D7F7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(≈1 line)</w:t>
      </w:r>
    </w:p>
    <w:p w14:paraId="4250C24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mask = None</w:t>
      </w:r>
    </w:p>
    <w:p w14:paraId="2F3A6F9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STARTS HERE</w:t>
      </w:r>
    </w:p>
    <w:p w14:paraId="6FD7E47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mask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(x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max</w:t>
      </w:r>
      <w:proofErr w:type="spellEnd"/>
      <w:r w:rsidRPr="003C432E">
        <w:rPr>
          <w:rFonts w:ascii="Courier New" w:eastAsia="Times New Roman" w:hAnsi="Courier New" w:cs="Courier New"/>
          <w:sz w:val="20"/>
          <w:szCs w:val="20"/>
          <w:lang w:bidi="te-IN"/>
        </w:rPr>
        <w:t>(x))</w:t>
      </w:r>
    </w:p>
    <w:p w14:paraId="4864D00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E8D368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ENDS HERE</w:t>
      </w:r>
    </w:p>
    <w:p w14:paraId="6A724D7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mask</w:t>
      </w:r>
      <w:proofErr w:type="gramEnd"/>
    </w:p>
    <w:p w14:paraId="3E126EF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64382EC1"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[57]:</w:t>
      </w:r>
    </w:p>
    <w:p w14:paraId="5A669C5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2D87D97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x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(2, 3)</w:t>
      </w:r>
    </w:p>
    <w:p w14:paraId="4FADB43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mask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create_mask_from_window</w:t>
      </w:r>
      <w:proofErr w:type="spellEnd"/>
      <w:r w:rsidRPr="003C432E">
        <w:rPr>
          <w:rFonts w:ascii="Courier New" w:eastAsia="Times New Roman" w:hAnsi="Courier New" w:cs="Courier New"/>
          <w:sz w:val="20"/>
          <w:szCs w:val="20"/>
          <w:lang w:bidi="te-IN"/>
        </w:rPr>
        <w:t>(x)</w:t>
      </w:r>
    </w:p>
    <w:p w14:paraId="55E79EF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'x = ', x)</w:t>
      </w:r>
    </w:p>
    <w:p w14:paraId="31CA1C4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"mask = ", mask)</w:t>
      </w:r>
    </w:p>
    <w:p w14:paraId="31ACCD7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4D53A5C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x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array</w:t>
      </w:r>
      <w:proofErr w:type="spellEnd"/>
      <w:proofErr w:type="gramEnd"/>
      <w:r w:rsidRPr="003C432E">
        <w:rPr>
          <w:rFonts w:ascii="Courier New" w:eastAsia="Times New Roman" w:hAnsi="Courier New" w:cs="Courier New"/>
          <w:sz w:val="20"/>
          <w:szCs w:val="20"/>
          <w:lang w:bidi="te-IN"/>
        </w:rPr>
        <w:t>([[</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1, 2, 3],</w:t>
      </w:r>
    </w:p>
    <w:p w14:paraId="1D0C733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[2,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3, 2],</w:t>
      </w:r>
    </w:p>
    <w:p w14:paraId="01AC618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 5,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2]])</w:t>
      </w:r>
    </w:p>
    <w:p w14:paraId="4D26C83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3DAF09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y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array</w:t>
      </w:r>
      <w:proofErr w:type="spellEnd"/>
      <w:proofErr w:type="gramEnd"/>
      <w:r w:rsidRPr="003C432E">
        <w:rPr>
          <w:rFonts w:ascii="Courier New" w:eastAsia="Times New Roman" w:hAnsi="Courier New" w:cs="Courier New"/>
          <w:sz w:val="20"/>
          <w:szCs w:val="20"/>
          <w:lang w:bidi="te-IN"/>
        </w:rPr>
        <w:t>([[</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w:t>
      </w:r>
    </w:p>
    <w:p w14:paraId="614BE9A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w:t>
      </w:r>
    </w:p>
    <w:p w14:paraId="38508D7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True</w:t>
      </w: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False</w:t>
      </w:r>
      <w:r w:rsidRPr="003C432E">
        <w:rPr>
          <w:rFonts w:ascii="Courier New" w:eastAsia="Times New Roman" w:hAnsi="Courier New" w:cs="Courier New"/>
          <w:sz w:val="20"/>
          <w:szCs w:val="20"/>
          <w:lang w:bidi="te-IN"/>
        </w:rPr>
        <w:t>]])</w:t>
      </w:r>
    </w:p>
    <w:p w14:paraId="0550764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mask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create_mask_from_window</w:t>
      </w:r>
      <w:proofErr w:type="spellEnd"/>
      <w:r w:rsidRPr="003C432E">
        <w:rPr>
          <w:rFonts w:ascii="Courier New" w:eastAsia="Times New Roman" w:hAnsi="Courier New" w:cs="Courier New"/>
          <w:sz w:val="20"/>
          <w:szCs w:val="20"/>
          <w:lang w:bidi="te-IN"/>
        </w:rPr>
        <w:t>(x)</w:t>
      </w:r>
    </w:p>
    <w:p w14:paraId="7AD696B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1562217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type(mask)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xml:space="preserve">, "Output must be a </w:t>
      </w:r>
      <w:proofErr w:type="spellStart"/>
      <w:r w:rsidRPr="003C432E">
        <w:rPr>
          <w:rFonts w:ascii="Courier New" w:eastAsia="Times New Roman" w:hAnsi="Courier New" w:cs="Courier New"/>
          <w:sz w:val="20"/>
          <w:szCs w:val="20"/>
          <w:lang w:bidi="te-IN"/>
        </w:rPr>
        <w:t>np.ndarray</w:t>
      </w:r>
      <w:proofErr w:type="spellEnd"/>
      <w:r w:rsidRPr="003C432E">
        <w:rPr>
          <w:rFonts w:ascii="Courier New" w:eastAsia="Times New Roman" w:hAnsi="Courier New" w:cs="Courier New"/>
          <w:sz w:val="20"/>
          <w:szCs w:val="20"/>
          <w:lang w:bidi="te-IN"/>
        </w:rPr>
        <w:t>"</w:t>
      </w:r>
    </w:p>
    <w:p w14:paraId="70AB74E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mask</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x</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"Input and output shapes must match"</w:t>
      </w:r>
    </w:p>
    <w:p w14:paraId="7CAFA5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allclose</w:t>
      </w:r>
      <w:proofErr w:type="spellEnd"/>
      <w:proofErr w:type="gramEnd"/>
      <w:r w:rsidRPr="003C432E">
        <w:rPr>
          <w:rFonts w:ascii="Courier New" w:eastAsia="Times New Roman" w:hAnsi="Courier New" w:cs="Courier New"/>
          <w:sz w:val="20"/>
          <w:szCs w:val="20"/>
          <w:lang w:bidi="te-IN"/>
        </w:rPr>
        <w:t>(mask, y), "Wrong output. The True value must be at position (2, 1)"</w:t>
      </w:r>
    </w:p>
    <w:p w14:paraId="79717C2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11B4072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"\033[92m All tests passed.")</w:t>
      </w:r>
    </w:p>
    <w:p w14:paraId="4284600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x </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[ 1.62434536 -0.61175641 -0.52817175]</w:t>
      </w:r>
    </w:p>
    <w:p w14:paraId="6B64D11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w:t>
      </w:r>
      <w:proofErr w:type="gramStart"/>
      <w:r w:rsidRPr="003C432E">
        <w:rPr>
          <w:rFonts w:ascii="Courier New" w:eastAsia="Times New Roman" w:hAnsi="Courier New" w:cs="Courier New"/>
          <w:sz w:val="20"/>
          <w:szCs w:val="20"/>
          <w:lang w:bidi="te-IN"/>
        </w:rPr>
        <w:t>07296862  0.86540763</w:t>
      </w:r>
      <w:proofErr w:type="gramEnd"/>
      <w:r w:rsidRPr="003C432E">
        <w:rPr>
          <w:rFonts w:ascii="Courier New" w:eastAsia="Times New Roman" w:hAnsi="Courier New" w:cs="Courier New"/>
          <w:sz w:val="20"/>
          <w:szCs w:val="20"/>
          <w:lang w:bidi="te-IN"/>
        </w:rPr>
        <w:t xml:space="preserve"> -2.3015387 ]]</w:t>
      </w:r>
    </w:p>
    <w:p w14:paraId="15B67CC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mask </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True False False]</w:t>
      </w:r>
    </w:p>
    <w:p w14:paraId="14DDD04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[False </w:t>
      </w:r>
      <w:proofErr w:type="spellStart"/>
      <w:r w:rsidRPr="003C432E">
        <w:rPr>
          <w:rFonts w:ascii="Courier New" w:eastAsia="Times New Roman" w:hAnsi="Courier New" w:cs="Courier New"/>
          <w:sz w:val="20"/>
          <w:szCs w:val="20"/>
          <w:lang w:bidi="te-IN"/>
        </w:rPr>
        <w:t>False</w:t>
      </w:r>
      <w:proofErr w:type="spellEnd"/>
      <w:r w:rsidRPr="003C432E">
        <w:rPr>
          <w:rFonts w:ascii="Courier New" w:eastAsia="Times New Roman" w:hAnsi="Courier New" w:cs="Courier New"/>
          <w:sz w:val="20"/>
          <w:szCs w:val="20"/>
          <w:lang w:bidi="te-IN"/>
        </w:rPr>
        <w:t xml:space="preserve"> False]]</w:t>
      </w:r>
    </w:p>
    <w:p w14:paraId="1C8B586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 xml:space="preserve"> All tests passed.</w:t>
      </w:r>
    </w:p>
    <w:p w14:paraId="28CA6A5D"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Expected Output:</w:t>
      </w:r>
    </w:p>
    <w:tbl>
      <w:tblPr>
        <w:tblW w:w="0" w:type="auto"/>
        <w:tblCellMar>
          <w:top w:w="15" w:type="dxa"/>
          <w:left w:w="15" w:type="dxa"/>
          <w:bottom w:w="15" w:type="dxa"/>
          <w:right w:w="15" w:type="dxa"/>
        </w:tblCellMar>
        <w:tblLook w:val="04A0" w:firstRow="1" w:lastRow="0" w:firstColumn="1" w:lastColumn="0" w:noHBand="0" w:noVBand="1"/>
      </w:tblPr>
      <w:tblGrid>
        <w:gridCol w:w="942"/>
        <w:gridCol w:w="4240"/>
      </w:tblGrid>
      <w:tr w:rsidR="003C432E" w:rsidRPr="003C432E" w14:paraId="5B948C6E"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785F458D"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b/>
                <w:bCs/>
                <w:sz w:val="24"/>
                <w:szCs w:val="24"/>
                <w:lang w:bidi="te-IN"/>
              </w:rPr>
              <w:lastRenderedPageBreak/>
              <w:t>x =</w:t>
            </w:r>
          </w:p>
        </w:tc>
        <w:tc>
          <w:tcPr>
            <w:tcW w:w="0" w:type="auto"/>
            <w:tcBorders>
              <w:top w:val="nil"/>
              <w:left w:val="nil"/>
              <w:bottom w:val="nil"/>
              <w:right w:val="nil"/>
            </w:tcBorders>
            <w:tcMar>
              <w:top w:w="120" w:type="dxa"/>
              <w:left w:w="120" w:type="dxa"/>
              <w:bottom w:w="120" w:type="dxa"/>
              <w:right w:w="120" w:type="dxa"/>
            </w:tcMar>
            <w:vAlign w:val="center"/>
            <w:hideMark/>
          </w:tcPr>
          <w:p w14:paraId="79FC3545"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[[ 1.62434536 -0.61175641 -0.52817175]</w:t>
            </w:r>
            <w:r w:rsidRPr="003C432E">
              <w:rPr>
                <w:rFonts w:ascii="Times New Roman" w:eastAsia="Times New Roman" w:hAnsi="Times New Roman" w:cs="Times New Roman"/>
                <w:sz w:val="24"/>
                <w:szCs w:val="24"/>
                <w:lang w:bidi="te-IN"/>
              </w:rPr>
              <w:br/>
              <w:t>[-1.07296862 0.86540763 -2.3015387 ]]</w:t>
            </w:r>
          </w:p>
        </w:tc>
      </w:tr>
      <w:tr w:rsidR="003C432E" w:rsidRPr="003C432E" w14:paraId="591606CD"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6CDC353F" w14:textId="77777777" w:rsidR="003C432E" w:rsidRPr="003C432E" w:rsidRDefault="003C432E" w:rsidP="003C432E">
            <w:pPr>
              <w:spacing w:before="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mask =</w:t>
            </w:r>
          </w:p>
        </w:tc>
        <w:tc>
          <w:tcPr>
            <w:tcW w:w="0" w:type="auto"/>
            <w:tcBorders>
              <w:top w:val="nil"/>
              <w:left w:val="nil"/>
              <w:bottom w:val="nil"/>
              <w:right w:val="nil"/>
            </w:tcBorders>
            <w:tcMar>
              <w:top w:w="120" w:type="dxa"/>
              <w:left w:w="120" w:type="dxa"/>
              <w:bottom w:w="120" w:type="dxa"/>
              <w:right w:w="120" w:type="dxa"/>
            </w:tcMar>
            <w:vAlign w:val="center"/>
            <w:hideMark/>
          </w:tcPr>
          <w:p w14:paraId="56F39132" w14:textId="77777777" w:rsidR="003C432E" w:rsidRPr="003C432E" w:rsidRDefault="003C432E" w:rsidP="003C432E">
            <w:pPr>
              <w:spacing w:before="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 True False False]</w:t>
            </w:r>
            <w:r w:rsidRPr="003C432E">
              <w:rPr>
                <w:rFonts w:ascii="Times New Roman" w:eastAsia="Times New Roman" w:hAnsi="Times New Roman" w:cs="Times New Roman"/>
                <w:sz w:val="24"/>
                <w:szCs w:val="24"/>
                <w:lang w:bidi="te-IN"/>
              </w:rPr>
              <w:br/>
              <w:t xml:space="preserve">[False </w:t>
            </w:r>
            <w:proofErr w:type="spellStart"/>
            <w:r w:rsidRPr="003C432E">
              <w:rPr>
                <w:rFonts w:ascii="Times New Roman" w:eastAsia="Times New Roman" w:hAnsi="Times New Roman" w:cs="Times New Roman"/>
                <w:sz w:val="24"/>
                <w:szCs w:val="24"/>
                <w:lang w:bidi="te-IN"/>
              </w:rPr>
              <w:t>False</w:t>
            </w:r>
            <w:proofErr w:type="spellEnd"/>
            <w:r w:rsidRPr="003C432E">
              <w:rPr>
                <w:rFonts w:ascii="Times New Roman" w:eastAsia="Times New Roman" w:hAnsi="Times New Roman" w:cs="Times New Roman"/>
                <w:sz w:val="24"/>
                <w:szCs w:val="24"/>
                <w:lang w:bidi="te-IN"/>
              </w:rPr>
              <w:t xml:space="preserve"> False]]</w:t>
            </w:r>
          </w:p>
        </w:tc>
      </w:tr>
    </w:tbl>
    <w:p w14:paraId="3D0FC5EF"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Why keep track of the position of the max? It's because this is the input value that ultimately influenced the output, and therefore the cost. Backprop is computing gradients with respect to the cost, so anything that influences the ultimate cost should have a non-zero gradient. So, backprop will "propagate" the gradient back to this </w:t>
      </w:r>
      <w:proofErr w:type="gramStart"/>
      <w:r w:rsidRPr="003C432E">
        <w:rPr>
          <w:rFonts w:ascii="var(--jp-content-font-family)" w:eastAsia="Times New Roman" w:hAnsi="var(--jp-content-font-family)" w:cs="Times New Roman"/>
          <w:sz w:val="20"/>
          <w:szCs w:val="20"/>
          <w:lang w:bidi="te-IN"/>
        </w:rPr>
        <w:t>particular input</w:t>
      </w:r>
      <w:proofErr w:type="gramEnd"/>
      <w:r w:rsidRPr="003C432E">
        <w:rPr>
          <w:rFonts w:ascii="var(--jp-content-font-family)" w:eastAsia="Times New Roman" w:hAnsi="var(--jp-content-font-family)" w:cs="Times New Roman"/>
          <w:sz w:val="20"/>
          <w:szCs w:val="20"/>
          <w:lang w:bidi="te-IN"/>
        </w:rPr>
        <w:t xml:space="preserve"> value that had influenced the cost.</w:t>
      </w:r>
    </w:p>
    <w:p w14:paraId="21292509"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21" w:name="5-2-2"/>
      <w:bookmarkEnd w:id="21"/>
      <w:r w:rsidRPr="003C432E">
        <w:rPr>
          <w:rFonts w:ascii="var(--jp-content-font-family)" w:eastAsia="Times New Roman" w:hAnsi="var(--jp-content-font-family)" w:cs="Times New Roman"/>
          <w:b/>
          <w:bCs/>
          <w:sz w:val="27"/>
          <w:szCs w:val="27"/>
          <w:lang w:bidi="te-IN"/>
        </w:rPr>
        <w:t>5.2.2 - Average Pooling - Backward Pass</w:t>
      </w:r>
    </w:p>
    <w:p w14:paraId="427EA17C"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In max pooling, for each input window, all the "influence" on the output came from a single input value--the max. In average pooling, every element of the input window has </w:t>
      </w:r>
      <w:proofErr w:type="gramStart"/>
      <w:r w:rsidRPr="003C432E">
        <w:rPr>
          <w:rFonts w:ascii="var(--jp-content-font-family)" w:eastAsia="Times New Roman" w:hAnsi="var(--jp-content-font-family)" w:cs="Times New Roman"/>
          <w:sz w:val="20"/>
          <w:szCs w:val="20"/>
          <w:lang w:bidi="te-IN"/>
        </w:rPr>
        <w:t>equal</w:t>
      </w:r>
      <w:proofErr w:type="gramEnd"/>
      <w:r w:rsidRPr="003C432E">
        <w:rPr>
          <w:rFonts w:ascii="var(--jp-content-font-family)" w:eastAsia="Times New Roman" w:hAnsi="var(--jp-content-font-family)" w:cs="Times New Roman"/>
          <w:sz w:val="20"/>
          <w:szCs w:val="20"/>
          <w:lang w:bidi="te-IN"/>
        </w:rPr>
        <w:t xml:space="preserve"> influence on the output. </w:t>
      </w:r>
      <w:proofErr w:type="gramStart"/>
      <w:r w:rsidRPr="003C432E">
        <w:rPr>
          <w:rFonts w:ascii="var(--jp-content-font-family)" w:eastAsia="Times New Roman" w:hAnsi="var(--jp-content-font-family)" w:cs="Times New Roman"/>
          <w:sz w:val="20"/>
          <w:szCs w:val="20"/>
          <w:lang w:bidi="te-IN"/>
        </w:rPr>
        <w:t>So</w:t>
      </w:r>
      <w:proofErr w:type="gramEnd"/>
      <w:r w:rsidRPr="003C432E">
        <w:rPr>
          <w:rFonts w:ascii="var(--jp-content-font-family)" w:eastAsia="Times New Roman" w:hAnsi="var(--jp-content-font-family)" w:cs="Times New Roman"/>
          <w:sz w:val="20"/>
          <w:szCs w:val="20"/>
          <w:lang w:bidi="te-IN"/>
        </w:rPr>
        <w:t xml:space="preserve"> to implement backprop, you will now implement a helper function that reflects this.</w:t>
      </w:r>
    </w:p>
    <w:p w14:paraId="0F05FC60"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For example if we did average pooling in the forward pass using a 2x2 filter, then the mask you'll use for the backward pass will look like:(</w:t>
      </w:r>
      <w:proofErr w:type="gramStart"/>
      <w:r w:rsidRPr="003C432E">
        <w:rPr>
          <w:rFonts w:ascii="var(--jp-content-font-family)" w:eastAsia="Times New Roman" w:hAnsi="var(--jp-content-font-family)" w:cs="Times New Roman"/>
          <w:sz w:val="20"/>
          <w:szCs w:val="20"/>
          <w:lang w:bidi="te-IN"/>
        </w:rPr>
        <w:t>5)</w:t>
      </w:r>
      <w:r w:rsidRPr="003C432E">
        <w:rPr>
          <w:rFonts w:ascii="Tahoma" w:eastAsia="Times New Roman" w:hAnsi="Tahoma" w:cs="Tahoma"/>
          <w:sz w:val="20"/>
          <w:szCs w:val="20"/>
          <w:lang w:bidi="te-IN"/>
        </w:rPr>
        <w:t>�</w:t>
      </w:r>
      <w:proofErr w:type="gramEnd"/>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=1</w:t>
      </w:r>
      <w:r w:rsidRPr="003C432E">
        <w:rPr>
          <w:rFonts w:ascii="Cambria" w:eastAsia="Times New Roman" w:hAnsi="Cambria" w:cs="Cambria"/>
          <w:sz w:val="20"/>
          <w:szCs w:val="20"/>
          <w:lang w:bidi="te-IN"/>
        </w:rPr>
        <w:t>→</w:t>
      </w:r>
      <w:r w:rsidRPr="003C432E">
        <w:rPr>
          <w:rFonts w:ascii="Tahoma" w:eastAsia="Times New Roman" w:hAnsi="Tahoma" w:cs="Tahoma"/>
          <w:sz w:val="20"/>
          <w:szCs w:val="20"/>
          <w:lang w:bidi="te-IN"/>
        </w:rPr>
        <w:t>��</w:t>
      </w:r>
      <w:r w:rsidRPr="003C432E">
        <w:rPr>
          <w:rFonts w:ascii="var(--jp-content-font-family)" w:eastAsia="Times New Roman" w:hAnsi="var(--jp-content-font-family)" w:cs="Times New Roman"/>
          <w:sz w:val="20"/>
          <w:szCs w:val="20"/>
          <w:lang w:bidi="te-IN"/>
        </w:rPr>
        <w:t>=[1/41/41/41/4]</w:t>
      </w:r>
    </w:p>
    <w:p w14:paraId="73AF98AF"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This implies that each position in the </w:t>
      </w:r>
      <w:r w:rsidRPr="003C432E">
        <w:rPr>
          <w:rFonts w:ascii="Tahoma" w:eastAsia="Times New Roman" w:hAnsi="Tahoma" w:cs="Tahoma"/>
          <w:sz w:val="20"/>
          <w:szCs w:val="20"/>
          <w:lang w:bidi="te-IN"/>
        </w:rPr>
        <w:t>��</w:t>
      </w:r>
      <w:r w:rsidRPr="003C432E">
        <w:rPr>
          <w:rFonts w:ascii="Cambria" w:eastAsia="Times New Roman" w:hAnsi="Cambria" w:cs="Cambria"/>
          <w:sz w:val="20"/>
          <w:szCs w:val="20"/>
          <w:lang w:bidi="te-IN"/>
        </w:rPr>
        <w:t> </w:t>
      </w:r>
      <w:r w:rsidRPr="003C432E">
        <w:rPr>
          <w:rFonts w:ascii="var(--jp-content-font-family)" w:eastAsia="Times New Roman" w:hAnsi="var(--jp-content-font-family)" w:cs="Times New Roman"/>
          <w:sz w:val="20"/>
          <w:szCs w:val="20"/>
          <w:lang w:bidi="te-IN"/>
        </w:rPr>
        <w:t>matrix contributes equally to output because in the forward pass, we took an average.</w:t>
      </w:r>
    </w:p>
    <w:p w14:paraId="3281590D"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22" w:name="ex-7"/>
      <w:bookmarkEnd w:id="22"/>
      <w:r w:rsidRPr="003C432E">
        <w:rPr>
          <w:rFonts w:ascii="var(--jp-content-font-family)" w:eastAsia="Times New Roman" w:hAnsi="var(--jp-content-font-family)" w:cs="Times New Roman"/>
          <w:b/>
          <w:bCs/>
          <w:sz w:val="27"/>
          <w:szCs w:val="27"/>
          <w:lang w:bidi="te-IN"/>
        </w:rPr>
        <w:t xml:space="preserve">Exercise 7 - </w:t>
      </w:r>
      <w:proofErr w:type="spellStart"/>
      <w:r w:rsidRPr="003C432E">
        <w:rPr>
          <w:rFonts w:ascii="var(--jp-content-font-family)" w:eastAsia="Times New Roman" w:hAnsi="var(--jp-content-font-family)" w:cs="Times New Roman"/>
          <w:b/>
          <w:bCs/>
          <w:sz w:val="27"/>
          <w:szCs w:val="27"/>
          <w:lang w:bidi="te-IN"/>
        </w:rPr>
        <w:t>distribute_</w:t>
      </w:r>
      <w:proofErr w:type="gramStart"/>
      <w:r w:rsidRPr="003C432E">
        <w:rPr>
          <w:rFonts w:ascii="var(--jp-content-font-family)" w:eastAsia="Times New Roman" w:hAnsi="var(--jp-content-font-family)" w:cs="Times New Roman"/>
          <w:b/>
          <w:bCs/>
          <w:sz w:val="27"/>
          <w:szCs w:val="27"/>
          <w:lang w:bidi="te-IN"/>
        </w:rPr>
        <w:t>value</w:t>
      </w:r>
      <w:proofErr w:type="spellEnd"/>
      <w:proofErr w:type="gramEnd"/>
    </w:p>
    <w:p w14:paraId="27421BB8"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 xml:space="preserve">Implement the function below to equally distribute a value </w:t>
      </w:r>
      <w:proofErr w:type="spellStart"/>
      <w:r w:rsidRPr="003C432E">
        <w:rPr>
          <w:rFonts w:ascii="var(--jp-content-font-family)" w:eastAsia="Times New Roman" w:hAnsi="var(--jp-content-font-family)" w:cs="Times New Roman"/>
          <w:sz w:val="20"/>
          <w:szCs w:val="20"/>
          <w:lang w:bidi="te-IN"/>
        </w:rPr>
        <w:t>dz</w:t>
      </w:r>
      <w:proofErr w:type="spellEnd"/>
      <w:r w:rsidRPr="003C432E">
        <w:rPr>
          <w:rFonts w:ascii="var(--jp-content-font-family)" w:eastAsia="Times New Roman" w:hAnsi="var(--jp-content-font-family)" w:cs="Times New Roman"/>
          <w:sz w:val="20"/>
          <w:szCs w:val="20"/>
          <w:lang w:bidi="te-IN"/>
        </w:rPr>
        <w:t xml:space="preserve"> through a matrix of dimension shape.</w:t>
      </w:r>
    </w:p>
    <w:p w14:paraId="2E2E2D13"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hyperlink r:id="rId41" w:history="1">
        <w:r w:rsidRPr="003C432E">
          <w:rPr>
            <w:rFonts w:ascii="var(--jp-content-font-family)" w:eastAsia="Times New Roman" w:hAnsi="var(--jp-content-font-family)" w:cs="Times New Roman"/>
            <w:color w:val="0000FF"/>
            <w:sz w:val="20"/>
            <w:szCs w:val="20"/>
            <w:u w:val="single"/>
            <w:lang w:bidi="te-IN"/>
          </w:rPr>
          <w:t>Hint</w:t>
        </w:r>
      </w:hyperlink>
    </w:p>
    <w:p w14:paraId="3C83F377"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[58]:</w:t>
      </w:r>
    </w:p>
    <w:p w14:paraId="2D1FF39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distribute_</w:t>
      </w:r>
      <w:proofErr w:type="gramStart"/>
      <w:r w:rsidRPr="003C432E">
        <w:rPr>
          <w:rFonts w:ascii="Courier New" w:eastAsia="Times New Roman" w:hAnsi="Courier New" w:cs="Courier New"/>
          <w:sz w:val="20"/>
          <w:szCs w:val="20"/>
          <w:lang w:bidi="te-IN"/>
        </w:rPr>
        <w:t>value</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 shape):</w:t>
      </w:r>
    </w:p>
    <w:p w14:paraId="3DD1067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6F2649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Distributes the input value in the matrix of dimension </w:t>
      </w:r>
      <w:proofErr w:type="gramStart"/>
      <w:r w:rsidRPr="003C432E">
        <w:rPr>
          <w:rFonts w:ascii="Courier New" w:eastAsia="Times New Roman" w:hAnsi="Courier New" w:cs="Courier New"/>
          <w:sz w:val="20"/>
          <w:szCs w:val="20"/>
          <w:lang w:bidi="te-IN"/>
        </w:rPr>
        <w:t>shape</w:t>
      </w:r>
      <w:proofErr w:type="gramEnd"/>
    </w:p>
    <w:p w14:paraId="6C0AC34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3F1AE3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19B55BE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sz w:val="20"/>
          <w:szCs w:val="20"/>
          <w:lang w:bidi="te-IN"/>
        </w:rPr>
        <w:t xml:space="preserve"> -- input scalar</w:t>
      </w:r>
    </w:p>
    <w:p w14:paraId="5D93AAB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shape -- the shape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of the output matrix for which we want to distribute the value of </w:t>
      </w:r>
      <w:proofErr w:type="spellStart"/>
      <w:proofErr w:type="gramStart"/>
      <w:r w:rsidRPr="003C432E">
        <w:rPr>
          <w:rFonts w:ascii="Courier New" w:eastAsia="Times New Roman" w:hAnsi="Courier New" w:cs="Courier New"/>
          <w:sz w:val="20"/>
          <w:szCs w:val="20"/>
          <w:lang w:bidi="te-IN"/>
        </w:rPr>
        <w:t>dz</w:t>
      </w:r>
      <w:proofErr w:type="spellEnd"/>
      <w:proofErr w:type="gramEnd"/>
    </w:p>
    <w:p w14:paraId="0509541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51EB20B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4452CEB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w:t>
      </w:r>
      <w:proofErr w:type="spellEnd"/>
      <w:r w:rsidRPr="003C432E">
        <w:rPr>
          <w:rFonts w:ascii="Courier New" w:eastAsia="Times New Roman" w:hAnsi="Courier New" w:cs="Courier New"/>
          <w:sz w:val="20"/>
          <w:szCs w:val="20"/>
          <w:lang w:bidi="te-IN"/>
        </w:rPr>
        <w:t xml:space="preserve"> -- Array of size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for which we distributed the value of </w:t>
      </w:r>
      <w:proofErr w:type="spellStart"/>
      <w:r w:rsidRPr="003C432E">
        <w:rPr>
          <w:rFonts w:ascii="Courier New" w:eastAsia="Times New Roman" w:hAnsi="Courier New" w:cs="Courier New"/>
          <w:sz w:val="20"/>
          <w:szCs w:val="20"/>
          <w:lang w:bidi="te-IN"/>
        </w:rPr>
        <w:t>dz</w:t>
      </w:r>
      <w:proofErr w:type="spellEnd"/>
    </w:p>
    <w:p w14:paraId="37D1323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w:t>
      </w:r>
    </w:p>
    <w:p w14:paraId="6F7FA1B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dimensions from shape (≈1 line)</w:t>
      </w:r>
    </w:p>
    <w:p w14:paraId="0E6B1B5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shape</w:t>
      </w:r>
    </w:p>
    <w:p w14:paraId="3E04547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729F34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Compute the value to distribute on the matrix (≈1 line)</w:t>
      </w:r>
    </w:p>
    <w:p w14:paraId="2F661F7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average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prod</w:t>
      </w:r>
      <w:proofErr w:type="spellEnd"/>
      <w:proofErr w:type="gramEnd"/>
      <w:r w:rsidRPr="003C432E">
        <w:rPr>
          <w:rFonts w:ascii="Courier New" w:eastAsia="Times New Roman" w:hAnsi="Courier New" w:cs="Courier New"/>
          <w:sz w:val="20"/>
          <w:szCs w:val="20"/>
          <w:lang w:bidi="te-IN"/>
        </w:rPr>
        <w:t>(shape)</w:t>
      </w:r>
    </w:p>
    <w:p w14:paraId="7BD2E98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556E30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Create a matrix where every entry is the "average" value (≈1 line)</w:t>
      </w:r>
    </w:p>
    <w:p w14:paraId="515123F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dz</w:t>
      </w:r>
      <w:proofErr w:type="spellEnd"/>
      <w:r w:rsidRPr="003C432E">
        <w:rPr>
          <w:rFonts w:ascii="Courier New" w:eastAsia="Times New Roman" w:hAnsi="Courier New" w:cs="Courier New"/>
          <w:b/>
          <w:bCs/>
          <w:sz w:val="20"/>
          <w:szCs w:val="20"/>
          <w:lang w:bidi="te-IN"/>
        </w:rPr>
        <w:t>/</w:t>
      </w:r>
      <w:proofErr w:type="gramStart"/>
      <w:r w:rsidRPr="003C432E">
        <w:rPr>
          <w:rFonts w:ascii="Courier New" w:eastAsia="Times New Roman" w:hAnsi="Courier New" w:cs="Courier New"/>
          <w:sz w:val="20"/>
          <w:szCs w:val="20"/>
          <w:lang w:bidi="te-IN"/>
        </w:rPr>
        <w:t>average)</w:t>
      </w:r>
      <w:r w:rsidRPr="003C432E">
        <w:rPr>
          <w:rFonts w:ascii="Courier New" w:eastAsia="Times New Roman" w:hAnsi="Courier New" w:cs="Courier New"/>
          <w:b/>
          <w:bCs/>
          <w:sz w:val="20"/>
          <w:szCs w:val="20"/>
          <w:lang w:bidi="te-IN"/>
        </w:rPr>
        <w:t>*</w:t>
      </w:r>
      <w:proofErr w:type="spellStart"/>
      <w:proofErr w:type="gramEnd"/>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ones</w:t>
      </w:r>
      <w:proofErr w:type="spellEnd"/>
      <w:r w:rsidRPr="003C432E">
        <w:rPr>
          <w:rFonts w:ascii="Courier New" w:eastAsia="Times New Roman" w:hAnsi="Courier New" w:cs="Courier New"/>
          <w:sz w:val="20"/>
          <w:szCs w:val="20"/>
          <w:lang w:bidi="te-IN"/>
        </w:rPr>
        <w:t>(shape)</w:t>
      </w:r>
    </w:p>
    <w:p w14:paraId="30DCB39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STARTS HERE</w:t>
      </w:r>
    </w:p>
    <w:p w14:paraId="1DE15B1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w:t>
      </w:r>
    </w:p>
    <w:p w14:paraId="696FD7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2B8618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YOUR CODE ENDS HERE</w:t>
      </w:r>
    </w:p>
    <w:p w14:paraId="7682F6C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a</w:t>
      </w:r>
    </w:p>
    <w:p w14:paraId="1942E022"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[59]:</w:t>
      </w:r>
    </w:p>
    <w:p w14:paraId="359D31A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distribute_</w:t>
      </w:r>
      <w:proofErr w:type="gramStart"/>
      <w:r w:rsidRPr="003C432E">
        <w:rPr>
          <w:rFonts w:ascii="Courier New" w:eastAsia="Times New Roman" w:hAnsi="Courier New" w:cs="Courier New"/>
          <w:sz w:val="20"/>
          <w:szCs w:val="20"/>
          <w:lang w:bidi="te-IN"/>
        </w:rPr>
        <w:t>value</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2, (2, 2))</w:t>
      </w:r>
    </w:p>
    <w:p w14:paraId="6A876B9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'distributed value =', a)</w:t>
      </w:r>
    </w:p>
    <w:p w14:paraId="6837BDC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3D79268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BC9018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xml:space="preserve">, "Output must be a </w:t>
      </w:r>
      <w:proofErr w:type="spellStart"/>
      <w:r w:rsidRPr="003C432E">
        <w:rPr>
          <w:rFonts w:ascii="Courier New" w:eastAsia="Times New Roman" w:hAnsi="Courier New" w:cs="Courier New"/>
          <w:sz w:val="20"/>
          <w:szCs w:val="20"/>
          <w:lang w:bidi="te-IN"/>
        </w:rPr>
        <w:t>np.ndarray</w:t>
      </w:r>
      <w:proofErr w:type="spellEnd"/>
      <w:r w:rsidRPr="003C432E">
        <w:rPr>
          <w:rFonts w:ascii="Courier New" w:eastAsia="Times New Roman" w:hAnsi="Courier New" w:cs="Courier New"/>
          <w:sz w:val="20"/>
          <w:szCs w:val="20"/>
          <w:lang w:bidi="te-IN"/>
        </w:rPr>
        <w:t>"</w:t>
      </w:r>
    </w:p>
    <w:p w14:paraId="194D9AF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(2, 2), </w:t>
      </w:r>
      <w:proofErr w:type="spellStart"/>
      <w:r w:rsidRPr="003C432E">
        <w:rPr>
          <w:rFonts w:ascii="Courier New" w:eastAsia="Times New Roman" w:hAnsi="Courier New" w:cs="Courier New"/>
          <w:sz w:val="20"/>
          <w:szCs w:val="20"/>
          <w:lang w:bidi="te-IN"/>
        </w:rPr>
        <w:t>f"Wrong</w:t>
      </w:r>
      <w:proofErr w:type="spellEnd"/>
      <w:r w:rsidRPr="003C432E">
        <w:rPr>
          <w:rFonts w:ascii="Courier New" w:eastAsia="Times New Roman" w:hAnsi="Courier New" w:cs="Courier New"/>
          <w:sz w:val="20"/>
          <w:szCs w:val="20"/>
          <w:lang w:bidi="te-IN"/>
        </w:rPr>
        <w:t xml:space="preserve"> shape {</w:t>
      </w:r>
      <w:proofErr w:type="spell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 (2, 2)"</w:t>
      </w:r>
    </w:p>
    <w:p w14:paraId="513F1BF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sum</w:t>
      </w:r>
      <w:proofErr w:type="spellEnd"/>
      <w:r w:rsidRPr="003C432E">
        <w:rPr>
          <w:rFonts w:ascii="Courier New" w:eastAsia="Times New Roman" w:hAnsi="Courier New" w:cs="Courier New"/>
          <w:sz w:val="20"/>
          <w:szCs w:val="20"/>
          <w:lang w:bidi="te-IN"/>
        </w:rPr>
        <w:t xml:space="preserve">(a)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2, "Values must sum to 2"</w:t>
      </w:r>
    </w:p>
    <w:p w14:paraId="7D21E1C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17E038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distribute_</w:t>
      </w:r>
      <w:proofErr w:type="gramStart"/>
      <w:r w:rsidRPr="003C432E">
        <w:rPr>
          <w:rFonts w:ascii="Courier New" w:eastAsia="Times New Roman" w:hAnsi="Courier New" w:cs="Courier New"/>
          <w:sz w:val="20"/>
          <w:szCs w:val="20"/>
          <w:lang w:bidi="te-IN"/>
        </w:rPr>
        <w:t>value</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100, (10, 10))</w:t>
      </w:r>
    </w:p>
    <w:p w14:paraId="0FF6E85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xml:space="preserve">, "Output must be a </w:t>
      </w:r>
      <w:proofErr w:type="spellStart"/>
      <w:r w:rsidRPr="003C432E">
        <w:rPr>
          <w:rFonts w:ascii="Courier New" w:eastAsia="Times New Roman" w:hAnsi="Courier New" w:cs="Courier New"/>
          <w:sz w:val="20"/>
          <w:szCs w:val="20"/>
          <w:lang w:bidi="te-IN"/>
        </w:rPr>
        <w:t>np.ndarray</w:t>
      </w:r>
      <w:proofErr w:type="spellEnd"/>
      <w:r w:rsidRPr="003C432E">
        <w:rPr>
          <w:rFonts w:ascii="Courier New" w:eastAsia="Times New Roman" w:hAnsi="Courier New" w:cs="Courier New"/>
          <w:sz w:val="20"/>
          <w:szCs w:val="20"/>
          <w:lang w:bidi="te-IN"/>
        </w:rPr>
        <w:t>"</w:t>
      </w:r>
    </w:p>
    <w:p w14:paraId="0E3C7F2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(10, 10), </w:t>
      </w:r>
      <w:proofErr w:type="spellStart"/>
      <w:r w:rsidRPr="003C432E">
        <w:rPr>
          <w:rFonts w:ascii="Courier New" w:eastAsia="Times New Roman" w:hAnsi="Courier New" w:cs="Courier New"/>
          <w:sz w:val="20"/>
          <w:szCs w:val="20"/>
          <w:lang w:bidi="te-IN"/>
        </w:rPr>
        <w:t>f"Wrong</w:t>
      </w:r>
      <w:proofErr w:type="spellEnd"/>
      <w:r w:rsidRPr="003C432E">
        <w:rPr>
          <w:rFonts w:ascii="Courier New" w:eastAsia="Times New Roman" w:hAnsi="Courier New" w:cs="Courier New"/>
          <w:sz w:val="20"/>
          <w:szCs w:val="20"/>
          <w:lang w:bidi="te-IN"/>
        </w:rPr>
        <w:t xml:space="preserve"> shape {</w:t>
      </w:r>
      <w:proofErr w:type="spell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 (10, 10)"</w:t>
      </w:r>
    </w:p>
    <w:p w14:paraId="41E655A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sum</w:t>
      </w:r>
      <w:proofErr w:type="spellEnd"/>
      <w:r w:rsidRPr="003C432E">
        <w:rPr>
          <w:rFonts w:ascii="Courier New" w:eastAsia="Times New Roman" w:hAnsi="Courier New" w:cs="Courier New"/>
          <w:sz w:val="20"/>
          <w:szCs w:val="20"/>
          <w:lang w:bidi="te-IN"/>
        </w:rPr>
        <w:t xml:space="preserve">(a)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100, "Values must sum to 100"</w:t>
      </w:r>
    </w:p>
    <w:p w14:paraId="3C6FDB4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2A3B175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"\033[92m All tests passed.")</w:t>
      </w:r>
    </w:p>
    <w:p w14:paraId="37FA5BF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distributed value = [[0.5 0.5]</w:t>
      </w:r>
    </w:p>
    <w:p w14:paraId="1AA5D40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[0.5 0.5]]</w:t>
      </w:r>
    </w:p>
    <w:p w14:paraId="66C452E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 xml:space="preserve"> All tests passed.</w:t>
      </w:r>
    </w:p>
    <w:p w14:paraId="14AD6EDE"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Expected Output</w:t>
      </w:r>
      <w:r w:rsidRPr="003C432E">
        <w:rPr>
          <w:rFonts w:ascii="var(--jp-content-font-family)" w:eastAsia="Times New Roman" w:hAnsi="var(--jp-content-font-family)" w:cs="Times New Roman"/>
          <w:sz w:val="20"/>
          <w:szCs w:val="20"/>
          <w:lang w:bidi="te-IN"/>
        </w:rPr>
        <w:t>:</w:t>
      </w:r>
    </w:p>
    <w:tbl>
      <w:tblPr>
        <w:tblW w:w="0" w:type="auto"/>
        <w:tblCellMar>
          <w:top w:w="15" w:type="dxa"/>
          <w:left w:w="15" w:type="dxa"/>
          <w:bottom w:w="15" w:type="dxa"/>
          <w:right w:w="15" w:type="dxa"/>
        </w:tblCellMar>
        <w:tblLook w:val="04A0" w:firstRow="1" w:lastRow="0" w:firstColumn="1" w:lastColumn="0" w:noHBand="0" w:noVBand="1"/>
      </w:tblPr>
      <w:tblGrid>
        <w:gridCol w:w="2102"/>
        <w:gridCol w:w="1200"/>
      </w:tblGrid>
      <w:tr w:rsidR="003C432E" w:rsidRPr="003C432E" w14:paraId="2549AE75"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5C82F34B"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proofErr w:type="spellStart"/>
            <w:r w:rsidRPr="003C432E">
              <w:rPr>
                <w:rFonts w:ascii="Times New Roman" w:eastAsia="Times New Roman" w:hAnsi="Times New Roman" w:cs="Times New Roman"/>
                <w:sz w:val="24"/>
                <w:szCs w:val="24"/>
                <w:lang w:bidi="te-IN"/>
              </w:rPr>
              <w:t>distributed_value</w:t>
            </w:r>
            <w:proofErr w:type="spellEnd"/>
            <w:r w:rsidRPr="003C432E">
              <w:rPr>
                <w:rFonts w:ascii="Times New Roman" w:eastAsia="Times New Roman" w:hAnsi="Times New Roman" w:cs="Times New Roman"/>
                <w:sz w:val="24"/>
                <w:szCs w:val="24"/>
                <w:lang w:bidi="te-IN"/>
              </w:rPr>
              <w:t xml:space="preserve"> =</w:t>
            </w:r>
          </w:p>
        </w:tc>
        <w:tc>
          <w:tcPr>
            <w:tcW w:w="0" w:type="auto"/>
            <w:tcBorders>
              <w:top w:val="nil"/>
              <w:left w:val="nil"/>
              <w:bottom w:val="nil"/>
              <w:right w:val="nil"/>
            </w:tcBorders>
            <w:tcMar>
              <w:top w:w="120" w:type="dxa"/>
              <w:left w:w="120" w:type="dxa"/>
              <w:bottom w:w="120" w:type="dxa"/>
              <w:right w:w="120" w:type="dxa"/>
            </w:tcMar>
            <w:vAlign w:val="center"/>
            <w:hideMark/>
          </w:tcPr>
          <w:p w14:paraId="26BC6A60" w14:textId="77777777" w:rsidR="003C432E" w:rsidRPr="003C432E" w:rsidRDefault="003C432E" w:rsidP="003C432E">
            <w:pPr>
              <w:spacing w:before="0" w:after="12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[[ 0.5 0.5]</w:t>
            </w:r>
            <w:r w:rsidRPr="003C432E">
              <w:rPr>
                <w:rFonts w:ascii="Times New Roman" w:eastAsia="Times New Roman" w:hAnsi="Times New Roman" w:cs="Times New Roman"/>
                <w:sz w:val="24"/>
                <w:szCs w:val="24"/>
                <w:lang w:bidi="te-IN"/>
              </w:rPr>
              <w:br/>
              <w:t>[ 0.5 0.5]]</w:t>
            </w:r>
          </w:p>
        </w:tc>
      </w:tr>
    </w:tbl>
    <w:p w14:paraId="16B68038"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23" w:name="5-2-3"/>
      <w:bookmarkEnd w:id="23"/>
      <w:r w:rsidRPr="003C432E">
        <w:rPr>
          <w:rFonts w:ascii="var(--jp-content-font-family)" w:eastAsia="Times New Roman" w:hAnsi="var(--jp-content-font-family)" w:cs="Times New Roman"/>
          <w:b/>
          <w:bCs/>
          <w:sz w:val="27"/>
          <w:szCs w:val="27"/>
          <w:lang w:bidi="te-IN"/>
        </w:rPr>
        <w:t>5.2.3 Putting it Together: Pooling Backward</w:t>
      </w:r>
    </w:p>
    <w:p w14:paraId="7261A348"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You now have everything you need to compute backward propagation on a pooling layer.</w:t>
      </w:r>
    </w:p>
    <w:p w14:paraId="26C1F12D" w14:textId="77777777" w:rsidR="003C432E" w:rsidRPr="003C432E" w:rsidRDefault="003C432E" w:rsidP="003C432E">
      <w:pPr>
        <w:shd w:val="clear" w:color="auto" w:fill="FFFFFF"/>
        <w:spacing w:before="100" w:beforeAutospacing="1" w:after="100" w:afterAutospacing="1" w:line="240" w:lineRule="auto"/>
        <w:outlineLvl w:val="2"/>
        <w:rPr>
          <w:rFonts w:ascii="var(--jp-content-font-family)" w:eastAsia="Times New Roman" w:hAnsi="var(--jp-content-font-family)" w:cs="Times New Roman"/>
          <w:b/>
          <w:bCs/>
          <w:sz w:val="27"/>
          <w:szCs w:val="27"/>
          <w:lang w:bidi="te-IN"/>
        </w:rPr>
      </w:pPr>
      <w:bookmarkStart w:id="24" w:name="ex-8"/>
      <w:bookmarkEnd w:id="24"/>
      <w:r w:rsidRPr="003C432E">
        <w:rPr>
          <w:rFonts w:ascii="var(--jp-content-font-family)" w:eastAsia="Times New Roman" w:hAnsi="var(--jp-content-font-family)" w:cs="Times New Roman"/>
          <w:b/>
          <w:bCs/>
          <w:sz w:val="27"/>
          <w:szCs w:val="27"/>
          <w:lang w:bidi="te-IN"/>
        </w:rPr>
        <w:t xml:space="preserve">Exercise 8 - </w:t>
      </w:r>
      <w:proofErr w:type="spellStart"/>
      <w:r w:rsidRPr="003C432E">
        <w:rPr>
          <w:rFonts w:ascii="var(--jp-content-font-family)" w:eastAsia="Times New Roman" w:hAnsi="var(--jp-content-font-family)" w:cs="Times New Roman"/>
          <w:b/>
          <w:bCs/>
          <w:sz w:val="27"/>
          <w:szCs w:val="27"/>
          <w:lang w:bidi="te-IN"/>
        </w:rPr>
        <w:t>pool_backward</w:t>
      </w:r>
      <w:proofErr w:type="spellEnd"/>
    </w:p>
    <w:p w14:paraId="794E141A"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Implement the </w:t>
      </w:r>
      <w:proofErr w:type="spellStart"/>
      <w:r w:rsidRPr="003C432E">
        <w:rPr>
          <w:rFonts w:ascii="var(--jp-code-font-family)" w:eastAsia="Times New Roman" w:hAnsi="var(--jp-code-font-family)" w:cs="Courier New"/>
          <w:sz w:val="20"/>
          <w:szCs w:val="20"/>
          <w:bdr w:val="none" w:sz="0" w:space="0" w:color="auto" w:frame="1"/>
          <w:lang w:bidi="te-IN"/>
        </w:rPr>
        <w:t>pool_backward</w:t>
      </w:r>
      <w:proofErr w:type="spellEnd"/>
      <w:r w:rsidRPr="003C432E">
        <w:rPr>
          <w:rFonts w:ascii="var(--jp-content-font-family)" w:eastAsia="Times New Roman" w:hAnsi="var(--jp-content-font-family)" w:cs="Times New Roman"/>
          <w:sz w:val="20"/>
          <w:szCs w:val="20"/>
          <w:lang w:bidi="te-IN"/>
        </w:rPr>
        <w:t> function in both modes (</w:t>
      </w:r>
      <w:r w:rsidRPr="003C432E">
        <w:rPr>
          <w:rFonts w:ascii="var(--jp-code-font-family)" w:eastAsia="Times New Roman" w:hAnsi="var(--jp-code-font-family)" w:cs="Courier New"/>
          <w:sz w:val="20"/>
          <w:szCs w:val="20"/>
          <w:bdr w:val="none" w:sz="0" w:space="0" w:color="auto" w:frame="1"/>
          <w:lang w:bidi="te-IN"/>
        </w:rPr>
        <w:t>"max"</w:t>
      </w:r>
      <w:r w:rsidRPr="003C432E">
        <w:rPr>
          <w:rFonts w:ascii="var(--jp-content-font-family)" w:eastAsia="Times New Roman" w:hAnsi="var(--jp-content-font-family)" w:cs="Times New Roman"/>
          <w:sz w:val="20"/>
          <w:szCs w:val="20"/>
          <w:lang w:bidi="te-IN"/>
        </w:rPr>
        <w:t> and </w:t>
      </w:r>
      <w:r w:rsidRPr="003C432E">
        <w:rPr>
          <w:rFonts w:ascii="var(--jp-code-font-family)" w:eastAsia="Times New Roman" w:hAnsi="var(--jp-code-font-family)" w:cs="Courier New"/>
          <w:sz w:val="20"/>
          <w:szCs w:val="20"/>
          <w:bdr w:val="none" w:sz="0" w:space="0" w:color="auto" w:frame="1"/>
          <w:lang w:bidi="te-IN"/>
        </w:rPr>
        <w:t>"average"</w:t>
      </w:r>
      <w:r w:rsidRPr="003C432E">
        <w:rPr>
          <w:rFonts w:ascii="var(--jp-content-font-family)" w:eastAsia="Times New Roman" w:hAnsi="var(--jp-content-font-family)" w:cs="Times New Roman"/>
          <w:sz w:val="20"/>
          <w:szCs w:val="20"/>
          <w:lang w:bidi="te-IN"/>
        </w:rPr>
        <w:t>). You will once again use 4 for-loops (iterating over training examples, height, width, and channels). You should use an </w:t>
      </w:r>
      <w:r w:rsidRPr="003C432E">
        <w:rPr>
          <w:rFonts w:ascii="var(--jp-code-font-family)" w:eastAsia="Times New Roman" w:hAnsi="var(--jp-code-font-family)" w:cs="Courier New"/>
          <w:sz w:val="20"/>
          <w:szCs w:val="20"/>
          <w:bdr w:val="none" w:sz="0" w:space="0" w:color="auto" w:frame="1"/>
          <w:lang w:bidi="te-IN"/>
        </w:rPr>
        <w:t>if/</w:t>
      </w:r>
      <w:proofErr w:type="spellStart"/>
      <w:r w:rsidRPr="003C432E">
        <w:rPr>
          <w:rFonts w:ascii="var(--jp-code-font-family)" w:eastAsia="Times New Roman" w:hAnsi="var(--jp-code-font-family)" w:cs="Courier New"/>
          <w:sz w:val="20"/>
          <w:szCs w:val="20"/>
          <w:bdr w:val="none" w:sz="0" w:space="0" w:color="auto" w:frame="1"/>
          <w:lang w:bidi="te-IN"/>
        </w:rPr>
        <w:t>elif</w:t>
      </w:r>
      <w:proofErr w:type="spellEnd"/>
      <w:r w:rsidRPr="003C432E">
        <w:rPr>
          <w:rFonts w:ascii="var(--jp-content-font-family)" w:eastAsia="Times New Roman" w:hAnsi="var(--jp-content-font-family)" w:cs="Times New Roman"/>
          <w:sz w:val="20"/>
          <w:szCs w:val="20"/>
          <w:lang w:bidi="te-IN"/>
        </w:rPr>
        <w:t> statement to see if the mode is equal to </w:t>
      </w:r>
      <w:r w:rsidRPr="003C432E">
        <w:rPr>
          <w:rFonts w:ascii="var(--jp-code-font-family)" w:eastAsia="Times New Roman" w:hAnsi="var(--jp-code-font-family)" w:cs="Courier New"/>
          <w:sz w:val="20"/>
          <w:szCs w:val="20"/>
          <w:bdr w:val="none" w:sz="0" w:space="0" w:color="auto" w:frame="1"/>
          <w:lang w:bidi="te-IN"/>
        </w:rPr>
        <w:t>'max'</w:t>
      </w:r>
      <w:r w:rsidRPr="003C432E">
        <w:rPr>
          <w:rFonts w:ascii="var(--jp-content-font-family)" w:eastAsia="Times New Roman" w:hAnsi="var(--jp-content-font-family)" w:cs="Times New Roman"/>
          <w:sz w:val="20"/>
          <w:szCs w:val="20"/>
          <w:lang w:bidi="te-IN"/>
        </w:rPr>
        <w:t> or </w:t>
      </w:r>
      <w:r w:rsidRPr="003C432E">
        <w:rPr>
          <w:rFonts w:ascii="var(--jp-code-font-family)" w:eastAsia="Times New Roman" w:hAnsi="var(--jp-code-font-family)" w:cs="Courier New"/>
          <w:sz w:val="20"/>
          <w:szCs w:val="20"/>
          <w:bdr w:val="none" w:sz="0" w:space="0" w:color="auto" w:frame="1"/>
          <w:lang w:bidi="te-IN"/>
        </w:rPr>
        <w:t>'average'</w:t>
      </w:r>
      <w:r w:rsidRPr="003C432E">
        <w:rPr>
          <w:rFonts w:ascii="var(--jp-content-font-family)" w:eastAsia="Times New Roman" w:hAnsi="var(--jp-content-font-family)" w:cs="Times New Roman"/>
          <w:sz w:val="20"/>
          <w:szCs w:val="20"/>
          <w:lang w:bidi="te-IN"/>
        </w:rPr>
        <w:t>. If it is equal to 'average' you should use the </w:t>
      </w:r>
      <w:proofErr w:type="spellStart"/>
      <w:r w:rsidRPr="003C432E">
        <w:rPr>
          <w:rFonts w:ascii="var(--jp-code-font-family)" w:eastAsia="Times New Roman" w:hAnsi="var(--jp-code-font-family)" w:cs="Courier New"/>
          <w:sz w:val="20"/>
          <w:szCs w:val="20"/>
          <w:bdr w:val="none" w:sz="0" w:space="0" w:color="auto" w:frame="1"/>
          <w:lang w:bidi="te-IN"/>
        </w:rPr>
        <w:t>distribute_</w:t>
      </w:r>
      <w:proofErr w:type="gramStart"/>
      <w:r w:rsidRPr="003C432E">
        <w:rPr>
          <w:rFonts w:ascii="var(--jp-code-font-family)" w:eastAsia="Times New Roman" w:hAnsi="var(--jp-code-font-family)" w:cs="Courier New"/>
          <w:sz w:val="20"/>
          <w:szCs w:val="20"/>
          <w:bdr w:val="none" w:sz="0" w:space="0" w:color="auto" w:frame="1"/>
          <w:lang w:bidi="te-IN"/>
        </w:rPr>
        <w:t>value</w:t>
      </w:r>
      <w:proofErr w:type="spellEnd"/>
      <w:r w:rsidRPr="003C432E">
        <w:rPr>
          <w:rFonts w:ascii="var(--jp-code-font-family)" w:eastAsia="Times New Roman" w:hAnsi="var(--jp-code-font-family)" w:cs="Courier New"/>
          <w:sz w:val="20"/>
          <w:szCs w:val="20"/>
          <w:bdr w:val="none" w:sz="0" w:space="0" w:color="auto" w:frame="1"/>
          <w:lang w:bidi="te-IN"/>
        </w:rPr>
        <w:t>(</w:t>
      </w:r>
      <w:proofErr w:type="gramEnd"/>
      <w:r w:rsidRPr="003C432E">
        <w:rPr>
          <w:rFonts w:ascii="var(--jp-code-font-family)" w:eastAsia="Times New Roman" w:hAnsi="var(--jp-code-font-family)" w:cs="Courier New"/>
          <w:sz w:val="20"/>
          <w:szCs w:val="20"/>
          <w:bdr w:val="none" w:sz="0" w:space="0" w:color="auto" w:frame="1"/>
          <w:lang w:bidi="te-IN"/>
        </w:rPr>
        <w:t>)</w:t>
      </w:r>
      <w:r w:rsidRPr="003C432E">
        <w:rPr>
          <w:rFonts w:ascii="var(--jp-content-font-family)" w:eastAsia="Times New Roman" w:hAnsi="var(--jp-content-font-family)" w:cs="Times New Roman"/>
          <w:sz w:val="20"/>
          <w:szCs w:val="20"/>
          <w:lang w:bidi="te-IN"/>
        </w:rPr>
        <w:t> function you implemented above to create a matrix of the same shape as </w:t>
      </w:r>
      <w:proofErr w:type="spellStart"/>
      <w:r w:rsidRPr="003C432E">
        <w:rPr>
          <w:rFonts w:ascii="var(--jp-code-font-family)" w:eastAsia="Times New Roman" w:hAnsi="var(--jp-code-font-family)" w:cs="Courier New"/>
          <w:sz w:val="20"/>
          <w:szCs w:val="20"/>
          <w:bdr w:val="none" w:sz="0" w:space="0" w:color="auto" w:frame="1"/>
          <w:lang w:bidi="te-IN"/>
        </w:rPr>
        <w:t>a_slice</w:t>
      </w:r>
      <w:proofErr w:type="spellEnd"/>
      <w:r w:rsidRPr="003C432E">
        <w:rPr>
          <w:rFonts w:ascii="var(--jp-content-font-family)" w:eastAsia="Times New Roman" w:hAnsi="var(--jp-content-font-family)" w:cs="Times New Roman"/>
          <w:sz w:val="20"/>
          <w:szCs w:val="20"/>
          <w:lang w:bidi="te-IN"/>
        </w:rPr>
        <w:t>. Otherwise, the mode is equal to '</w:t>
      </w:r>
      <w:r w:rsidRPr="003C432E">
        <w:rPr>
          <w:rFonts w:ascii="var(--jp-code-font-family)" w:eastAsia="Times New Roman" w:hAnsi="var(--jp-code-font-family)" w:cs="Courier New"/>
          <w:sz w:val="20"/>
          <w:szCs w:val="20"/>
          <w:bdr w:val="none" w:sz="0" w:space="0" w:color="auto" w:frame="1"/>
          <w:lang w:bidi="te-IN"/>
        </w:rPr>
        <w:t>max</w:t>
      </w:r>
      <w:r w:rsidRPr="003C432E">
        <w:rPr>
          <w:rFonts w:ascii="var(--jp-content-font-family)" w:eastAsia="Times New Roman" w:hAnsi="var(--jp-content-font-family)" w:cs="Times New Roman"/>
          <w:sz w:val="20"/>
          <w:szCs w:val="20"/>
          <w:lang w:bidi="te-IN"/>
        </w:rPr>
        <w:t>', and you will create a mask with </w:t>
      </w:r>
      <w:proofErr w:type="spellStart"/>
      <w:r w:rsidRPr="003C432E">
        <w:rPr>
          <w:rFonts w:ascii="var(--jp-code-font-family)" w:eastAsia="Times New Roman" w:hAnsi="var(--jp-code-font-family)" w:cs="Courier New"/>
          <w:sz w:val="20"/>
          <w:szCs w:val="20"/>
          <w:bdr w:val="none" w:sz="0" w:space="0" w:color="auto" w:frame="1"/>
          <w:lang w:bidi="te-IN"/>
        </w:rPr>
        <w:t>create_mask_from_</w:t>
      </w:r>
      <w:proofErr w:type="gramStart"/>
      <w:r w:rsidRPr="003C432E">
        <w:rPr>
          <w:rFonts w:ascii="var(--jp-code-font-family)" w:eastAsia="Times New Roman" w:hAnsi="var(--jp-code-font-family)" w:cs="Courier New"/>
          <w:sz w:val="20"/>
          <w:szCs w:val="20"/>
          <w:bdr w:val="none" w:sz="0" w:space="0" w:color="auto" w:frame="1"/>
          <w:lang w:bidi="te-IN"/>
        </w:rPr>
        <w:t>window</w:t>
      </w:r>
      <w:proofErr w:type="spellEnd"/>
      <w:r w:rsidRPr="003C432E">
        <w:rPr>
          <w:rFonts w:ascii="var(--jp-code-font-family)" w:eastAsia="Times New Roman" w:hAnsi="var(--jp-code-font-family)" w:cs="Courier New"/>
          <w:sz w:val="20"/>
          <w:szCs w:val="20"/>
          <w:bdr w:val="none" w:sz="0" w:space="0" w:color="auto" w:frame="1"/>
          <w:lang w:bidi="te-IN"/>
        </w:rPr>
        <w:t>(</w:t>
      </w:r>
      <w:proofErr w:type="gramEnd"/>
      <w:r w:rsidRPr="003C432E">
        <w:rPr>
          <w:rFonts w:ascii="var(--jp-code-font-family)" w:eastAsia="Times New Roman" w:hAnsi="var(--jp-code-font-family)" w:cs="Courier New"/>
          <w:sz w:val="20"/>
          <w:szCs w:val="20"/>
          <w:bdr w:val="none" w:sz="0" w:space="0" w:color="auto" w:frame="1"/>
          <w:lang w:bidi="te-IN"/>
        </w:rPr>
        <w:t>)</w:t>
      </w:r>
      <w:r w:rsidRPr="003C432E">
        <w:rPr>
          <w:rFonts w:ascii="var(--jp-content-font-family)" w:eastAsia="Times New Roman" w:hAnsi="var(--jp-content-font-family)" w:cs="Times New Roman"/>
          <w:sz w:val="20"/>
          <w:szCs w:val="20"/>
          <w:lang w:bidi="te-IN"/>
        </w:rPr>
        <w:t xml:space="preserve"> and multiply it by the corresponding value of </w:t>
      </w:r>
      <w:proofErr w:type="spellStart"/>
      <w:r w:rsidRPr="003C432E">
        <w:rPr>
          <w:rFonts w:ascii="var(--jp-content-font-family)" w:eastAsia="Times New Roman" w:hAnsi="var(--jp-content-font-family)" w:cs="Times New Roman"/>
          <w:sz w:val="20"/>
          <w:szCs w:val="20"/>
          <w:lang w:bidi="te-IN"/>
        </w:rPr>
        <w:t>dA.</w:t>
      </w:r>
      <w:proofErr w:type="spellEnd"/>
    </w:p>
    <w:p w14:paraId="43661199"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[60]:</w:t>
      </w:r>
    </w:p>
    <w:p w14:paraId="3DBDE0A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def</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cache,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"max"):</w:t>
      </w:r>
    </w:p>
    <w:p w14:paraId="385FC70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D63FE8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Implements the backward pass of the pooling </w:t>
      </w:r>
      <w:proofErr w:type="gramStart"/>
      <w:r w:rsidRPr="003C432E">
        <w:rPr>
          <w:rFonts w:ascii="Courier New" w:eastAsia="Times New Roman" w:hAnsi="Courier New" w:cs="Courier New"/>
          <w:sz w:val="20"/>
          <w:szCs w:val="20"/>
          <w:lang w:bidi="te-IN"/>
        </w:rPr>
        <w:t>layer</w:t>
      </w:r>
      <w:proofErr w:type="gramEnd"/>
    </w:p>
    <w:p w14:paraId="1028AC2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362357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Arguments:</w:t>
      </w:r>
    </w:p>
    <w:p w14:paraId="69A98DB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 gradient of cost with respect to the output of the pooling layer, same shape as A</w:t>
      </w:r>
    </w:p>
    <w:p w14:paraId="28AD7E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cache -- </w:t>
      </w:r>
      <w:proofErr w:type="spellStart"/>
      <w:r w:rsidRPr="003C432E">
        <w:rPr>
          <w:rFonts w:ascii="Courier New" w:eastAsia="Times New Roman" w:hAnsi="Courier New" w:cs="Courier New"/>
          <w:sz w:val="20"/>
          <w:szCs w:val="20"/>
          <w:lang w:bidi="te-IN"/>
        </w:rPr>
        <w:t>cache</w:t>
      </w:r>
      <w:proofErr w:type="spellEnd"/>
      <w:r w:rsidRPr="003C432E">
        <w:rPr>
          <w:rFonts w:ascii="Courier New" w:eastAsia="Times New Roman" w:hAnsi="Courier New" w:cs="Courier New"/>
          <w:sz w:val="20"/>
          <w:szCs w:val="20"/>
          <w:lang w:bidi="te-IN"/>
        </w:rPr>
        <w:t xml:space="preserve"> output from the forward pass of the pooling layer, contains the layer's input and </w:t>
      </w:r>
      <w:proofErr w:type="spellStart"/>
      <w:proofErr w:type="gramStart"/>
      <w:r w:rsidRPr="003C432E">
        <w:rPr>
          <w:rFonts w:ascii="Courier New" w:eastAsia="Times New Roman" w:hAnsi="Courier New" w:cs="Courier New"/>
          <w:sz w:val="20"/>
          <w:szCs w:val="20"/>
          <w:lang w:bidi="te-IN"/>
        </w:rPr>
        <w:t>hparameters</w:t>
      </w:r>
      <w:proofErr w:type="spellEnd"/>
      <w:proofErr w:type="gramEnd"/>
      <w:r w:rsidRPr="003C432E">
        <w:rPr>
          <w:rFonts w:ascii="Courier New" w:eastAsia="Times New Roman" w:hAnsi="Courier New" w:cs="Courier New"/>
          <w:sz w:val="20"/>
          <w:szCs w:val="20"/>
          <w:lang w:bidi="te-IN"/>
        </w:rPr>
        <w:t xml:space="preserve"> </w:t>
      </w:r>
    </w:p>
    <w:p w14:paraId="22C83A9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mode -- the pooling mode you would like to use, defined as a string ("max" or "average")</w:t>
      </w:r>
    </w:p>
    <w:p w14:paraId="767BA1B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FF7EFE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Returns:</w:t>
      </w:r>
    </w:p>
    <w:p w14:paraId="65BB45A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w:t>
      </w:r>
      <w:proofErr w:type="spellEnd"/>
      <w:r w:rsidRPr="003C432E">
        <w:rPr>
          <w:rFonts w:ascii="Courier New" w:eastAsia="Times New Roman" w:hAnsi="Courier New" w:cs="Courier New"/>
          <w:sz w:val="20"/>
          <w:szCs w:val="20"/>
          <w:lang w:bidi="te-IN"/>
        </w:rPr>
        <w:t xml:space="preserve"> -- gradient of cost with respect to the input of the pooling layer, same shape as </w:t>
      </w:r>
      <w:proofErr w:type="spellStart"/>
      <w:r w:rsidRPr="003C432E">
        <w:rPr>
          <w:rFonts w:ascii="Courier New" w:eastAsia="Times New Roman" w:hAnsi="Courier New" w:cs="Courier New"/>
          <w:sz w:val="20"/>
          <w:szCs w:val="20"/>
          <w:lang w:bidi="te-IN"/>
        </w:rPr>
        <w:t>A_prev</w:t>
      </w:r>
      <w:proofErr w:type="spellEnd"/>
    </w:p>
    <w:p w14:paraId="5C6C4F0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220388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information from cache (≈1 line)</w:t>
      </w:r>
    </w:p>
    <w:p w14:paraId="69245D7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cache</w:t>
      </w:r>
    </w:p>
    <w:p w14:paraId="3323803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3F9B45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Retrieve hyperparameters from "</w:t>
      </w:r>
      <w:proofErr w:type="spellStart"/>
      <w:r w:rsidRPr="003C432E">
        <w:rPr>
          <w:rFonts w:ascii="Courier New" w:eastAsia="Times New Roman" w:hAnsi="Courier New" w:cs="Courier New"/>
          <w:i/>
          <w:iCs/>
          <w:sz w:val="20"/>
          <w:szCs w:val="20"/>
          <w:lang w:bidi="te-IN"/>
        </w:rPr>
        <w:t>hparameters</w:t>
      </w:r>
      <w:proofErr w:type="spellEnd"/>
      <w:r w:rsidRPr="003C432E">
        <w:rPr>
          <w:rFonts w:ascii="Courier New" w:eastAsia="Times New Roman" w:hAnsi="Courier New" w:cs="Courier New"/>
          <w:i/>
          <w:iCs/>
          <w:sz w:val="20"/>
          <w:szCs w:val="20"/>
          <w:lang w:bidi="te-IN"/>
        </w:rPr>
        <w:t>" (≈2 lines)</w:t>
      </w:r>
    </w:p>
    <w:p w14:paraId="4D882D9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["stride"]</w:t>
      </w:r>
    </w:p>
    <w:p w14:paraId="7C49FED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f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["f"]</w:t>
      </w:r>
    </w:p>
    <w:p w14:paraId="3DC2DA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7526EC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Retrieve dimensions from </w:t>
      </w:r>
      <w:proofErr w:type="spellStart"/>
      <w:r w:rsidRPr="003C432E">
        <w:rPr>
          <w:rFonts w:ascii="Courier New" w:eastAsia="Times New Roman" w:hAnsi="Courier New" w:cs="Courier New"/>
          <w:i/>
          <w:iCs/>
          <w:sz w:val="20"/>
          <w:szCs w:val="20"/>
          <w:lang w:bidi="te-IN"/>
        </w:rPr>
        <w:t>A_prev's</w:t>
      </w:r>
      <w:proofErr w:type="spellEnd"/>
      <w:r w:rsidRPr="003C432E">
        <w:rPr>
          <w:rFonts w:ascii="Courier New" w:eastAsia="Times New Roman" w:hAnsi="Courier New" w:cs="Courier New"/>
          <w:i/>
          <w:iCs/>
          <w:sz w:val="20"/>
          <w:szCs w:val="20"/>
          <w:lang w:bidi="te-IN"/>
        </w:rPr>
        <w:t xml:space="preserve"> shape and </w:t>
      </w:r>
      <w:proofErr w:type="spellStart"/>
      <w:r w:rsidRPr="003C432E">
        <w:rPr>
          <w:rFonts w:ascii="Courier New" w:eastAsia="Times New Roman" w:hAnsi="Courier New" w:cs="Courier New"/>
          <w:i/>
          <w:iCs/>
          <w:sz w:val="20"/>
          <w:szCs w:val="20"/>
          <w:lang w:bidi="te-IN"/>
        </w:rPr>
        <w:t>dA's</w:t>
      </w:r>
      <w:proofErr w:type="spellEnd"/>
      <w:r w:rsidRPr="003C432E">
        <w:rPr>
          <w:rFonts w:ascii="Courier New" w:eastAsia="Times New Roman" w:hAnsi="Courier New" w:cs="Courier New"/>
          <w:i/>
          <w:iCs/>
          <w:sz w:val="20"/>
          <w:szCs w:val="20"/>
          <w:lang w:bidi="te-IN"/>
        </w:rPr>
        <w:t xml:space="preserve"> shape (≈2 lines)</w:t>
      </w:r>
    </w:p>
    <w:p w14:paraId="3071A29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 </w:t>
      </w:r>
      <w:proofErr w:type="spellStart"/>
      <w:r w:rsidRPr="003C432E">
        <w:rPr>
          <w:rFonts w:ascii="Courier New" w:eastAsia="Times New Roman" w:hAnsi="Courier New" w:cs="Courier New"/>
          <w:sz w:val="20"/>
          <w:szCs w:val="20"/>
          <w:lang w:bidi="te-IN"/>
        </w:rPr>
        <w:t>n_H_prev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w:t>
      </w:r>
      <w:proofErr w:type="gramStart"/>
      <w:r w:rsidRPr="003C432E">
        <w:rPr>
          <w:rFonts w:ascii="Courier New" w:eastAsia="Times New Roman" w:hAnsi="Courier New" w:cs="Courier New"/>
          <w:sz w:val="20"/>
          <w:szCs w:val="20"/>
          <w:lang w:bidi="te-IN"/>
        </w:rPr>
        <w:t>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1278297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 </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p>
    <w:p w14:paraId="26DC930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7702301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Initialize </w:t>
      </w:r>
      <w:proofErr w:type="spellStart"/>
      <w:r w:rsidRPr="003C432E">
        <w:rPr>
          <w:rFonts w:ascii="Courier New" w:eastAsia="Times New Roman" w:hAnsi="Courier New" w:cs="Courier New"/>
          <w:i/>
          <w:iCs/>
          <w:sz w:val="20"/>
          <w:szCs w:val="20"/>
          <w:lang w:bidi="te-IN"/>
        </w:rPr>
        <w:t>dA_prev</w:t>
      </w:r>
      <w:proofErr w:type="spellEnd"/>
      <w:r w:rsidRPr="003C432E">
        <w:rPr>
          <w:rFonts w:ascii="Courier New" w:eastAsia="Times New Roman" w:hAnsi="Courier New" w:cs="Courier New"/>
          <w:i/>
          <w:iCs/>
          <w:sz w:val="20"/>
          <w:szCs w:val="20"/>
          <w:lang w:bidi="te-IN"/>
        </w:rPr>
        <w:t xml:space="preserve"> with zeros (≈1 line)</w:t>
      </w:r>
    </w:p>
    <w:p w14:paraId="29FCB2E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zeros</w:t>
      </w:r>
      <w:proofErr w:type="spellEnd"/>
      <w:proofErr w:type="gram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A_prev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5E6951F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097A541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range(m): </w:t>
      </w:r>
      <w:r w:rsidRPr="003C432E">
        <w:rPr>
          <w:rFonts w:ascii="Courier New" w:eastAsia="Times New Roman" w:hAnsi="Courier New" w:cs="Courier New"/>
          <w:i/>
          <w:iCs/>
          <w:sz w:val="20"/>
          <w:szCs w:val="20"/>
          <w:lang w:bidi="te-IN"/>
        </w:rPr>
        <w:t># loop over the training examples</w:t>
      </w:r>
    </w:p>
    <w:p w14:paraId="34F8A44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1C36B9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w:t>
      </w:r>
      <w:proofErr w:type="gramStart"/>
      <w:r w:rsidRPr="003C432E">
        <w:rPr>
          <w:rFonts w:ascii="Courier New" w:eastAsia="Times New Roman" w:hAnsi="Courier New" w:cs="Courier New"/>
          <w:i/>
          <w:iCs/>
          <w:sz w:val="20"/>
          <w:szCs w:val="20"/>
          <w:lang w:bidi="te-IN"/>
        </w:rPr>
        <w:t>select</w:t>
      </w:r>
      <w:proofErr w:type="gramEnd"/>
      <w:r w:rsidRPr="003C432E">
        <w:rPr>
          <w:rFonts w:ascii="Courier New" w:eastAsia="Times New Roman" w:hAnsi="Courier New" w:cs="Courier New"/>
          <w:i/>
          <w:iCs/>
          <w:sz w:val="20"/>
          <w:szCs w:val="20"/>
          <w:lang w:bidi="te-IN"/>
        </w:rPr>
        <w:t xml:space="preserve"> training example from </w:t>
      </w:r>
      <w:proofErr w:type="spellStart"/>
      <w:r w:rsidRPr="003C432E">
        <w:rPr>
          <w:rFonts w:ascii="Courier New" w:eastAsia="Times New Roman" w:hAnsi="Courier New" w:cs="Courier New"/>
          <w:i/>
          <w:iCs/>
          <w:sz w:val="20"/>
          <w:szCs w:val="20"/>
          <w:lang w:bidi="te-IN"/>
        </w:rPr>
        <w:t>A_prev</w:t>
      </w:r>
      <w:proofErr w:type="spellEnd"/>
      <w:r w:rsidRPr="003C432E">
        <w:rPr>
          <w:rFonts w:ascii="Courier New" w:eastAsia="Times New Roman" w:hAnsi="Courier New" w:cs="Courier New"/>
          <w:i/>
          <w:iCs/>
          <w:sz w:val="20"/>
          <w:szCs w:val="20"/>
          <w:lang w:bidi="te-IN"/>
        </w:rPr>
        <w:t xml:space="preserve"> (≈1 line)</w:t>
      </w:r>
    </w:p>
    <w:p w14:paraId="01048A3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w:t>
      </w:r>
      <w:proofErr w:type="gramStart"/>
      <w:r w:rsidRPr="003C432E">
        <w:rPr>
          <w:rFonts w:ascii="Courier New" w:eastAsia="Times New Roman" w:hAnsi="Courier New" w:cs="Courier New"/>
          <w:sz w:val="20"/>
          <w:szCs w:val="20"/>
          <w:lang w:bidi="te-IN"/>
        </w:rPr>
        <w:t>prev</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w:t>
      </w:r>
    </w:p>
    <w:p w14:paraId="2636C5C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E4D674A"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h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n_H</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on the vertical axis</w:t>
      </w:r>
    </w:p>
    <w:p w14:paraId="1A804FA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w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n_W</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on the horizontal axis</w:t>
      </w:r>
    </w:p>
    <w:p w14:paraId="477B5EC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for</w:t>
      </w:r>
      <w:r w:rsidRPr="003C432E">
        <w:rPr>
          <w:rFonts w:ascii="Courier New" w:eastAsia="Times New Roman" w:hAnsi="Courier New" w:cs="Courier New"/>
          <w:sz w:val="20"/>
          <w:szCs w:val="20"/>
          <w:lang w:bidi="te-IN"/>
        </w:rPr>
        <w:t xml:space="preserve"> c </w:t>
      </w:r>
      <w:r w:rsidRPr="003C432E">
        <w:rPr>
          <w:rFonts w:ascii="Courier New" w:eastAsia="Times New Roman" w:hAnsi="Courier New" w:cs="Courier New"/>
          <w:b/>
          <w:bCs/>
          <w:sz w:val="20"/>
          <w:szCs w:val="20"/>
          <w:lang w:bidi="te-IN"/>
        </w:rPr>
        <w:t>in</w:t>
      </w:r>
      <w:r w:rsidRPr="003C432E">
        <w:rPr>
          <w:rFonts w:ascii="Courier New" w:eastAsia="Times New Roman" w:hAnsi="Courier New" w:cs="Courier New"/>
          <w:sz w:val="20"/>
          <w:szCs w:val="20"/>
          <w:lang w:bidi="te-IN"/>
        </w:rPr>
        <w:t xml:space="preserve"> range(</w:t>
      </w:r>
      <w:proofErr w:type="spellStart"/>
      <w:r w:rsidRPr="003C432E">
        <w:rPr>
          <w:rFonts w:ascii="Courier New" w:eastAsia="Times New Roman" w:hAnsi="Courier New" w:cs="Courier New"/>
          <w:sz w:val="20"/>
          <w:szCs w:val="20"/>
          <w:lang w:bidi="te-IN"/>
        </w:rPr>
        <w:t>n_C</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loop over the channels (depth)</w:t>
      </w:r>
    </w:p>
    <w:p w14:paraId="62EF58C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32DF56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Find the corners of the current "slice" (≈4 lines)</w:t>
      </w:r>
    </w:p>
    <w:p w14:paraId="652D51B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w:t>
      </w:r>
      <w:proofErr w:type="gramStart"/>
      <w:r w:rsidRPr="003C432E">
        <w:rPr>
          <w:rFonts w:ascii="Courier New" w:eastAsia="Times New Roman" w:hAnsi="Courier New" w:cs="Courier New"/>
          <w:sz w:val="20"/>
          <w:szCs w:val="20"/>
          <w:lang w:bidi="te-IN"/>
        </w:rPr>
        <w:t>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proofErr w:type="gramEnd"/>
      <w:r w:rsidRPr="003C432E">
        <w:rPr>
          <w:rFonts w:ascii="Courier New" w:eastAsia="Times New Roman" w:hAnsi="Courier New" w:cs="Courier New"/>
          <w:sz w:val="20"/>
          <w:szCs w:val="20"/>
          <w:lang w:bidi="te-IN"/>
        </w:rPr>
        <w:t xml:space="preserve"> h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
    <w:p w14:paraId="16A450F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h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w:t>
      </w:r>
    </w:p>
    <w:p w14:paraId="38C1EC4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
    <w:p w14:paraId="0291C7D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horiz_end</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f</w:t>
      </w:r>
    </w:p>
    <w:p w14:paraId="2DAB71F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2540172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Compute the backward propagation in both modes.</w:t>
      </w:r>
    </w:p>
    <w:p w14:paraId="26C51EC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if</w:t>
      </w:r>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"max":</w:t>
      </w:r>
    </w:p>
    <w:p w14:paraId="733A18B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16D4458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Use the corners and "c" to define the current slice from </w:t>
      </w:r>
      <w:proofErr w:type="spellStart"/>
      <w:r w:rsidRPr="003C432E">
        <w:rPr>
          <w:rFonts w:ascii="Courier New" w:eastAsia="Times New Roman" w:hAnsi="Courier New" w:cs="Courier New"/>
          <w:i/>
          <w:iCs/>
          <w:sz w:val="20"/>
          <w:szCs w:val="20"/>
          <w:lang w:bidi="te-IN"/>
        </w:rPr>
        <w:t>a_prev</w:t>
      </w:r>
      <w:proofErr w:type="spellEnd"/>
      <w:r w:rsidRPr="003C432E">
        <w:rPr>
          <w:rFonts w:ascii="Courier New" w:eastAsia="Times New Roman" w:hAnsi="Courier New" w:cs="Courier New"/>
          <w:i/>
          <w:iCs/>
          <w:sz w:val="20"/>
          <w:szCs w:val="20"/>
          <w:lang w:bidi="te-IN"/>
        </w:rPr>
        <w:t xml:space="preserve"> (≈1 line)</w:t>
      </w:r>
    </w:p>
    <w:p w14:paraId="687C4C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a_prev_slice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w:t>
      </w:r>
      <w:proofErr w:type="gramStart"/>
      <w:r w:rsidRPr="003C432E">
        <w:rPr>
          <w:rFonts w:ascii="Courier New" w:eastAsia="Times New Roman" w:hAnsi="Courier New" w:cs="Courier New"/>
          <w:sz w:val="20"/>
          <w:szCs w:val="20"/>
          <w:lang w:bidi="te-IN"/>
        </w:rPr>
        <w:t>prev</w:t>
      </w:r>
      <w:proofErr w:type="spellEnd"/>
      <w:r w:rsidRPr="003C432E">
        <w:rPr>
          <w:rFonts w:ascii="Courier New" w:eastAsia="Times New Roman" w:hAnsi="Courier New" w:cs="Courier New"/>
          <w:sz w:val="20"/>
          <w:szCs w:val="20"/>
          <w:lang w:bidi="te-IN"/>
        </w:rPr>
        <w:t>[</w:t>
      </w:r>
      <w:proofErr w:type="gram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vert_start:vert_end</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horiz_start:horiz_end</w:t>
      </w:r>
      <w:proofErr w:type="spellEnd"/>
      <w:r w:rsidRPr="003C432E">
        <w:rPr>
          <w:rFonts w:ascii="Courier New" w:eastAsia="Times New Roman" w:hAnsi="Courier New" w:cs="Courier New"/>
          <w:sz w:val="20"/>
          <w:szCs w:val="20"/>
          <w:lang w:bidi="te-IN"/>
        </w:rPr>
        <w:t>, c ]</w:t>
      </w:r>
    </w:p>
    <w:p w14:paraId="039CDD8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3EB3C7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Create the mask from </w:t>
      </w:r>
      <w:proofErr w:type="spellStart"/>
      <w:r w:rsidRPr="003C432E">
        <w:rPr>
          <w:rFonts w:ascii="Courier New" w:eastAsia="Times New Roman" w:hAnsi="Courier New" w:cs="Courier New"/>
          <w:i/>
          <w:iCs/>
          <w:sz w:val="20"/>
          <w:szCs w:val="20"/>
          <w:lang w:bidi="te-IN"/>
        </w:rPr>
        <w:t>a_prev_slice</w:t>
      </w:r>
      <w:proofErr w:type="spellEnd"/>
      <w:r w:rsidRPr="003C432E">
        <w:rPr>
          <w:rFonts w:ascii="Courier New" w:eastAsia="Times New Roman" w:hAnsi="Courier New" w:cs="Courier New"/>
          <w:i/>
          <w:iCs/>
          <w:sz w:val="20"/>
          <w:szCs w:val="20"/>
          <w:lang w:bidi="te-IN"/>
        </w:rPr>
        <w:t xml:space="preserve"> (≈1 line)</w:t>
      </w:r>
    </w:p>
    <w:p w14:paraId="627B727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mask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create_mask_from_</w:t>
      </w:r>
      <w:proofErr w:type="gramStart"/>
      <w:r w:rsidRPr="003C432E">
        <w:rPr>
          <w:rFonts w:ascii="Courier New" w:eastAsia="Times New Roman" w:hAnsi="Courier New" w:cs="Courier New"/>
          <w:sz w:val="20"/>
          <w:szCs w:val="20"/>
          <w:lang w:bidi="te-IN"/>
        </w:rPr>
        <w:t>window</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w:t>
      </w:r>
      <w:proofErr w:type="gramEnd"/>
      <w:r w:rsidRPr="003C432E">
        <w:rPr>
          <w:rFonts w:ascii="Courier New" w:eastAsia="Times New Roman" w:hAnsi="Courier New" w:cs="Courier New"/>
          <w:sz w:val="20"/>
          <w:szCs w:val="20"/>
          <w:lang w:bidi="te-IN"/>
        </w:rPr>
        <w:t>_prev_slice</w:t>
      </w:r>
      <w:proofErr w:type="spellEnd"/>
      <w:r w:rsidRPr="003C432E">
        <w:rPr>
          <w:rFonts w:ascii="Courier New" w:eastAsia="Times New Roman" w:hAnsi="Courier New" w:cs="Courier New"/>
          <w:sz w:val="20"/>
          <w:szCs w:val="20"/>
          <w:lang w:bidi="te-IN"/>
        </w:rPr>
        <w:t xml:space="preserve"> )</w:t>
      </w:r>
    </w:p>
    <w:p w14:paraId="34E2A21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7570E69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Set </w:t>
      </w:r>
      <w:proofErr w:type="spellStart"/>
      <w:r w:rsidRPr="003C432E">
        <w:rPr>
          <w:rFonts w:ascii="Courier New" w:eastAsia="Times New Roman" w:hAnsi="Courier New" w:cs="Courier New"/>
          <w:i/>
          <w:iCs/>
          <w:sz w:val="20"/>
          <w:szCs w:val="20"/>
          <w:lang w:bidi="te-IN"/>
        </w:rPr>
        <w:t>dA_prev</w:t>
      </w:r>
      <w:proofErr w:type="spellEnd"/>
      <w:r w:rsidRPr="003C432E">
        <w:rPr>
          <w:rFonts w:ascii="Courier New" w:eastAsia="Times New Roman" w:hAnsi="Courier New" w:cs="Courier New"/>
          <w:i/>
          <w:iCs/>
          <w:sz w:val="20"/>
          <w:szCs w:val="20"/>
          <w:lang w:bidi="te-IN"/>
        </w:rPr>
        <w:t xml:space="preserve"> to be </w:t>
      </w:r>
      <w:proofErr w:type="spellStart"/>
      <w:r w:rsidRPr="003C432E">
        <w:rPr>
          <w:rFonts w:ascii="Courier New" w:eastAsia="Times New Roman" w:hAnsi="Courier New" w:cs="Courier New"/>
          <w:i/>
          <w:iCs/>
          <w:sz w:val="20"/>
          <w:szCs w:val="20"/>
          <w:lang w:bidi="te-IN"/>
        </w:rPr>
        <w:t>dA_prev</w:t>
      </w:r>
      <w:proofErr w:type="spellEnd"/>
      <w:r w:rsidRPr="003C432E">
        <w:rPr>
          <w:rFonts w:ascii="Courier New" w:eastAsia="Times New Roman" w:hAnsi="Courier New" w:cs="Courier New"/>
          <w:i/>
          <w:iCs/>
          <w:sz w:val="20"/>
          <w:szCs w:val="20"/>
          <w:lang w:bidi="te-IN"/>
        </w:rPr>
        <w:t xml:space="preserve"> + (the mask multiplied by the correct entry of </w:t>
      </w:r>
      <w:proofErr w:type="spellStart"/>
      <w:r w:rsidRPr="003C432E">
        <w:rPr>
          <w:rFonts w:ascii="Courier New" w:eastAsia="Times New Roman" w:hAnsi="Courier New" w:cs="Courier New"/>
          <w:i/>
          <w:iCs/>
          <w:sz w:val="20"/>
          <w:szCs w:val="20"/>
          <w:lang w:bidi="te-IN"/>
        </w:rPr>
        <w:t>dA</w:t>
      </w:r>
      <w:proofErr w:type="spellEnd"/>
      <w:r w:rsidRPr="003C432E">
        <w:rPr>
          <w:rFonts w:ascii="Courier New" w:eastAsia="Times New Roman" w:hAnsi="Courier New" w:cs="Courier New"/>
          <w:i/>
          <w:iCs/>
          <w:sz w:val="20"/>
          <w:szCs w:val="20"/>
          <w:lang w:bidi="te-IN"/>
        </w:rPr>
        <w:t>) (≈1 line)</w:t>
      </w:r>
    </w:p>
    <w:p w14:paraId="074AABA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w:t>
      </w:r>
      <w:proofErr w:type="gramStart"/>
      <w:r w:rsidRPr="003C432E">
        <w:rPr>
          <w:rFonts w:ascii="Courier New" w:eastAsia="Times New Roman" w:hAnsi="Courier New" w:cs="Courier New"/>
          <w:sz w:val="20"/>
          <w:szCs w:val="20"/>
          <w:lang w:bidi="te-IN"/>
        </w:rPr>
        <w:t>prev</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vert_start:vert_end</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horiz_start:horiz_end</w:t>
      </w:r>
      <w:proofErr w:type="spellEnd"/>
      <w:r w:rsidRPr="003C432E">
        <w:rPr>
          <w:rFonts w:ascii="Courier New" w:eastAsia="Times New Roman" w:hAnsi="Courier New" w:cs="Courier New"/>
          <w:sz w:val="20"/>
          <w:szCs w:val="20"/>
          <w:lang w:bidi="te-IN"/>
        </w:rPr>
        <w:t xml:space="preserve">, 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mask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h, w, c]</w:t>
      </w:r>
    </w:p>
    <w:p w14:paraId="56A7470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6A5CEE4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w:t>
      </w:r>
      <w:proofErr w:type="spellStart"/>
      <w:r w:rsidRPr="003C432E">
        <w:rPr>
          <w:rFonts w:ascii="Courier New" w:eastAsia="Times New Roman" w:hAnsi="Courier New" w:cs="Courier New"/>
          <w:b/>
          <w:bCs/>
          <w:sz w:val="20"/>
          <w:szCs w:val="20"/>
          <w:lang w:bidi="te-IN"/>
        </w:rPr>
        <w:t>elif</w:t>
      </w:r>
      <w:proofErr w:type="spellEnd"/>
      <w:r w:rsidRPr="003C432E">
        <w:rPr>
          <w:rFonts w:ascii="Courier New" w:eastAsia="Times New Roman" w:hAnsi="Courier New" w:cs="Courier New"/>
          <w:sz w:val="20"/>
          <w:szCs w:val="20"/>
          <w:lang w:bidi="te-IN"/>
        </w:rPr>
        <w:t xml:space="preserv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"average":</w:t>
      </w:r>
    </w:p>
    <w:p w14:paraId="0A2EC52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F4D75E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Get the value da from </w:t>
      </w:r>
      <w:proofErr w:type="spellStart"/>
      <w:r w:rsidRPr="003C432E">
        <w:rPr>
          <w:rFonts w:ascii="Courier New" w:eastAsia="Times New Roman" w:hAnsi="Courier New" w:cs="Courier New"/>
          <w:i/>
          <w:iCs/>
          <w:sz w:val="20"/>
          <w:szCs w:val="20"/>
          <w:lang w:bidi="te-IN"/>
        </w:rPr>
        <w:t>dA</w:t>
      </w:r>
      <w:proofErr w:type="spellEnd"/>
      <w:r w:rsidRPr="003C432E">
        <w:rPr>
          <w:rFonts w:ascii="Courier New" w:eastAsia="Times New Roman" w:hAnsi="Courier New" w:cs="Courier New"/>
          <w:i/>
          <w:iCs/>
          <w:sz w:val="20"/>
          <w:szCs w:val="20"/>
          <w:lang w:bidi="te-IN"/>
        </w:rPr>
        <w:t xml:space="preserve"> (≈2 line)</w:t>
      </w:r>
    </w:p>
    <w:p w14:paraId="19B1F75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da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h, w, c]</w:t>
      </w:r>
    </w:p>
    <w:p w14:paraId="5B6B84B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46CE9FA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Define the shape of the filter as </w:t>
      </w:r>
      <w:proofErr w:type="spellStart"/>
      <w:r w:rsidRPr="003C432E">
        <w:rPr>
          <w:rFonts w:ascii="Courier New" w:eastAsia="Times New Roman" w:hAnsi="Courier New" w:cs="Courier New"/>
          <w:i/>
          <w:iCs/>
          <w:sz w:val="20"/>
          <w:szCs w:val="20"/>
          <w:lang w:bidi="te-IN"/>
        </w:rPr>
        <w:t>fxf</w:t>
      </w:r>
      <w:proofErr w:type="spellEnd"/>
      <w:r w:rsidRPr="003C432E">
        <w:rPr>
          <w:rFonts w:ascii="Courier New" w:eastAsia="Times New Roman" w:hAnsi="Courier New" w:cs="Courier New"/>
          <w:i/>
          <w:iCs/>
          <w:sz w:val="20"/>
          <w:szCs w:val="20"/>
          <w:lang w:bidi="te-IN"/>
        </w:rPr>
        <w:t xml:space="preserve"> (≈1 line)</w:t>
      </w:r>
    </w:p>
    <w:p w14:paraId="7FD03863"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shape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f,f</w:t>
      </w:r>
      <w:proofErr w:type="spellEnd"/>
      <w:proofErr w:type="gramEnd"/>
      <w:r w:rsidRPr="003C432E">
        <w:rPr>
          <w:rFonts w:ascii="Courier New" w:eastAsia="Times New Roman" w:hAnsi="Courier New" w:cs="Courier New"/>
          <w:sz w:val="20"/>
          <w:szCs w:val="20"/>
          <w:lang w:bidi="te-IN"/>
        </w:rPr>
        <w:t>)</w:t>
      </w:r>
    </w:p>
    <w:p w14:paraId="721022E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7018CCC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xml:space="preserve"># Distribute it to get the correct slice of </w:t>
      </w:r>
      <w:proofErr w:type="spellStart"/>
      <w:r w:rsidRPr="003C432E">
        <w:rPr>
          <w:rFonts w:ascii="Courier New" w:eastAsia="Times New Roman" w:hAnsi="Courier New" w:cs="Courier New"/>
          <w:i/>
          <w:iCs/>
          <w:sz w:val="20"/>
          <w:szCs w:val="20"/>
          <w:lang w:bidi="te-IN"/>
        </w:rPr>
        <w:t>dA_prev</w:t>
      </w:r>
      <w:proofErr w:type="spellEnd"/>
      <w:r w:rsidRPr="003C432E">
        <w:rPr>
          <w:rFonts w:ascii="Courier New" w:eastAsia="Times New Roman" w:hAnsi="Courier New" w:cs="Courier New"/>
          <w:i/>
          <w:iCs/>
          <w:sz w:val="20"/>
          <w:szCs w:val="20"/>
          <w:lang w:bidi="te-IN"/>
        </w:rPr>
        <w:t>. i.e. Add the distributed value of da. (≈1 line)</w:t>
      </w:r>
    </w:p>
    <w:p w14:paraId="02745F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w:t>
      </w:r>
      <w:proofErr w:type="gramStart"/>
      <w:r w:rsidRPr="003C432E">
        <w:rPr>
          <w:rFonts w:ascii="Courier New" w:eastAsia="Times New Roman" w:hAnsi="Courier New" w:cs="Courier New"/>
          <w:sz w:val="20"/>
          <w:szCs w:val="20"/>
          <w:lang w:bidi="te-IN"/>
        </w:rPr>
        <w:t>prev</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i</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vert_start</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vert_end</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horiz_start</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horiz_end</w:t>
      </w:r>
      <w:proofErr w:type="spellEnd"/>
      <w:r w:rsidRPr="003C432E">
        <w:rPr>
          <w:rFonts w:ascii="Courier New" w:eastAsia="Times New Roman" w:hAnsi="Courier New" w:cs="Courier New"/>
          <w:sz w:val="20"/>
          <w:szCs w:val="20"/>
          <w:lang w:bidi="te-IN"/>
        </w:rPr>
        <w:t xml:space="preserve">, c]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distribute_value</w:t>
      </w:r>
      <w:proofErr w:type="spellEnd"/>
      <w:r w:rsidRPr="003C432E">
        <w:rPr>
          <w:rFonts w:ascii="Courier New" w:eastAsia="Times New Roman" w:hAnsi="Courier New" w:cs="Courier New"/>
          <w:sz w:val="20"/>
          <w:szCs w:val="20"/>
          <w:lang w:bidi="te-IN"/>
        </w:rPr>
        <w:t>(da, shape)</w:t>
      </w:r>
    </w:p>
    <w:p w14:paraId="459305D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454B56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i/>
          <w:iCs/>
          <w:sz w:val="20"/>
          <w:szCs w:val="20"/>
          <w:lang w:bidi="te-IN"/>
        </w:rPr>
        <w:t># Making sure your output shape is correct</w:t>
      </w:r>
    </w:p>
    <w:p w14:paraId="30C0BB5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dA_prev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A_prev</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r w:rsidRPr="003C432E">
        <w:rPr>
          <w:rFonts w:ascii="Courier New" w:eastAsia="Times New Roman" w:hAnsi="Courier New" w:cs="Courier New"/>
          <w:sz w:val="20"/>
          <w:szCs w:val="20"/>
          <w:lang w:bidi="te-IN"/>
        </w:rPr>
        <w:t>)</w:t>
      </w:r>
    </w:p>
    <w:p w14:paraId="6CDEC60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p>
    <w:p w14:paraId="3960C05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return</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dA_</w:t>
      </w:r>
      <w:proofErr w:type="gramStart"/>
      <w:r w:rsidRPr="003C432E">
        <w:rPr>
          <w:rFonts w:ascii="Courier New" w:eastAsia="Times New Roman" w:hAnsi="Courier New" w:cs="Courier New"/>
          <w:sz w:val="20"/>
          <w:szCs w:val="20"/>
          <w:lang w:bidi="te-IN"/>
        </w:rPr>
        <w:t>prev</w:t>
      </w:r>
      <w:proofErr w:type="spellEnd"/>
      <w:proofErr w:type="gramEnd"/>
    </w:p>
    <w:p w14:paraId="4FBF4E07" w14:textId="77777777" w:rsidR="003C432E" w:rsidRPr="003C432E" w:rsidRDefault="003C432E" w:rsidP="003C432E">
      <w:pPr>
        <w:shd w:val="clear" w:color="auto" w:fill="FFFFFF"/>
        <w:spacing w:before="0" w:line="240" w:lineRule="auto"/>
        <w:jc w:val="right"/>
        <w:textAlignment w:val="top"/>
        <w:rPr>
          <w:rFonts w:ascii="Times New Roman" w:eastAsia="Times New Roman" w:hAnsi="Times New Roman" w:cs="Times New Roman"/>
          <w:sz w:val="20"/>
          <w:szCs w:val="20"/>
          <w:lang w:bidi="te-IN"/>
        </w:rPr>
      </w:pPr>
      <w:r w:rsidRPr="003C432E">
        <w:rPr>
          <w:rFonts w:ascii="Times New Roman" w:eastAsia="Times New Roman" w:hAnsi="Times New Roman" w:cs="Times New Roman"/>
          <w:sz w:val="20"/>
          <w:szCs w:val="20"/>
          <w:lang w:bidi="te-IN"/>
        </w:rPr>
        <w:t>In [61]:</w:t>
      </w:r>
    </w:p>
    <w:p w14:paraId="7921318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line="244" w:lineRule="atLeast"/>
        <w:textAlignment w:val="top"/>
        <w:rPr>
          <w:rFonts w:ascii="Courier New" w:eastAsia="Times New Roman" w:hAnsi="Courier New" w:cs="Courier New"/>
          <w:sz w:val="20"/>
          <w:szCs w:val="20"/>
          <w:lang w:bidi="te-IN"/>
        </w:rPr>
      </w:pP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seed</w:t>
      </w:r>
      <w:proofErr w:type="spellEnd"/>
      <w:r w:rsidRPr="003C432E">
        <w:rPr>
          <w:rFonts w:ascii="Courier New" w:eastAsia="Times New Roman" w:hAnsi="Courier New" w:cs="Courier New"/>
          <w:sz w:val="20"/>
          <w:szCs w:val="20"/>
          <w:lang w:bidi="te-IN"/>
        </w:rPr>
        <w:t>(1)</w:t>
      </w:r>
    </w:p>
    <w:p w14:paraId="0975800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(5, 5, 3, 2)</w:t>
      </w:r>
    </w:p>
    <w:p w14:paraId="7BBD55B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{"stride</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xml:space="preserve"> 1, "f": 2}</w:t>
      </w:r>
    </w:p>
    <w:p w14:paraId="298F6BF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A, cache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forward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A_prev</w:t>
      </w:r>
      <w:proofErr w:type="spellEnd"/>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hparameters</w:t>
      </w:r>
      <w:proofErr w:type="spellEnd"/>
      <w:r w:rsidRPr="003C432E">
        <w:rPr>
          <w:rFonts w:ascii="Courier New" w:eastAsia="Times New Roman" w:hAnsi="Courier New" w:cs="Courier New"/>
          <w:sz w:val="20"/>
          <w:szCs w:val="20"/>
          <w:lang w:bidi="te-IN"/>
        </w:rPr>
        <w:t>)</w:t>
      </w:r>
    </w:p>
    <w:p w14:paraId="7E2E761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w:t>
      </w:r>
      <w:proofErr w:type="spellStart"/>
      <w:proofErr w:type="gramStart"/>
      <w:r w:rsidRPr="003C432E">
        <w:rPr>
          <w:rFonts w:ascii="Courier New" w:eastAsia="Times New Roman" w:hAnsi="Courier New" w:cs="Courier New"/>
          <w:sz w:val="20"/>
          <w:szCs w:val="20"/>
          <w:lang w:bidi="te-IN"/>
        </w:rPr>
        <w:t>A</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spellEnd"/>
      <w:proofErr w:type="gramEnd"/>
      <w:r w:rsidRPr="003C432E">
        <w:rPr>
          <w:rFonts w:ascii="Courier New" w:eastAsia="Times New Roman" w:hAnsi="Courier New" w:cs="Courier New"/>
          <w:sz w:val="20"/>
          <w:szCs w:val="20"/>
          <w:lang w:bidi="te-IN"/>
        </w:rPr>
        <w:t>)</w:t>
      </w:r>
    </w:p>
    <w:p w14:paraId="57753E8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print(cache[0</w:t>
      </w:r>
      <w:proofErr w:type="gramStart"/>
      <w:r w:rsidRPr="003C432E">
        <w:rPr>
          <w:rFonts w:ascii="Courier New" w:eastAsia="Times New Roman" w:hAnsi="Courier New" w:cs="Courier New"/>
          <w:sz w:val="20"/>
          <w:szCs w:val="20"/>
          <w:lang w:bidi="te-IN"/>
        </w:rPr>
        <w:t>]</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gramEnd"/>
      <w:r w:rsidRPr="003C432E">
        <w:rPr>
          <w:rFonts w:ascii="Courier New" w:eastAsia="Times New Roman" w:hAnsi="Courier New" w:cs="Courier New"/>
          <w:sz w:val="20"/>
          <w:szCs w:val="20"/>
          <w:lang w:bidi="te-IN"/>
        </w:rPr>
        <w:t>)</w:t>
      </w:r>
    </w:p>
    <w:p w14:paraId="47EB8EF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random</w:t>
      </w:r>
      <w:proofErr w:type="gramEnd"/>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randn</w:t>
      </w:r>
      <w:proofErr w:type="spellEnd"/>
      <w:r w:rsidRPr="003C432E">
        <w:rPr>
          <w:rFonts w:ascii="Courier New" w:eastAsia="Times New Roman" w:hAnsi="Courier New" w:cs="Courier New"/>
          <w:sz w:val="20"/>
          <w:szCs w:val="20"/>
          <w:lang w:bidi="te-IN"/>
        </w:rPr>
        <w:t>(5, 4, 2, 2)</w:t>
      </w:r>
    </w:p>
    <w:p w14:paraId="32D7703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0DF9D95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dA_prev1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cache,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"max")</w:t>
      </w:r>
    </w:p>
    <w:p w14:paraId="45127CEC"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 = max")</w:t>
      </w:r>
    </w:p>
    <w:p w14:paraId="714F3FA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 xml:space="preserve">'mean of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 ',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w:t>
      </w:r>
    </w:p>
    <w:p w14:paraId="084AB6C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print('dA_prev1[1,1] = ', dA_prev1[1, 1])  </w:t>
      </w:r>
    </w:p>
    <w:p w14:paraId="3553A021"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w:t>
      </w:r>
    </w:p>
    <w:p w14:paraId="6432DAA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dA_prev2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r w:rsidRPr="003C432E">
        <w:rPr>
          <w:rFonts w:ascii="Courier New" w:eastAsia="Times New Roman" w:hAnsi="Courier New" w:cs="Courier New"/>
          <w:sz w:val="20"/>
          <w:szCs w:val="20"/>
          <w:lang w:bidi="te-IN"/>
        </w:rPr>
        <w:t>pool_</w:t>
      </w:r>
      <w:proofErr w:type="gramStart"/>
      <w:r w:rsidRPr="003C432E">
        <w:rPr>
          <w:rFonts w:ascii="Courier New" w:eastAsia="Times New Roman" w:hAnsi="Courier New" w:cs="Courier New"/>
          <w:sz w:val="20"/>
          <w:szCs w:val="20"/>
          <w:lang w:bidi="te-IN"/>
        </w:rPr>
        <w:t>backward</w:t>
      </w:r>
      <w:proofErr w:type="spellEnd"/>
      <w:r w:rsidRPr="003C432E">
        <w:rPr>
          <w:rFonts w:ascii="Courier New" w:eastAsia="Times New Roman" w:hAnsi="Courier New" w:cs="Courier New"/>
          <w:sz w:val="20"/>
          <w:szCs w:val="20"/>
          <w:lang w:bidi="te-IN"/>
        </w:rPr>
        <w:t>(</w:t>
      </w:r>
      <w:proofErr w:type="spellStart"/>
      <w:proofErr w:type="gramEnd"/>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cache, mode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"average")</w:t>
      </w:r>
    </w:p>
    <w:p w14:paraId="0DFBB34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"mode = average")</w:t>
      </w:r>
    </w:p>
    <w:p w14:paraId="0C1A815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 xml:space="preserve">'mean of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 ', </w:t>
      </w:r>
      <w:proofErr w:type="spell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mean</w:t>
      </w:r>
      <w:proofErr w:type="spellEnd"/>
      <w:r w:rsidRPr="003C432E">
        <w:rPr>
          <w:rFonts w:ascii="Courier New" w:eastAsia="Times New Roman" w:hAnsi="Courier New" w:cs="Courier New"/>
          <w:sz w:val="20"/>
          <w:szCs w:val="20"/>
          <w:lang w:bidi="te-IN"/>
        </w:rPr>
        <w:t>(</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w:t>
      </w:r>
    </w:p>
    <w:p w14:paraId="6FE1B84E"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print('dA_prev2[1,1] = ', dA_prev2[1, 1]) </w:t>
      </w:r>
    </w:p>
    <w:p w14:paraId="41687B4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
    <w:p w14:paraId="604E1E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type(dA_prev1)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ndarray</w:t>
      </w:r>
      <w:proofErr w:type="spellEnd"/>
      <w:proofErr w:type="gramEnd"/>
      <w:r w:rsidRPr="003C432E">
        <w:rPr>
          <w:rFonts w:ascii="Courier New" w:eastAsia="Times New Roman" w:hAnsi="Courier New" w:cs="Courier New"/>
          <w:sz w:val="20"/>
          <w:szCs w:val="20"/>
          <w:lang w:bidi="te-IN"/>
        </w:rPr>
        <w:t>, "Wrong type"</w:t>
      </w:r>
    </w:p>
    <w:p w14:paraId="30022C5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dA_prev1</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shape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 (5, 5, 3, 2), </w:t>
      </w:r>
      <w:proofErr w:type="spellStart"/>
      <w:r w:rsidRPr="003C432E">
        <w:rPr>
          <w:rFonts w:ascii="Courier New" w:eastAsia="Times New Roman" w:hAnsi="Courier New" w:cs="Courier New"/>
          <w:sz w:val="20"/>
          <w:szCs w:val="20"/>
          <w:lang w:bidi="te-IN"/>
        </w:rPr>
        <w:t>f"Wrong</w:t>
      </w:r>
      <w:proofErr w:type="spellEnd"/>
      <w:r w:rsidRPr="003C432E">
        <w:rPr>
          <w:rFonts w:ascii="Courier New" w:eastAsia="Times New Roman" w:hAnsi="Courier New" w:cs="Courier New"/>
          <w:sz w:val="20"/>
          <w:szCs w:val="20"/>
          <w:lang w:bidi="te-IN"/>
        </w:rPr>
        <w:t xml:space="preserve"> shape {dA_prev1</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shape</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(5, 5, 3, 2)"</w:t>
      </w:r>
    </w:p>
    <w:p w14:paraId="5E6B163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allclose</w:t>
      </w:r>
      <w:proofErr w:type="spellEnd"/>
      <w:proofErr w:type="gramEnd"/>
      <w:r w:rsidRPr="003C432E">
        <w:rPr>
          <w:rFonts w:ascii="Courier New" w:eastAsia="Times New Roman" w:hAnsi="Courier New" w:cs="Courier New"/>
          <w:sz w:val="20"/>
          <w:szCs w:val="20"/>
          <w:lang w:bidi="te-IN"/>
        </w:rPr>
        <w:t xml:space="preserve">(dA_prev1[1, 1], [[0, 0], </w:t>
      </w:r>
    </w:p>
    <w:p w14:paraId="4D3F057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[ 5.05844394,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1.68282702],</w:t>
      </w:r>
    </w:p>
    <w:p w14:paraId="05C12110"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[ 0, 0]]), "Wrong values for mode max"</w:t>
      </w:r>
    </w:p>
    <w:p w14:paraId="5D1E283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b/>
          <w:bCs/>
          <w:sz w:val="20"/>
          <w:szCs w:val="20"/>
          <w:lang w:bidi="te-IN"/>
        </w:rPr>
        <w:t>assert</w:t>
      </w:r>
      <w:r w:rsidRPr="003C432E">
        <w:rPr>
          <w:rFonts w:ascii="Courier New" w:eastAsia="Times New Roman" w:hAnsi="Courier New" w:cs="Courier New"/>
          <w:sz w:val="20"/>
          <w:szCs w:val="20"/>
          <w:lang w:bidi="te-IN"/>
        </w:rPr>
        <w:t xml:space="preserve"> </w:t>
      </w:r>
      <w:proofErr w:type="spellStart"/>
      <w:proofErr w:type="gramStart"/>
      <w:r w:rsidRPr="003C432E">
        <w:rPr>
          <w:rFonts w:ascii="Courier New" w:eastAsia="Times New Roman" w:hAnsi="Courier New" w:cs="Courier New"/>
          <w:sz w:val="20"/>
          <w:szCs w:val="20"/>
          <w:lang w:bidi="te-IN"/>
        </w:rPr>
        <w:t>np</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allclose</w:t>
      </w:r>
      <w:proofErr w:type="spellEnd"/>
      <w:proofErr w:type="gramEnd"/>
      <w:r w:rsidRPr="003C432E">
        <w:rPr>
          <w:rFonts w:ascii="Courier New" w:eastAsia="Times New Roman" w:hAnsi="Courier New" w:cs="Courier New"/>
          <w:sz w:val="20"/>
          <w:szCs w:val="20"/>
          <w:lang w:bidi="te-IN"/>
        </w:rPr>
        <w:t xml:space="preserve">(dA_prev2[1, 1], [[0.08485462,  0.2787552], </w:t>
      </w:r>
    </w:p>
    <w:p w14:paraId="68F8E7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[1.26461098,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 xml:space="preserve">0.25749373], </w:t>
      </w:r>
    </w:p>
    <w:p w14:paraId="2FDB8AD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[1.17975636, </w:t>
      </w:r>
      <w:r w:rsidRPr="003C432E">
        <w:rPr>
          <w:rFonts w:ascii="Courier New" w:eastAsia="Times New Roman" w:hAnsi="Courier New" w:cs="Courier New"/>
          <w:b/>
          <w:bCs/>
          <w:sz w:val="20"/>
          <w:szCs w:val="20"/>
          <w:lang w:bidi="te-IN"/>
        </w:rPr>
        <w:t>-</w:t>
      </w:r>
      <w:r w:rsidRPr="003C432E">
        <w:rPr>
          <w:rFonts w:ascii="Courier New" w:eastAsia="Times New Roman" w:hAnsi="Courier New" w:cs="Courier New"/>
          <w:sz w:val="20"/>
          <w:szCs w:val="20"/>
          <w:lang w:bidi="te-IN"/>
        </w:rPr>
        <w:t>0.53624893]]), "Wrong values for mode average"</w:t>
      </w:r>
    </w:p>
    <w:p w14:paraId="146A5B82"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textAlignment w:val="top"/>
        <w:rPr>
          <w:rFonts w:ascii="Courier New" w:eastAsia="Times New Roman" w:hAnsi="Courier New" w:cs="Courier New"/>
          <w:sz w:val="20"/>
          <w:szCs w:val="20"/>
          <w:lang w:bidi="te-IN"/>
        </w:rPr>
      </w:pPr>
      <w:proofErr w:type="gramStart"/>
      <w:r w:rsidRPr="003C432E">
        <w:rPr>
          <w:rFonts w:ascii="Courier New" w:eastAsia="Times New Roman" w:hAnsi="Courier New" w:cs="Courier New"/>
          <w:sz w:val="20"/>
          <w:szCs w:val="20"/>
          <w:lang w:bidi="te-IN"/>
        </w:rPr>
        <w:t>print(</w:t>
      </w:r>
      <w:proofErr w:type="gramEnd"/>
      <w:r w:rsidRPr="003C432E">
        <w:rPr>
          <w:rFonts w:ascii="Courier New" w:eastAsia="Times New Roman" w:hAnsi="Courier New" w:cs="Courier New"/>
          <w:sz w:val="20"/>
          <w:szCs w:val="20"/>
          <w:lang w:bidi="te-IN"/>
        </w:rPr>
        <w:t>"\033[92m All tests passed.")</w:t>
      </w:r>
    </w:p>
    <w:p w14:paraId="4F45584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(5, 4, 2, 2)</w:t>
      </w:r>
    </w:p>
    <w:p w14:paraId="32596627"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(5, 5, 3, 2)</w:t>
      </w:r>
    </w:p>
    <w:p w14:paraId="2AB0BA64"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mode = max</w:t>
      </w:r>
    </w:p>
    <w:p w14:paraId="58EB4819"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mean of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  0.14571390272918056</w:t>
      </w:r>
      <w:proofErr w:type="gramEnd"/>
    </w:p>
    <w:p w14:paraId="5539C2A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dA_prev1[1,1] </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xml:space="preserve">[ 0.          0.      </w:t>
      </w:r>
      <w:proofErr w:type="gramStart"/>
      <w:r w:rsidRPr="003C432E">
        <w:rPr>
          <w:rFonts w:ascii="Courier New" w:eastAsia="Times New Roman" w:hAnsi="Courier New" w:cs="Courier New"/>
          <w:sz w:val="20"/>
          <w:szCs w:val="20"/>
          <w:lang w:bidi="te-IN"/>
        </w:rPr>
        <w:t xml:space="preserve">  ]</w:t>
      </w:r>
      <w:proofErr w:type="gramEnd"/>
    </w:p>
    <w:p w14:paraId="23ED0C6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lastRenderedPageBreak/>
        <w:t xml:space="preserve"> [ 5.05844394 -1.68282702]</w:t>
      </w:r>
    </w:p>
    <w:p w14:paraId="5802C5A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[ 0.          0.      </w:t>
      </w:r>
      <w:proofErr w:type="gramStart"/>
      <w:r w:rsidRPr="003C432E">
        <w:rPr>
          <w:rFonts w:ascii="Courier New" w:eastAsia="Times New Roman" w:hAnsi="Courier New" w:cs="Courier New"/>
          <w:sz w:val="20"/>
          <w:szCs w:val="20"/>
          <w:lang w:bidi="te-IN"/>
        </w:rPr>
        <w:t xml:space="preserve">  ]</w:t>
      </w:r>
      <w:proofErr w:type="gramEnd"/>
      <w:r w:rsidRPr="003C432E">
        <w:rPr>
          <w:rFonts w:ascii="Courier New" w:eastAsia="Times New Roman" w:hAnsi="Courier New" w:cs="Courier New"/>
          <w:sz w:val="20"/>
          <w:szCs w:val="20"/>
          <w:lang w:bidi="te-IN"/>
        </w:rPr>
        <w:t>]</w:t>
      </w:r>
    </w:p>
    <w:p w14:paraId="7D6594DF"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p>
    <w:p w14:paraId="3D0D1CD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mode = average</w:t>
      </w:r>
    </w:p>
    <w:p w14:paraId="3B18E27D"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mean of </w:t>
      </w:r>
      <w:proofErr w:type="spellStart"/>
      <w:r w:rsidRPr="003C432E">
        <w:rPr>
          <w:rFonts w:ascii="Courier New" w:eastAsia="Times New Roman" w:hAnsi="Courier New" w:cs="Courier New"/>
          <w:sz w:val="20"/>
          <w:szCs w:val="20"/>
          <w:lang w:bidi="te-IN"/>
        </w:rPr>
        <w:t>dA</w:t>
      </w:r>
      <w:proofErr w:type="spellEnd"/>
      <w:r w:rsidRPr="003C432E">
        <w:rPr>
          <w:rFonts w:ascii="Courier New" w:eastAsia="Times New Roman" w:hAnsi="Courier New" w:cs="Courier New"/>
          <w:sz w:val="20"/>
          <w:szCs w:val="20"/>
          <w:lang w:bidi="te-IN"/>
        </w:rPr>
        <w:t xml:space="preserve"> </w:t>
      </w:r>
      <w:proofErr w:type="gramStart"/>
      <w:r w:rsidRPr="003C432E">
        <w:rPr>
          <w:rFonts w:ascii="Courier New" w:eastAsia="Times New Roman" w:hAnsi="Courier New" w:cs="Courier New"/>
          <w:sz w:val="20"/>
          <w:szCs w:val="20"/>
          <w:lang w:bidi="te-IN"/>
        </w:rPr>
        <w:t>=  0.14571390272918056</w:t>
      </w:r>
      <w:proofErr w:type="gramEnd"/>
    </w:p>
    <w:p w14:paraId="44B5A296"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dA_prev2[1,1] </w:t>
      </w:r>
      <w:proofErr w:type="gramStart"/>
      <w:r w:rsidRPr="003C432E">
        <w:rPr>
          <w:rFonts w:ascii="Courier New" w:eastAsia="Times New Roman" w:hAnsi="Courier New" w:cs="Courier New"/>
          <w:sz w:val="20"/>
          <w:szCs w:val="20"/>
          <w:lang w:bidi="te-IN"/>
        </w:rPr>
        <w:t>=  [</w:t>
      </w:r>
      <w:proofErr w:type="gramEnd"/>
      <w:r w:rsidRPr="003C432E">
        <w:rPr>
          <w:rFonts w:ascii="Courier New" w:eastAsia="Times New Roman" w:hAnsi="Courier New" w:cs="Courier New"/>
          <w:sz w:val="20"/>
          <w:szCs w:val="20"/>
          <w:lang w:bidi="te-IN"/>
        </w:rPr>
        <w:t>[ 0.08485462  0.2787552 ]</w:t>
      </w:r>
    </w:p>
    <w:p w14:paraId="072B31C8"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[ 1.26461098 -0.25749373]</w:t>
      </w:r>
    </w:p>
    <w:p w14:paraId="1F217E9B"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sz w:val="20"/>
          <w:szCs w:val="20"/>
          <w:lang w:bidi="te-IN"/>
        </w:rPr>
      </w:pPr>
      <w:r w:rsidRPr="003C432E">
        <w:rPr>
          <w:rFonts w:ascii="Courier New" w:eastAsia="Times New Roman" w:hAnsi="Courier New" w:cs="Courier New"/>
          <w:sz w:val="20"/>
          <w:szCs w:val="20"/>
          <w:lang w:bidi="te-IN"/>
        </w:rPr>
        <w:t xml:space="preserve"> [ 1.17975636 -0.53624893]]</w:t>
      </w:r>
    </w:p>
    <w:p w14:paraId="6302B595" w14:textId="77777777" w:rsidR="003C432E" w:rsidRPr="003C432E" w:rsidRDefault="003C432E" w:rsidP="003C4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rPr>
          <w:rFonts w:ascii="Courier New" w:eastAsia="Times New Roman" w:hAnsi="Courier New" w:cs="Courier New"/>
          <w:color w:val="007427"/>
          <w:sz w:val="20"/>
          <w:szCs w:val="20"/>
          <w:lang w:bidi="te-IN"/>
        </w:rPr>
      </w:pPr>
      <w:r w:rsidRPr="003C432E">
        <w:rPr>
          <w:rFonts w:ascii="Courier New" w:eastAsia="Times New Roman" w:hAnsi="Courier New" w:cs="Courier New"/>
          <w:color w:val="007427"/>
          <w:sz w:val="20"/>
          <w:szCs w:val="20"/>
          <w:lang w:bidi="te-IN"/>
        </w:rPr>
        <w:t xml:space="preserve"> All tests passed.</w:t>
      </w:r>
    </w:p>
    <w:p w14:paraId="79FCF496"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Expected Output</w:t>
      </w:r>
      <w:r w:rsidRPr="003C432E">
        <w:rPr>
          <w:rFonts w:ascii="var(--jp-content-font-family)" w:eastAsia="Times New Roman" w:hAnsi="var(--jp-content-font-family)" w:cs="Times New Roman"/>
          <w:sz w:val="20"/>
          <w:szCs w:val="20"/>
          <w:lang w:bidi="te-IN"/>
        </w:rPr>
        <w:t>:</w:t>
      </w:r>
    </w:p>
    <w:p w14:paraId="78400810"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mode = max:</w:t>
      </w:r>
    </w:p>
    <w:tbl>
      <w:tblPr>
        <w:tblW w:w="0" w:type="auto"/>
        <w:tblCellMar>
          <w:top w:w="15" w:type="dxa"/>
          <w:left w:w="15" w:type="dxa"/>
          <w:bottom w:w="15" w:type="dxa"/>
          <w:right w:w="15" w:type="dxa"/>
        </w:tblCellMar>
        <w:tblLook w:val="04A0" w:firstRow="1" w:lastRow="0" w:firstColumn="1" w:lastColumn="0" w:noHBand="0" w:noVBand="1"/>
      </w:tblPr>
      <w:tblGrid>
        <w:gridCol w:w="1735"/>
        <w:gridCol w:w="2880"/>
      </w:tblGrid>
      <w:tr w:rsidR="003C432E" w:rsidRPr="003C432E" w14:paraId="76619199"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4B824B78"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b/>
                <w:bCs/>
                <w:sz w:val="24"/>
                <w:szCs w:val="24"/>
                <w:lang w:bidi="te-IN"/>
              </w:rPr>
              <w:t xml:space="preserve">mean of </w:t>
            </w:r>
            <w:proofErr w:type="spellStart"/>
            <w:r w:rsidRPr="003C432E">
              <w:rPr>
                <w:rFonts w:ascii="Times New Roman" w:eastAsia="Times New Roman" w:hAnsi="Times New Roman" w:cs="Times New Roman"/>
                <w:b/>
                <w:bCs/>
                <w:sz w:val="24"/>
                <w:szCs w:val="24"/>
                <w:lang w:bidi="te-IN"/>
              </w:rPr>
              <w:t>dA</w:t>
            </w:r>
            <w:proofErr w:type="spellEnd"/>
            <w:r w:rsidRPr="003C432E">
              <w:rPr>
                <w:rFonts w:ascii="Times New Roman" w:eastAsia="Times New Roman" w:hAnsi="Times New Roman" w:cs="Times New Roman"/>
                <w:b/>
                <w:bCs/>
                <w:sz w:val="24"/>
                <w:szCs w:val="24"/>
                <w:lang w:bidi="te-IN"/>
              </w:rPr>
              <w:t xml:space="preserve"> =</w:t>
            </w:r>
          </w:p>
        </w:tc>
        <w:tc>
          <w:tcPr>
            <w:tcW w:w="0" w:type="auto"/>
            <w:tcBorders>
              <w:top w:val="nil"/>
              <w:left w:val="nil"/>
              <w:bottom w:val="nil"/>
              <w:right w:val="nil"/>
            </w:tcBorders>
            <w:tcMar>
              <w:top w:w="120" w:type="dxa"/>
              <w:left w:w="120" w:type="dxa"/>
              <w:bottom w:w="120" w:type="dxa"/>
              <w:right w:w="120" w:type="dxa"/>
            </w:tcMar>
            <w:vAlign w:val="center"/>
            <w:hideMark/>
          </w:tcPr>
          <w:p w14:paraId="60960598"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0.145713902729</w:t>
            </w:r>
          </w:p>
        </w:tc>
      </w:tr>
      <w:tr w:rsidR="003C432E" w:rsidRPr="003C432E" w14:paraId="6A0FF320"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181BA4AD" w14:textId="77777777" w:rsidR="003C432E" w:rsidRPr="003C432E" w:rsidRDefault="003C432E" w:rsidP="003C432E">
            <w:pPr>
              <w:spacing w:before="0" w:line="240" w:lineRule="auto"/>
              <w:rPr>
                <w:rFonts w:ascii="Times New Roman" w:eastAsia="Times New Roman" w:hAnsi="Times New Roman" w:cs="Times New Roman"/>
                <w:sz w:val="24"/>
                <w:szCs w:val="24"/>
                <w:lang w:bidi="te-IN"/>
              </w:rPr>
            </w:pPr>
            <w:proofErr w:type="spellStart"/>
            <w:r w:rsidRPr="003C432E">
              <w:rPr>
                <w:rFonts w:ascii="Times New Roman" w:eastAsia="Times New Roman" w:hAnsi="Times New Roman" w:cs="Times New Roman"/>
                <w:sz w:val="24"/>
                <w:szCs w:val="24"/>
                <w:lang w:bidi="te-IN"/>
              </w:rPr>
              <w:t>dA_</w:t>
            </w:r>
            <w:proofErr w:type="gramStart"/>
            <w:r w:rsidRPr="003C432E">
              <w:rPr>
                <w:rFonts w:ascii="Times New Roman" w:eastAsia="Times New Roman" w:hAnsi="Times New Roman" w:cs="Times New Roman"/>
                <w:sz w:val="24"/>
                <w:szCs w:val="24"/>
                <w:lang w:bidi="te-IN"/>
              </w:rPr>
              <w:t>prev</w:t>
            </w:r>
            <w:proofErr w:type="spellEnd"/>
            <w:r w:rsidRPr="003C432E">
              <w:rPr>
                <w:rFonts w:ascii="Times New Roman" w:eastAsia="Times New Roman" w:hAnsi="Times New Roman" w:cs="Times New Roman"/>
                <w:sz w:val="24"/>
                <w:szCs w:val="24"/>
                <w:lang w:bidi="te-IN"/>
              </w:rPr>
              <w:t>[</w:t>
            </w:r>
            <w:proofErr w:type="gramEnd"/>
            <w:r w:rsidRPr="003C432E">
              <w:rPr>
                <w:rFonts w:ascii="Times New Roman" w:eastAsia="Times New Roman" w:hAnsi="Times New Roman" w:cs="Times New Roman"/>
                <w:sz w:val="24"/>
                <w:szCs w:val="24"/>
                <w:lang w:bidi="te-IN"/>
              </w:rPr>
              <w:t>1,1] =</w:t>
            </w:r>
          </w:p>
        </w:tc>
        <w:tc>
          <w:tcPr>
            <w:tcW w:w="0" w:type="auto"/>
            <w:tcBorders>
              <w:top w:val="nil"/>
              <w:left w:val="nil"/>
              <w:bottom w:val="nil"/>
              <w:right w:val="nil"/>
            </w:tcBorders>
            <w:tcMar>
              <w:top w:w="120" w:type="dxa"/>
              <w:left w:w="120" w:type="dxa"/>
              <w:bottom w:w="120" w:type="dxa"/>
              <w:right w:w="120" w:type="dxa"/>
            </w:tcMar>
            <w:vAlign w:val="center"/>
            <w:hideMark/>
          </w:tcPr>
          <w:p w14:paraId="778951B1" w14:textId="77777777" w:rsidR="003C432E" w:rsidRPr="003C432E" w:rsidRDefault="003C432E" w:rsidP="003C432E">
            <w:pPr>
              <w:spacing w:before="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 xml:space="preserve">[[ 0. </w:t>
            </w:r>
            <w:proofErr w:type="gramStart"/>
            <w:r w:rsidRPr="003C432E">
              <w:rPr>
                <w:rFonts w:ascii="Times New Roman" w:eastAsia="Times New Roman" w:hAnsi="Times New Roman" w:cs="Times New Roman"/>
                <w:sz w:val="24"/>
                <w:szCs w:val="24"/>
                <w:lang w:bidi="te-IN"/>
              </w:rPr>
              <w:t>0. ]</w:t>
            </w:r>
            <w:proofErr w:type="gramEnd"/>
            <w:r w:rsidRPr="003C432E">
              <w:rPr>
                <w:rFonts w:ascii="Times New Roman" w:eastAsia="Times New Roman" w:hAnsi="Times New Roman" w:cs="Times New Roman"/>
                <w:sz w:val="24"/>
                <w:szCs w:val="24"/>
                <w:lang w:bidi="te-IN"/>
              </w:rPr>
              <w:br/>
              <w:t>[ 5.05844394 -1.68282702]</w:t>
            </w:r>
            <w:r w:rsidRPr="003C432E">
              <w:rPr>
                <w:rFonts w:ascii="Times New Roman" w:eastAsia="Times New Roman" w:hAnsi="Times New Roman" w:cs="Times New Roman"/>
                <w:sz w:val="24"/>
                <w:szCs w:val="24"/>
                <w:lang w:bidi="te-IN"/>
              </w:rPr>
              <w:br/>
              <w:t>[ 0. 0. ]]</w:t>
            </w:r>
          </w:p>
        </w:tc>
      </w:tr>
    </w:tbl>
    <w:p w14:paraId="00EF0E56" w14:textId="77777777" w:rsidR="003C432E" w:rsidRPr="003C432E" w:rsidRDefault="003C432E" w:rsidP="003C432E">
      <w:pPr>
        <w:shd w:val="clear" w:color="auto" w:fill="FFFFFF"/>
        <w:spacing w:before="0" w:after="24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sz w:val="20"/>
          <w:szCs w:val="20"/>
          <w:lang w:bidi="te-IN"/>
        </w:rPr>
        <w:t>mode = average</w:t>
      </w:r>
    </w:p>
    <w:tbl>
      <w:tblPr>
        <w:tblW w:w="0" w:type="auto"/>
        <w:tblCellMar>
          <w:top w:w="15" w:type="dxa"/>
          <w:left w:w="15" w:type="dxa"/>
          <w:bottom w:w="15" w:type="dxa"/>
          <w:right w:w="15" w:type="dxa"/>
        </w:tblCellMar>
        <w:tblLook w:val="04A0" w:firstRow="1" w:lastRow="0" w:firstColumn="1" w:lastColumn="0" w:noHBand="0" w:noVBand="1"/>
      </w:tblPr>
      <w:tblGrid>
        <w:gridCol w:w="1735"/>
        <w:gridCol w:w="2960"/>
      </w:tblGrid>
      <w:tr w:rsidR="003C432E" w:rsidRPr="003C432E" w14:paraId="50677930"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6E05A872"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 xml:space="preserve">mean of </w:t>
            </w:r>
            <w:proofErr w:type="spellStart"/>
            <w:r w:rsidRPr="003C432E">
              <w:rPr>
                <w:rFonts w:ascii="Times New Roman" w:eastAsia="Times New Roman" w:hAnsi="Times New Roman" w:cs="Times New Roman"/>
                <w:sz w:val="24"/>
                <w:szCs w:val="24"/>
                <w:lang w:bidi="te-IN"/>
              </w:rPr>
              <w:t>dA</w:t>
            </w:r>
            <w:proofErr w:type="spellEnd"/>
            <w:r w:rsidRPr="003C432E">
              <w:rPr>
                <w:rFonts w:ascii="Times New Roman" w:eastAsia="Times New Roman" w:hAnsi="Times New Roman" w:cs="Times New Roman"/>
                <w:sz w:val="24"/>
                <w:szCs w:val="24"/>
                <w:lang w:bidi="te-IN"/>
              </w:rPr>
              <w:t xml:space="preserve"> =</w:t>
            </w:r>
          </w:p>
        </w:tc>
        <w:tc>
          <w:tcPr>
            <w:tcW w:w="0" w:type="auto"/>
            <w:tcBorders>
              <w:top w:val="nil"/>
              <w:left w:val="nil"/>
              <w:bottom w:val="nil"/>
              <w:right w:val="nil"/>
            </w:tcBorders>
            <w:tcMar>
              <w:top w:w="120" w:type="dxa"/>
              <w:left w:w="120" w:type="dxa"/>
              <w:bottom w:w="120" w:type="dxa"/>
              <w:right w:w="120" w:type="dxa"/>
            </w:tcMar>
            <w:vAlign w:val="center"/>
            <w:hideMark/>
          </w:tcPr>
          <w:p w14:paraId="6A1C07E3" w14:textId="77777777" w:rsidR="003C432E" w:rsidRPr="003C432E" w:rsidRDefault="003C432E" w:rsidP="003C432E">
            <w:pPr>
              <w:spacing w:before="0" w:after="24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0.145713902729</w:t>
            </w:r>
          </w:p>
        </w:tc>
      </w:tr>
      <w:tr w:rsidR="003C432E" w:rsidRPr="003C432E" w14:paraId="60F3A51C" w14:textId="77777777" w:rsidTr="003C432E">
        <w:tc>
          <w:tcPr>
            <w:tcW w:w="0" w:type="auto"/>
            <w:tcBorders>
              <w:top w:val="nil"/>
              <w:left w:val="nil"/>
              <w:bottom w:val="nil"/>
              <w:right w:val="nil"/>
            </w:tcBorders>
            <w:tcMar>
              <w:top w:w="120" w:type="dxa"/>
              <w:left w:w="120" w:type="dxa"/>
              <w:bottom w:w="120" w:type="dxa"/>
              <w:right w:w="120" w:type="dxa"/>
            </w:tcMar>
            <w:vAlign w:val="center"/>
            <w:hideMark/>
          </w:tcPr>
          <w:p w14:paraId="2CA10B98" w14:textId="77777777" w:rsidR="003C432E" w:rsidRPr="003C432E" w:rsidRDefault="003C432E" w:rsidP="003C432E">
            <w:pPr>
              <w:spacing w:before="0" w:line="240" w:lineRule="auto"/>
              <w:rPr>
                <w:rFonts w:ascii="Times New Roman" w:eastAsia="Times New Roman" w:hAnsi="Times New Roman" w:cs="Times New Roman"/>
                <w:sz w:val="24"/>
                <w:szCs w:val="24"/>
                <w:lang w:bidi="te-IN"/>
              </w:rPr>
            </w:pPr>
            <w:proofErr w:type="spellStart"/>
            <w:r w:rsidRPr="003C432E">
              <w:rPr>
                <w:rFonts w:ascii="Times New Roman" w:eastAsia="Times New Roman" w:hAnsi="Times New Roman" w:cs="Times New Roman"/>
                <w:sz w:val="24"/>
                <w:szCs w:val="24"/>
                <w:lang w:bidi="te-IN"/>
              </w:rPr>
              <w:t>dA_</w:t>
            </w:r>
            <w:proofErr w:type="gramStart"/>
            <w:r w:rsidRPr="003C432E">
              <w:rPr>
                <w:rFonts w:ascii="Times New Roman" w:eastAsia="Times New Roman" w:hAnsi="Times New Roman" w:cs="Times New Roman"/>
                <w:sz w:val="24"/>
                <w:szCs w:val="24"/>
                <w:lang w:bidi="te-IN"/>
              </w:rPr>
              <w:t>prev</w:t>
            </w:r>
            <w:proofErr w:type="spellEnd"/>
            <w:r w:rsidRPr="003C432E">
              <w:rPr>
                <w:rFonts w:ascii="Times New Roman" w:eastAsia="Times New Roman" w:hAnsi="Times New Roman" w:cs="Times New Roman"/>
                <w:sz w:val="24"/>
                <w:szCs w:val="24"/>
                <w:lang w:bidi="te-IN"/>
              </w:rPr>
              <w:t>[</w:t>
            </w:r>
            <w:proofErr w:type="gramEnd"/>
            <w:r w:rsidRPr="003C432E">
              <w:rPr>
                <w:rFonts w:ascii="Times New Roman" w:eastAsia="Times New Roman" w:hAnsi="Times New Roman" w:cs="Times New Roman"/>
                <w:sz w:val="24"/>
                <w:szCs w:val="24"/>
                <w:lang w:bidi="te-IN"/>
              </w:rPr>
              <w:t>1,1] =</w:t>
            </w:r>
          </w:p>
        </w:tc>
        <w:tc>
          <w:tcPr>
            <w:tcW w:w="0" w:type="auto"/>
            <w:tcBorders>
              <w:top w:val="nil"/>
              <w:left w:val="nil"/>
              <w:bottom w:val="nil"/>
              <w:right w:val="nil"/>
            </w:tcBorders>
            <w:tcMar>
              <w:top w:w="120" w:type="dxa"/>
              <w:left w:w="120" w:type="dxa"/>
              <w:bottom w:w="120" w:type="dxa"/>
              <w:right w:w="120" w:type="dxa"/>
            </w:tcMar>
            <w:vAlign w:val="center"/>
            <w:hideMark/>
          </w:tcPr>
          <w:p w14:paraId="394681F0" w14:textId="77777777" w:rsidR="003C432E" w:rsidRPr="003C432E" w:rsidRDefault="003C432E" w:rsidP="003C432E">
            <w:pPr>
              <w:spacing w:before="0" w:line="240" w:lineRule="auto"/>
              <w:rPr>
                <w:rFonts w:ascii="Times New Roman" w:eastAsia="Times New Roman" w:hAnsi="Times New Roman" w:cs="Times New Roman"/>
                <w:sz w:val="24"/>
                <w:szCs w:val="24"/>
                <w:lang w:bidi="te-IN"/>
              </w:rPr>
            </w:pPr>
            <w:r w:rsidRPr="003C432E">
              <w:rPr>
                <w:rFonts w:ascii="Times New Roman" w:eastAsia="Times New Roman" w:hAnsi="Times New Roman" w:cs="Times New Roman"/>
                <w:sz w:val="24"/>
                <w:szCs w:val="24"/>
                <w:lang w:bidi="te-IN"/>
              </w:rPr>
              <w:t>[[ 0.08485462 0.</w:t>
            </w:r>
            <w:proofErr w:type="gramStart"/>
            <w:r w:rsidRPr="003C432E">
              <w:rPr>
                <w:rFonts w:ascii="Times New Roman" w:eastAsia="Times New Roman" w:hAnsi="Times New Roman" w:cs="Times New Roman"/>
                <w:sz w:val="24"/>
                <w:szCs w:val="24"/>
                <w:lang w:bidi="te-IN"/>
              </w:rPr>
              <w:t>2787552 ]</w:t>
            </w:r>
            <w:proofErr w:type="gramEnd"/>
            <w:r w:rsidRPr="003C432E">
              <w:rPr>
                <w:rFonts w:ascii="Times New Roman" w:eastAsia="Times New Roman" w:hAnsi="Times New Roman" w:cs="Times New Roman"/>
                <w:sz w:val="24"/>
                <w:szCs w:val="24"/>
                <w:lang w:bidi="te-IN"/>
              </w:rPr>
              <w:br/>
              <w:t>[ 1.26461098 -0.25749373]</w:t>
            </w:r>
            <w:r w:rsidRPr="003C432E">
              <w:rPr>
                <w:rFonts w:ascii="Times New Roman" w:eastAsia="Times New Roman" w:hAnsi="Times New Roman" w:cs="Times New Roman"/>
                <w:sz w:val="24"/>
                <w:szCs w:val="24"/>
                <w:lang w:bidi="te-IN"/>
              </w:rPr>
              <w:br/>
              <w:t>[ 1.17975636 -0.53624893]]</w:t>
            </w:r>
          </w:p>
        </w:tc>
      </w:tr>
    </w:tbl>
    <w:p w14:paraId="7E12039A" w14:textId="77777777" w:rsidR="003C432E" w:rsidRPr="003C432E" w:rsidRDefault="003C432E" w:rsidP="003C432E">
      <w:pPr>
        <w:shd w:val="clear" w:color="auto" w:fill="FFFFFF"/>
        <w:spacing w:before="0" w:after="120" w:line="240" w:lineRule="auto"/>
        <w:rPr>
          <w:rFonts w:ascii="var(--jp-content-font-family)" w:eastAsia="Times New Roman" w:hAnsi="var(--jp-content-font-family)" w:cs="Times New Roman"/>
          <w:sz w:val="20"/>
          <w:szCs w:val="20"/>
          <w:lang w:bidi="te-IN"/>
        </w:rPr>
      </w:pPr>
      <w:r w:rsidRPr="003C432E">
        <w:rPr>
          <w:rFonts w:ascii="var(--jp-content-font-family)" w:eastAsia="Times New Roman" w:hAnsi="var(--jp-content-font-family)" w:cs="Times New Roman"/>
          <w:b/>
          <w:bCs/>
          <w:sz w:val="20"/>
          <w:szCs w:val="20"/>
          <w:lang w:bidi="te-IN"/>
        </w:rPr>
        <w:t>Congratulations</w:t>
      </w:r>
      <w:r w:rsidRPr="003C432E">
        <w:rPr>
          <w:rFonts w:ascii="var(--jp-content-font-family)" w:eastAsia="Times New Roman" w:hAnsi="var(--jp-content-font-family)" w:cs="Times New Roman"/>
          <w:sz w:val="20"/>
          <w:szCs w:val="20"/>
          <w:lang w:bidi="te-IN"/>
        </w:rPr>
        <w:t xml:space="preserve">! You've completed the assignment and its optional portion. You now understand how convolutional neural networks </w:t>
      </w:r>
      <w:proofErr w:type="gramStart"/>
      <w:r w:rsidRPr="003C432E">
        <w:rPr>
          <w:rFonts w:ascii="var(--jp-content-font-family)" w:eastAsia="Times New Roman" w:hAnsi="var(--jp-content-font-family)" w:cs="Times New Roman"/>
          <w:sz w:val="20"/>
          <w:szCs w:val="20"/>
          <w:lang w:bidi="te-IN"/>
        </w:rPr>
        <w:t>work, and</w:t>
      </w:r>
      <w:proofErr w:type="gramEnd"/>
      <w:r w:rsidRPr="003C432E">
        <w:rPr>
          <w:rFonts w:ascii="var(--jp-content-font-family)" w:eastAsia="Times New Roman" w:hAnsi="var(--jp-content-font-family)" w:cs="Times New Roman"/>
          <w:sz w:val="20"/>
          <w:szCs w:val="20"/>
          <w:lang w:bidi="te-IN"/>
        </w:rPr>
        <w:t xml:space="preserve"> have implemented all the building blocks of a neural network. In the next assignment you will implement a </w:t>
      </w:r>
      <w:proofErr w:type="spellStart"/>
      <w:r w:rsidRPr="003C432E">
        <w:rPr>
          <w:rFonts w:ascii="var(--jp-content-font-family)" w:eastAsia="Times New Roman" w:hAnsi="var(--jp-content-font-family)" w:cs="Times New Roman"/>
          <w:sz w:val="20"/>
          <w:szCs w:val="20"/>
          <w:lang w:bidi="te-IN"/>
        </w:rPr>
        <w:t>ConvNet</w:t>
      </w:r>
      <w:proofErr w:type="spellEnd"/>
      <w:r w:rsidRPr="003C432E">
        <w:rPr>
          <w:rFonts w:ascii="var(--jp-content-font-family)" w:eastAsia="Times New Roman" w:hAnsi="var(--jp-content-font-family)" w:cs="Times New Roman"/>
          <w:sz w:val="20"/>
          <w:szCs w:val="20"/>
          <w:lang w:bidi="te-IN"/>
        </w:rPr>
        <w:t xml:space="preserve"> using TensorFlow. Nicely done! See you there.</w:t>
      </w:r>
    </w:p>
    <w:p w14:paraId="74F08CD7" w14:textId="1B8E089B" w:rsidR="006D3A72" w:rsidRPr="003C432E" w:rsidRDefault="006D3A72" w:rsidP="003C432E"/>
    <w:sectPr w:rsidR="006D3A72" w:rsidRPr="003C432E" w:rsidSect="00FA1BF9">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553E" w14:textId="77777777" w:rsidR="00FA1BF9" w:rsidRDefault="00FA1BF9">
      <w:pPr>
        <w:spacing w:line="240" w:lineRule="auto"/>
      </w:pPr>
      <w:r>
        <w:separator/>
      </w:r>
    </w:p>
  </w:endnote>
  <w:endnote w:type="continuationSeparator" w:id="0">
    <w:p w14:paraId="2A830EE5" w14:textId="77777777" w:rsidR="00FA1BF9" w:rsidRDefault="00FA1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ntent-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368C" w14:textId="77777777" w:rsidR="00FA1BF9" w:rsidRDefault="00FA1BF9">
      <w:pPr>
        <w:spacing w:line="240" w:lineRule="auto"/>
      </w:pPr>
      <w:r>
        <w:separator/>
      </w:r>
    </w:p>
  </w:footnote>
  <w:footnote w:type="continuationSeparator" w:id="0">
    <w:p w14:paraId="2726F908" w14:textId="77777777" w:rsidR="00FA1BF9" w:rsidRDefault="00FA1B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D25F7"/>
    <w:multiLevelType w:val="multilevel"/>
    <w:tmpl w:val="3C1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653ABC"/>
    <w:multiLevelType w:val="multilevel"/>
    <w:tmpl w:val="DA86D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EF7450"/>
    <w:multiLevelType w:val="multilevel"/>
    <w:tmpl w:val="E3085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34F3D"/>
    <w:multiLevelType w:val="multilevel"/>
    <w:tmpl w:val="20A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696FD4"/>
    <w:multiLevelType w:val="multilevel"/>
    <w:tmpl w:val="D6B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BB7AF1"/>
    <w:multiLevelType w:val="multilevel"/>
    <w:tmpl w:val="97727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4909DA"/>
    <w:multiLevelType w:val="multilevel"/>
    <w:tmpl w:val="275C4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5B088A"/>
    <w:multiLevelType w:val="multilevel"/>
    <w:tmpl w:val="6D6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F44933"/>
    <w:multiLevelType w:val="multilevel"/>
    <w:tmpl w:val="DCB8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5C5B81"/>
    <w:multiLevelType w:val="multilevel"/>
    <w:tmpl w:val="639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72B1E"/>
    <w:multiLevelType w:val="multilevel"/>
    <w:tmpl w:val="9FB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BF3408"/>
    <w:multiLevelType w:val="multilevel"/>
    <w:tmpl w:val="A5400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9603A"/>
    <w:multiLevelType w:val="multilevel"/>
    <w:tmpl w:val="C03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24697C"/>
    <w:multiLevelType w:val="multilevel"/>
    <w:tmpl w:val="F2C4E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DB7472"/>
    <w:multiLevelType w:val="multilevel"/>
    <w:tmpl w:val="38C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169253344">
    <w:abstractNumId w:val="25"/>
  </w:num>
  <w:num w:numId="2" w16cid:durableId="879166753">
    <w:abstractNumId w:val="25"/>
    <w:lvlOverride w:ilvl="0">
      <w:startOverride w:val="1"/>
    </w:lvlOverride>
  </w:num>
  <w:num w:numId="3" w16cid:durableId="1783382974">
    <w:abstractNumId w:val="25"/>
  </w:num>
  <w:num w:numId="4" w16cid:durableId="790369076">
    <w:abstractNumId w:val="25"/>
    <w:lvlOverride w:ilvl="0">
      <w:startOverride w:val="1"/>
    </w:lvlOverride>
  </w:num>
  <w:num w:numId="5" w16cid:durableId="644972324">
    <w:abstractNumId w:val="8"/>
  </w:num>
  <w:num w:numId="6" w16cid:durableId="532233881">
    <w:abstractNumId w:val="25"/>
    <w:lvlOverride w:ilvl="0">
      <w:startOverride w:val="1"/>
    </w:lvlOverride>
  </w:num>
  <w:num w:numId="7" w16cid:durableId="3656430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39864">
    <w:abstractNumId w:val="10"/>
  </w:num>
  <w:num w:numId="9" w16cid:durableId="1391995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27636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8470784">
    <w:abstractNumId w:val="7"/>
  </w:num>
  <w:num w:numId="12" w16cid:durableId="850681783">
    <w:abstractNumId w:val="6"/>
  </w:num>
  <w:num w:numId="13" w16cid:durableId="1092552628">
    <w:abstractNumId w:val="5"/>
  </w:num>
  <w:num w:numId="14" w16cid:durableId="51122378">
    <w:abstractNumId w:val="4"/>
  </w:num>
  <w:num w:numId="15" w16cid:durableId="1888180240">
    <w:abstractNumId w:val="3"/>
  </w:num>
  <w:num w:numId="16" w16cid:durableId="1261837099">
    <w:abstractNumId w:val="2"/>
  </w:num>
  <w:num w:numId="17" w16cid:durableId="2010937509">
    <w:abstractNumId w:val="1"/>
  </w:num>
  <w:num w:numId="18" w16cid:durableId="1982298223">
    <w:abstractNumId w:val="0"/>
  </w:num>
  <w:num w:numId="19" w16cid:durableId="1838109068">
    <w:abstractNumId w:val="14"/>
  </w:num>
  <w:num w:numId="20" w16cid:durableId="1781992284">
    <w:abstractNumId w:val="15"/>
  </w:num>
  <w:num w:numId="21" w16cid:durableId="2032753566">
    <w:abstractNumId w:val="11"/>
  </w:num>
  <w:num w:numId="22" w16cid:durableId="1057897703">
    <w:abstractNumId w:val="9"/>
  </w:num>
  <w:num w:numId="23" w16cid:durableId="1782140463">
    <w:abstractNumId w:val="23"/>
  </w:num>
  <w:num w:numId="24" w16cid:durableId="1567373627">
    <w:abstractNumId w:val="20"/>
  </w:num>
  <w:num w:numId="25" w16cid:durableId="110638698">
    <w:abstractNumId w:val="13"/>
  </w:num>
  <w:num w:numId="26" w16cid:durableId="1938638309">
    <w:abstractNumId w:val="17"/>
  </w:num>
  <w:num w:numId="27" w16cid:durableId="858161147">
    <w:abstractNumId w:val="18"/>
  </w:num>
  <w:num w:numId="28" w16cid:durableId="763889012">
    <w:abstractNumId w:val="21"/>
  </w:num>
  <w:num w:numId="29" w16cid:durableId="814876569">
    <w:abstractNumId w:val="16"/>
  </w:num>
  <w:num w:numId="30" w16cid:durableId="546990644">
    <w:abstractNumId w:val="22"/>
  </w:num>
  <w:num w:numId="31" w16cid:durableId="2082867978">
    <w:abstractNumId w:val="12"/>
  </w:num>
  <w:num w:numId="32" w16cid:durableId="172497937">
    <w:abstractNumId w:val="19"/>
  </w:num>
  <w:num w:numId="33" w16cid:durableId="6374936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2E"/>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432E"/>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A1BF9"/>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5118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20"/>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msonormal0">
    <w:name w:val="msonormal"/>
    <w:basedOn w:val="Normal"/>
    <w:rsid w:val="003C432E"/>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kn">
    <w:name w:val="kn"/>
    <w:basedOn w:val="DefaultParagraphFont"/>
    <w:rsid w:val="003C432E"/>
  </w:style>
  <w:style w:type="character" w:customStyle="1" w:styleId="nn">
    <w:name w:val="nn"/>
    <w:basedOn w:val="DefaultParagraphFont"/>
    <w:rsid w:val="003C432E"/>
  </w:style>
  <w:style w:type="character" w:customStyle="1" w:styleId="k">
    <w:name w:val="k"/>
    <w:basedOn w:val="DefaultParagraphFont"/>
    <w:rsid w:val="003C432E"/>
  </w:style>
  <w:style w:type="character" w:customStyle="1" w:styleId="o">
    <w:name w:val="o"/>
    <w:basedOn w:val="DefaultParagraphFont"/>
    <w:rsid w:val="003C432E"/>
  </w:style>
  <w:style w:type="character" w:customStyle="1" w:styleId="n">
    <w:name w:val="n"/>
    <w:basedOn w:val="DefaultParagraphFont"/>
    <w:rsid w:val="003C432E"/>
  </w:style>
  <w:style w:type="character" w:customStyle="1" w:styleId="p">
    <w:name w:val="p"/>
    <w:basedOn w:val="DefaultParagraphFont"/>
    <w:rsid w:val="003C432E"/>
  </w:style>
  <w:style w:type="character" w:customStyle="1" w:styleId="s1">
    <w:name w:val="s1"/>
    <w:basedOn w:val="DefaultParagraphFont"/>
    <w:rsid w:val="003C432E"/>
  </w:style>
  <w:style w:type="character" w:customStyle="1" w:styleId="mf">
    <w:name w:val="mf"/>
    <w:basedOn w:val="DefaultParagraphFont"/>
    <w:rsid w:val="003C432E"/>
  </w:style>
  <w:style w:type="character" w:customStyle="1" w:styleId="c1">
    <w:name w:val="c1"/>
    <w:basedOn w:val="DefaultParagraphFont"/>
    <w:rsid w:val="003C432E"/>
  </w:style>
  <w:style w:type="character" w:customStyle="1" w:styleId="mi">
    <w:name w:val="mi"/>
    <w:basedOn w:val="DefaultParagraphFont"/>
    <w:rsid w:val="003C432E"/>
  </w:style>
  <w:style w:type="character" w:customStyle="1" w:styleId="nf">
    <w:name w:val="nf"/>
    <w:basedOn w:val="DefaultParagraphFont"/>
    <w:rsid w:val="003C432E"/>
  </w:style>
  <w:style w:type="character" w:customStyle="1" w:styleId="w">
    <w:name w:val="w"/>
    <w:basedOn w:val="DefaultParagraphFont"/>
    <w:rsid w:val="003C432E"/>
  </w:style>
  <w:style w:type="character" w:customStyle="1" w:styleId="sd">
    <w:name w:val="sd"/>
    <w:basedOn w:val="DefaultParagraphFont"/>
    <w:rsid w:val="003C432E"/>
  </w:style>
  <w:style w:type="character" w:customStyle="1" w:styleId="nb">
    <w:name w:val="nb"/>
    <w:basedOn w:val="DefaultParagraphFont"/>
    <w:rsid w:val="003C432E"/>
  </w:style>
  <w:style w:type="character" w:customStyle="1" w:styleId="s2">
    <w:name w:val="s2"/>
    <w:basedOn w:val="DefaultParagraphFont"/>
    <w:rsid w:val="003C432E"/>
  </w:style>
  <w:style w:type="character" w:customStyle="1" w:styleId="se">
    <w:name w:val="se"/>
    <w:basedOn w:val="DefaultParagraphFont"/>
    <w:rsid w:val="003C432E"/>
  </w:style>
  <w:style w:type="character" w:customStyle="1" w:styleId="ansi-green-intense-fg">
    <w:name w:val="ansi-green-intense-fg"/>
    <w:basedOn w:val="DefaultParagraphFont"/>
    <w:rsid w:val="003C432E"/>
  </w:style>
  <w:style w:type="character" w:customStyle="1" w:styleId="ow">
    <w:name w:val="ow"/>
    <w:basedOn w:val="DefaultParagraphFont"/>
    <w:rsid w:val="003C432E"/>
  </w:style>
  <w:style w:type="character" w:customStyle="1" w:styleId="sa">
    <w:name w:val="sa"/>
    <w:basedOn w:val="DefaultParagraphFont"/>
    <w:rsid w:val="003C432E"/>
  </w:style>
  <w:style w:type="character" w:customStyle="1" w:styleId="si">
    <w:name w:val="si"/>
    <w:basedOn w:val="DefaultParagraphFont"/>
    <w:rsid w:val="003C432E"/>
  </w:style>
  <w:style w:type="character" w:customStyle="1" w:styleId="kc">
    <w:name w:val="kc"/>
    <w:basedOn w:val="DefaultParagraphFont"/>
    <w:rsid w:val="003C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84226">
      <w:bodyDiv w:val="1"/>
      <w:marLeft w:val="0"/>
      <w:marRight w:val="0"/>
      <w:marTop w:val="0"/>
      <w:marBottom w:val="0"/>
      <w:divBdr>
        <w:top w:val="none" w:sz="0" w:space="0" w:color="auto"/>
        <w:left w:val="none" w:sz="0" w:space="0" w:color="auto"/>
        <w:bottom w:val="none" w:sz="0" w:space="0" w:color="auto"/>
        <w:right w:val="none" w:sz="0" w:space="0" w:color="auto"/>
      </w:divBdr>
      <w:divsChild>
        <w:div w:id="898590754">
          <w:marLeft w:val="0"/>
          <w:marRight w:val="0"/>
          <w:marTop w:val="0"/>
          <w:marBottom w:val="0"/>
          <w:divBdr>
            <w:top w:val="none" w:sz="0" w:space="0" w:color="auto"/>
            <w:left w:val="none" w:sz="0" w:space="0" w:color="auto"/>
            <w:bottom w:val="none" w:sz="0" w:space="0" w:color="auto"/>
            <w:right w:val="none" w:sz="0" w:space="0" w:color="auto"/>
          </w:divBdr>
          <w:divsChild>
            <w:div w:id="1693066534">
              <w:marLeft w:val="0"/>
              <w:marRight w:val="0"/>
              <w:marTop w:val="0"/>
              <w:marBottom w:val="0"/>
              <w:divBdr>
                <w:top w:val="none" w:sz="0" w:space="0" w:color="auto"/>
                <w:left w:val="none" w:sz="0" w:space="0" w:color="auto"/>
                <w:bottom w:val="none" w:sz="0" w:space="0" w:color="auto"/>
                <w:right w:val="none" w:sz="0" w:space="0" w:color="auto"/>
              </w:divBdr>
              <w:divsChild>
                <w:div w:id="134612788">
                  <w:marLeft w:val="0"/>
                  <w:marRight w:val="0"/>
                  <w:marTop w:val="0"/>
                  <w:marBottom w:val="0"/>
                  <w:divBdr>
                    <w:top w:val="none" w:sz="0" w:space="0" w:color="auto"/>
                    <w:left w:val="none" w:sz="0" w:space="0" w:color="auto"/>
                    <w:bottom w:val="none" w:sz="0" w:space="0" w:color="auto"/>
                    <w:right w:val="none" w:sz="0" w:space="0" w:color="auto"/>
                  </w:divBdr>
                  <w:divsChild>
                    <w:div w:id="110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3809">
          <w:marLeft w:val="0"/>
          <w:marRight w:val="0"/>
          <w:marTop w:val="0"/>
          <w:marBottom w:val="0"/>
          <w:divBdr>
            <w:top w:val="none" w:sz="0" w:space="0" w:color="auto"/>
            <w:left w:val="none" w:sz="0" w:space="0" w:color="auto"/>
            <w:bottom w:val="none" w:sz="0" w:space="0" w:color="auto"/>
            <w:right w:val="none" w:sz="0" w:space="0" w:color="auto"/>
          </w:divBdr>
          <w:divsChild>
            <w:div w:id="1459496633">
              <w:marLeft w:val="0"/>
              <w:marRight w:val="0"/>
              <w:marTop w:val="0"/>
              <w:marBottom w:val="0"/>
              <w:divBdr>
                <w:top w:val="none" w:sz="0" w:space="0" w:color="auto"/>
                <w:left w:val="none" w:sz="0" w:space="0" w:color="auto"/>
                <w:bottom w:val="none" w:sz="0" w:space="0" w:color="auto"/>
                <w:right w:val="none" w:sz="0" w:space="0" w:color="auto"/>
              </w:divBdr>
              <w:divsChild>
                <w:div w:id="2126339641">
                  <w:marLeft w:val="0"/>
                  <w:marRight w:val="0"/>
                  <w:marTop w:val="0"/>
                  <w:marBottom w:val="0"/>
                  <w:divBdr>
                    <w:top w:val="none" w:sz="0" w:space="0" w:color="auto"/>
                    <w:left w:val="none" w:sz="0" w:space="0" w:color="auto"/>
                    <w:bottom w:val="none" w:sz="0" w:space="0" w:color="auto"/>
                    <w:right w:val="none" w:sz="0" w:space="0" w:color="auto"/>
                  </w:divBdr>
                  <w:divsChild>
                    <w:div w:id="19545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5091">
          <w:marLeft w:val="0"/>
          <w:marRight w:val="0"/>
          <w:marTop w:val="0"/>
          <w:marBottom w:val="0"/>
          <w:divBdr>
            <w:top w:val="none" w:sz="0" w:space="0" w:color="auto"/>
            <w:left w:val="none" w:sz="0" w:space="0" w:color="auto"/>
            <w:bottom w:val="none" w:sz="0" w:space="0" w:color="auto"/>
            <w:right w:val="none" w:sz="0" w:space="0" w:color="auto"/>
          </w:divBdr>
          <w:divsChild>
            <w:div w:id="463356688">
              <w:marLeft w:val="0"/>
              <w:marRight w:val="0"/>
              <w:marTop w:val="0"/>
              <w:marBottom w:val="0"/>
              <w:divBdr>
                <w:top w:val="none" w:sz="0" w:space="0" w:color="auto"/>
                <w:left w:val="none" w:sz="0" w:space="0" w:color="auto"/>
                <w:bottom w:val="none" w:sz="0" w:space="0" w:color="auto"/>
                <w:right w:val="none" w:sz="0" w:space="0" w:color="auto"/>
              </w:divBdr>
              <w:divsChild>
                <w:div w:id="1767536179">
                  <w:marLeft w:val="0"/>
                  <w:marRight w:val="0"/>
                  <w:marTop w:val="0"/>
                  <w:marBottom w:val="0"/>
                  <w:divBdr>
                    <w:top w:val="none" w:sz="0" w:space="0" w:color="auto"/>
                    <w:left w:val="none" w:sz="0" w:space="0" w:color="auto"/>
                    <w:bottom w:val="none" w:sz="0" w:space="0" w:color="auto"/>
                    <w:right w:val="none" w:sz="0" w:space="0" w:color="auto"/>
                  </w:divBdr>
                  <w:divsChild>
                    <w:div w:id="10025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3739">
          <w:marLeft w:val="0"/>
          <w:marRight w:val="0"/>
          <w:marTop w:val="0"/>
          <w:marBottom w:val="0"/>
          <w:divBdr>
            <w:top w:val="none" w:sz="0" w:space="0" w:color="auto"/>
            <w:left w:val="none" w:sz="0" w:space="0" w:color="auto"/>
            <w:bottom w:val="none" w:sz="0" w:space="0" w:color="auto"/>
            <w:right w:val="none" w:sz="0" w:space="0" w:color="auto"/>
          </w:divBdr>
          <w:divsChild>
            <w:div w:id="1866405129">
              <w:marLeft w:val="0"/>
              <w:marRight w:val="0"/>
              <w:marTop w:val="0"/>
              <w:marBottom w:val="0"/>
              <w:divBdr>
                <w:top w:val="none" w:sz="0" w:space="0" w:color="auto"/>
                <w:left w:val="none" w:sz="0" w:space="0" w:color="auto"/>
                <w:bottom w:val="none" w:sz="0" w:space="0" w:color="auto"/>
                <w:right w:val="none" w:sz="0" w:space="0" w:color="auto"/>
              </w:divBdr>
              <w:divsChild>
                <w:div w:id="508060738">
                  <w:marLeft w:val="0"/>
                  <w:marRight w:val="0"/>
                  <w:marTop w:val="0"/>
                  <w:marBottom w:val="0"/>
                  <w:divBdr>
                    <w:top w:val="none" w:sz="0" w:space="0" w:color="auto"/>
                    <w:left w:val="none" w:sz="0" w:space="0" w:color="auto"/>
                    <w:bottom w:val="none" w:sz="0" w:space="0" w:color="auto"/>
                    <w:right w:val="none" w:sz="0" w:space="0" w:color="auto"/>
                  </w:divBdr>
                  <w:divsChild>
                    <w:div w:id="2078091227">
                      <w:marLeft w:val="0"/>
                      <w:marRight w:val="0"/>
                      <w:marTop w:val="0"/>
                      <w:marBottom w:val="0"/>
                      <w:divBdr>
                        <w:top w:val="none" w:sz="0" w:space="0" w:color="auto"/>
                        <w:left w:val="none" w:sz="0" w:space="0" w:color="auto"/>
                        <w:bottom w:val="none" w:sz="0" w:space="0" w:color="auto"/>
                        <w:right w:val="none" w:sz="0" w:space="0" w:color="auto"/>
                      </w:divBdr>
                      <w:divsChild>
                        <w:div w:id="835924031">
                          <w:marLeft w:val="0"/>
                          <w:marRight w:val="0"/>
                          <w:marTop w:val="0"/>
                          <w:marBottom w:val="0"/>
                          <w:divBdr>
                            <w:top w:val="none" w:sz="0" w:space="0" w:color="auto"/>
                            <w:left w:val="none" w:sz="0" w:space="0" w:color="auto"/>
                            <w:bottom w:val="none" w:sz="0" w:space="0" w:color="auto"/>
                            <w:right w:val="none" w:sz="0" w:space="0" w:color="auto"/>
                          </w:divBdr>
                          <w:divsChild>
                            <w:div w:id="166098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9574086">
          <w:marLeft w:val="0"/>
          <w:marRight w:val="0"/>
          <w:marTop w:val="0"/>
          <w:marBottom w:val="0"/>
          <w:divBdr>
            <w:top w:val="none" w:sz="0" w:space="0" w:color="auto"/>
            <w:left w:val="none" w:sz="0" w:space="0" w:color="auto"/>
            <w:bottom w:val="none" w:sz="0" w:space="0" w:color="auto"/>
            <w:right w:val="none" w:sz="0" w:space="0" w:color="auto"/>
          </w:divBdr>
          <w:divsChild>
            <w:div w:id="1420832426">
              <w:marLeft w:val="0"/>
              <w:marRight w:val="0"/>
              <w:marTop w:val="0"/>
              <w:marBottom w:val="0"/>
              <w:divBdr>
                <w:top w:val="none" w:sz="0" w:space="0" w:color="auto"/>
                <w:left w:val="none" w:sz="0" w:space="0" w:color="auto"/>
                <w:bottom w:val="none" w:sz="0" w:space="0" w:color="auto"/>
                <w:right w:val="none" w:sz="0" w:space="0" w:color="auto"/>
              </w:divBdr>
              <w:divsChild>
                <w:div w:id="1165439225">
                  <w:marLeft w:val="0"/>
                  <w:marRight w:val="0"/>
                  <w:marTop w:val="0"/>
                  <w:marBottom w:val="0"/>
                  <w:divBdr>
                    <w:top w:val="none" w:sz="0" w:space="0" w:color="auto"/>
                    <w:left w:val="none" w:sz="0" w:space="0" w:color="auto"/>
                    <w:bottom w:val="none" w:sz="0" w:space="0" w:color="auto"/>
                    <w:right w:val="none" w:sz="0" w:space="0" w:color="auto"/>
                  </w:divBdr>
                  <w:divsChild>
                    <w:div w:id="3714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1029">
          <w:marLeft w:val="0"/>
          <w:marRight w:val="0"/>
          <w:marTop w:val="0"/>
          <w:marBottom w:val="0"/>
          <w:divBdr>
            <w:top w:val="none" w:sz="0" w:space="0" w:color="auto"/>
            <w:left w:val="none" w:sz="0" w:space="0" w:color="auto"/>
            <w:bottom w:val="none" w:sz="0" w:space="0" w:color="auto"/>
            <w:right w:val="none" w:sz="0" w:space="0" w:color="auto"/>
          </w:divBdr>
          <w:divsChild>
            <w:div w:id="497234450">
              <w:marLeft w:val="0"/>
              <w:marRight w:val="0"/>
              <w:marTop w:val="0"/>
              <w:marBottom w:val="0"/>
              <w:divBdr>
                <w:top w:val="none" w:sz="0" w:space="0" w:color="auto"/>
                <w:left w:val="none" w:sz="0" w:space="0" w:color="auto"/>
                <w:bottom w:val="none" w:sz="0" w:space="0" w:color="auto"/>
                <w:right w:val="none" w:sz="0" w:space="0" w:color="auto"/>
              </w:divBdr>
              <w:divsChild>
                <w:div w:id="1463421443">
                  <w:marLeft w:val="0"/>
                  <w:marRight w:val="0"/>
                  <w:marTop w:val="0"/>
                  <w:marBottom w:val="0"/>
                  <w:divBdr>
                    <w:top w:val="none" w:sz="0" w:space="0" w:color="auto"/>
                    <w:left w:val="none" w:sz="0" w:space="0" w:color="auto"/>
                    <w:bottom w:val="none" w:sz="0" w:space="0" w:color="auto"/>
                    <w:right w:val="none" w:sz="0" w:space="0" w:color="auto"/>
                  </w:divBdr>
                  <w:divsChild>
                    <w:div w:id="13253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8021">
          <w:marLeft w:val="0"/>
          <w:marRight w:val="0"/>
          <w:marTop w:val="0"/>
          <w:marBottom w:val="0"/>
          <w:divBdr>
            <w:top w:val="none" w:sz="0" w:space="0" w:color="auto"/>
            <w:left w:val="none" w:sz="0" w:space="0" w:color="auto"/>
            <w:bottom w:val="none" w:sz="0" w:space="0" w:color="auto"/>
            <w:right w:val="none" w:sz="0" w:space="0" w:color="auto"/>
          </w:divBdr>
          <w:divsChild>
            <w:div w:id="969898428">
              <w:marLeft w:val="0"/>
              <w:marRight w:val="0"/>
              <w:marTop w:val="0"/>
              <w:marBottom w:val="0"/>
              <w:divBdr>
                <w:top w:val="none" w:sz="0" w:space="0" w:color="auto"/>
                <w:left w:val="none" w:sz="0" w:space="0" w:color="auto"/>
                <w:bottom w:val="none" w:sz="0" w:space="0" w:color="auto"/>
                <w:right w:val="none" w:sz="0" w:space="0" w:color="auto"/>
              </w:divBdr>
              <w:divsChild>
                <w:div w:id="1680111396">
                  <w:marLeft w:val="0"/>
                  <w:marRight w:val="0"/>
                  <w:marTop w:val="0"/>
                  <w:marBottom w:val="0"/>
                  <w:divBdr>
                    <w:top w:val="none" w:sz="0" w:space="0" w:color="auto"/>
                    <w:left w:val="none" w:sz="0" w:space="0" w:color="auto"/>
                    <w:bottom w:val="none" w:sz="0" w:space="0" w:color="auto"/>
                    <w:right w:val="none" w:sz="0" w:space="0" w:color="auto"/>
                  </w:divBdr>
                  <w:divsChild>
                    <w:div w:id="1350840379">
                      <w:marLeft w:val="0"/>
                      <w:marRight w:val="0"/>
                      <w:marTop w:val="0"/>
                      <w:marBottom w:val="0"/>
                      <w:divBdr>
                        <w:top w:val="none" w:sz="0" w:space="0" w:color="auto"/>
                        <w:left w:val="none" w:sz="0" w:space="0" w:color="auto"/>
                        <w:bottom w:val="none" w:sz="0" w:space="0" w:color="auto"/>
                        <w:right w:val="none" w:sz="0" w:space="0" w:color="auto"/>
                      </w:divBdr>
                      <w:divsChild>
                        <w:div w:id="1282147160">
                          <w:marLeft w:val="96"/>
                          <w:marRight w:val="96"/>
                          <w:marTop w:val="96"/>
                          <w:marBottom w:val="120"/>
                          <w:divBdr>
                            <w:top w:val="none" w:sz="0" w:space="0" w:color="auto"/>
                            <w:left w:val="none" w:sz="0" w:space="0" w:color="auto"/>
                            <w:bottom w:val="none" w:sz="0" w:space="0" w:color="auto"/>
                            <w:right w:val="none" w:sz="0" w:space="0" w:color="auto"/>
                          </w:divBdr>
                        </w:div>
                      </w:divsChild>
                    </w:div>
                  </w:divsChild>
                </w:div>
              </w:divsChild>
            </w:div>
          </w:divsChild>
        </w:div>
        <w:div w:id="3097165">
          <w:marLeft w:val="0"/>
          <w:marRight w:val="0"/>
          <w:marTop w:val="0"/>
          <w:marBottom w:val="0"/>
          <w:divBdr>
            <w:top w:val="none" w:sz="0" w:space="0" w:color="auto"/>
            <w:left w:val="none" w:sz="0" w:space="0" w:color="auto"/>
            <w:bottom w:val="none" w:sz="0" w:space="0" w:color="auto"/>
            <w:right w:val="none" w:sz="0" w:space="0" w:color="auto"/>
          </w:divBdr>
          <w:divsChild>
            <w:div w:id="1484465645">
              <w:marLeft w:val="0"/>
              <w:marRight w:val="0"/>
              <w:marTop w:val="0"/>
              <w:marBottom w:val="0"/>
              <w:divBdr>
                <w:top w:val="none" w:sz="0" w:space="0" w:color="auto"/>
                <w:left w:val="none" w:sz="0" w:space="0" w:color="auto"/>
                <w:bottom w:val="none" w:sz="0" w:space="0" w:color="auto"/>
                <w:right w:val="none" w:sz="0" w:space="0" w:color="auto"/>
              </w:divBdr>
              <w:divsChild>
                <w:div w:id="523176055">
                  <w:marLeft w:val="0"/>
                  <w:marRight w:val="0"/>
                  <w:marTop w:val="0"/>
                  <w:marBottom w:val="0"/>
                  <w:divBdr>
                    <w:top w:val="none" w:sz="0" w:space="0" w:color="auto"/>
                    <w:left w:val="none" w:sz="0" w:space="0" w:color="auto"/>
                    <w:bottom w:val="none" w:sz="0" w:space="0" w:color="auto"/>
                    <w:right w:val="none" w:sz="0" w:space="0" w:color="auto"/>
                  </w:divBdr>
                  <w:divsChild>
                    <w:div w:id="1028483694">
                      <w:marLeft w:val="0"/>
                      <w:marRight w:val="0"/>
                      <w:marTop w:val="0"/>
                      <w:marBottom w:val="0"/>
                      <w:divBdr>
                        <w:top w:val="none" w:sz="0" w:space="0" w:color="auto"/>
                        <w:left w:val="none" w:sz="0" w:space="0" w:color="auto"/>
                        <w:bottom w:val="none" w:sz="0" w:space="0" w:color="auto"/>
                        <w:right w:val="none" w:sz="0" w:space="0" w:color="auto"/>
                      </w:divBdr>
                      <w:divsChild>
                        <w:div w:id="2044592290">
                          <w:marLeft w:val="0"/>
                          <w:marRight w:val="0"/>
                          <w:marTop w:val="0"/>
                          <w:marBottom w:val="0"/>
                          <w:divBdr>
                            <w:top w:val="none" w:sz="0" w:space="0" w:color="auto"/>
                            <w:left w:val="none" w:sz="0" w:space="0" w:color="auto"/>
                            <w:bottom w:val="none" w:sz="0" w:space="0" w:color="auto"/>
                            <w:right w:val="none" w:sz="0" w:space="0" w:color="auto"/>
                          </w:divBdr>
                          <w:divsChild>
                            <w:div w:id="827477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3364586">
          <w:marLeft w:val="0"/>
          <w:marRight w:val="0"/>
          <w:marTop w:val="0"/>
          <w:marBottom w:val="0"/>
          <w:divBdr>
            <w:top w:val="none" w:sz="0" w:space="0" w:color="auto"/>
            <w:left w:val="none" w:sz="0" w:space="0" w:color="auto"/>
            <w:bottom w:val="none" w:sz="0" w:space="0" w:color="auto"/>
            <w:right w:val="none" w:sz="0" w:space="0" w:color="auto"/>
          </w:divBdr>
          <w:divsChild>
            <w:div w:id="1181090388">
              <w:marLeft w:val="0"/>
              <w:marRight w:val="0"/>
              <w:marTop w:val="0"/>
              <w:marBottom w:val="0"/>
              <w:divBdr>
                <w:top w:val="none" w:sz="0" w:space="0" w:color="auto"/>
                <w:left w:val="none" w:sz="0" w:space="0" w:color="auto"/>
                <w:bottom w:val="none" w:sz="0" w:space="0" w:color="auto"/>
                <w:right w:val="none" w:sz="0" w:space="0" w:color="auto"/>
              </w:divBdr>
              <w:divsChild>
                <w:div w:id="179664653">
                  <w:marLeft w:val="0"/>
                  <w:marRight w:val="0"/>
                  <w:marTop w:val="0"/>
                  <w:marBottom w:val="0"/>
                  <w:divBdr>
                    <w:top w:val="none" w:sz="0" w:space="0" w:color="auto"/>
                    <w:left w:val="none" w:sz="0" w:space="0" w:color="auto"/>
                    <w:bottom w:val="none" w:sz="0" w:space="0" w:color="auto"/>
                    <w:right w:val="none" w:sz="0" w:space="0" w:color="auto"/>
                  </w:divBdr>
                  <w:divsChild>
                    <w:div w:id="575210353">
                      <w:marLeft w:val="0"/>
                      <w:marRight w:val="0"/>
                      <w:marTop w:val="0"/>
                      <w:marBottom w:val="0"/>
                      <w:divBdr>
                        <w:top w:val="none" w:sz="0" w:space="0" w:color="auto"/>
                        <w:left w:val="none" w:sz="0" w:space="0" w:color="auto"/>
                        <w:bottom w:val="none" w:sz="0" w:space="0" w:color="auto"/>
                        <w:right w:val="none" w:sz="0" w:space="0" w:color="auto"/>
                      </w:divBdr>
                      <w:divsChild>
                        <w:div w:id="1646472816">
                          <w:marLeft w:val="0"/>
                          <w:marRight w:val="0"/>
                          <w:marTop w:val="0"/>
                          <w:marBottom w:val="0"/>
                          <w:divBdr>
                            <w:top w:val="none" w:sz="0" w:space="0" w:color="auto"/>
                            <w:left w:val="none" w:sz="0" w:space="0" w:color="auto"/>
                            <w:bottom w:val="none" w:sz="0" w:space="0" w:color="auto"/>
                            <w:right w:val="none" w:sz="0" w:space="0" w:color="auto"/>
                          </w:divBdr>
                          <w:divsChild>
                            <w:div w:id="432362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136316">
              <w:marLeft w:val="0"/>
              <w:marRight w:val="0"/>
              <w:marTop w:val="75"/>
              <w:marBottom w:val="0"/>
              <w:divBdr>
                <w:top w:val="none" w:sz="0" w:space="0" w:color="auto"/>
                <w:left w:val="none" w:sz="0" w:space="0" w:color="auto"/>
                <w:bottom w:val="none" w:sz="0" w:space="0" w:color="auto"/>
                <w:right w:val="none" w:sz="0" w:space="0" w:color="auto"/>
              </w:divBdr>
              <w:divsChild>
                <w:div w:id="1413307668">
                  <w:marLeft w:val="0"/>
                  <w:marRight w:val="0"/>
                  <w:marTop w:val="0"/>
                  <w:marBottom w:val="0"/>
                  <w:divBdr>
                    <w:top w:val="none" w:sz="0" w:space="0" w:color="auto"/>
                    <w:left w:val="none" w:sz="0" w:space="0" w:color="auto"/>
                    <w:bottom w:val="none" w:sz="0" w:space="0" w:color="auto"/>
                    <w:right w:val="none" w:sz="0" w:space="0" w:color="auto"/>
                  </w:divBdr>
                  <w:divsChild>
                    <w:div w:id="1787889538">
                      <w:marLeft w:val="0"/>
                      <w:marRight w:val="0"/>
                      <w:marTop w:val="0"/>
                      <w:marBottom w:val="0"/>
                      <w:divBdr>
                        <w:top w:val="none" w:sz="0" w:space="0" w:color="auto"/>
                        <w:left w:val="none" w:sz="0" w:space="0" w:color="auto"/>
                        <w:bottom w:val="none" w:sz="0" w:space="0" w:color="auto"/>
                        <w:right w:val="none" w:sz="0" w:space="0" w:color="auto"/>
                      </w:divBdr>
                    </w:div>
                    <w:div w:id="1866361652">
                      <w:marLeft w:val="0"/>
                      <w:marRight w:val="0"/>
                      <w:marTop w:val="0"/>
                      <w:marBottom w:val="0"/>
                      <w:divBdr>
                        <w:top w:val="none" w:sz="0" w:space="0" w:color="auto"/>
                        <w:left w:val="none" w:sz="0" w:space="0" w:color="auto"/>
                        <w:bottom w:val="none" w:sz="0" w:space="0" w:color="auto"/>
                        <w:right w:val="none" w:sz="0" w:space="0" w:color="auto"/>
                      </w:divBdr>
                      <w:divsChild>
                        <w:div w:id="5215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4625">
          <w:marLeft w:val="0"/>
          <w:marRight w:val="0"/>
          <w:marTop w:val="0"/>
          <w:marBottom w:val="0"/>
          <w:divBdr>
            <w:top w:val="none" w:sz="0" w:space="0" w:color="auto"/>
            <w:left w:val="none" w:sz="0" w:space="0" w:color="auto"/>
            <w:bottom w:val="none" w:sz="0" w:space="0" w:color="auto"/>
            <w:right w:val="none" w:sz="0" w:space="0" w:color="auto"/>
          </w:divBdr>
          <w:divsChild>
            <w:div w:id="815688656">
              <w:marLeft w:val="0"/>
              <w:marRight w:val="0"/>
              <w:marTop w:val="0"/>
              <w:marBottom w:val="0"/>
              <w:divBdr>
                <w:top w:val="none" w:sz="0" w:space="0" w:color="auto"/>
                <w:left w:val="none" w:sz="0" w:space="0" w:color="auto"/>
                <w:bottom w:val="none" w:sz="0" w:space="0" w:color="auto"/>
                <w:right w:val="none" w:sz="0" w:space="0" w:color="auto"/>
              </w:divBdr>
              <w:divsChild>
                <w:div w:id="672537903">
                  <w:marLeft w:val="0"/>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0023">
          <w:marLeft w:val="0"/>
          <w:marRight w:val="0"/>
          <w:marTop w:val="0"/>
          <w:marBottom w:val="0"/>
          <w:divBdr>
            <w:top w:val="none" w:sz="0" w:space="0" w:color="auto"/>
            <w:left w:val="none" w:sz="0" w:space="0" w:color="auto"/>
            <w:bottom w:val="none" w:sz="0" w:space="0" w:color="auto"/>
            <w:right w:val="none" w:sz="0" w:space="0" w:color="auto"/>
          </w:divBdr>
          <w:divsChild>
            <w:div w:id="515919915">
              <w:marLeft w:val="0"/>
              <w:marRight w:val="0"/>
              <w:marTop w:val="0"/>
              <w:marBottom w:val="0"/>
              <w:divBdr>
                <w:top w:val="none" w:sz="0" w:space="0" w:color="auto"/>
                <w:left w:val="none" w:sz="0" w:space="0" w:color="auto"/>
                <w:bottom w:val="none" w:sz="0" w:space="0" w:color="auto"/>
                <w:right w:val="none" w:sz="0" w:space="0" w:color="auto"/>
              </w:divBdr>
              <w:divsChild>
                <w:div w:id="875582127">
                  <w:marLeft w:val="0"/>
                  <w:marRight w:val="0"/>
                  <w:marTop w:val="0"/>
                  <w:marBottom w:val="0"/>
                  <w:divBdr>
                    <w:top w:val="none" w:sz="0" w:space="0" w:color="auto"/>
                    <w:left w:val="none" w:sz="0" w:space="0" w:color="auto"/>
                    <w:bottom w:val="none" w:sz="0" w:space="0" w:color="auto"/>
                    <w:right w:val="none" w:sz="0" w:space="0" w:color="auto"/>
                  </w:divBdr>
                  <w:divsChild>
                    <w:div w:id="9856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02995">
          <w:marLeft w:val="0"/>
          <w:marRight w:val="0"/>
          <w:marTop w:val="0"/>
          <w:marBottom w:val="0"/>
          <w:divBdr>
            <w:top w:val="none" w:sz="0" w:space="0" w:color="auto"/>
            <w:left w:val="none" w:sz="0" w:space="0" w:color="auto"/>
            <w:bottom w:val="none" w:sz="0" w:space="0" w:color="auto"/>
            <w:right w:val="none" w:sz="0" w:space="0" w:color="auto"/>
          </w:divBdr>
          <w:divsChild>
            <w:div w:id="1414812673">
              <w:marLeft w:val="0"/>
              <w:marRight w:val="0"/>
              <w:marTop w:val="0"/>
              <w:marBottom w:val="0"/>
              <w:divBdr>
                <w:top w:val="none" w:sz="0" w:space="0" w:color="auto"/>
                <w:left w:val="none" w:sz="0" w:space="0" w:color="auto"/>
                <w:bottom w:val="none" w:sz="0" w:space="0" w:color="auto"/>
                <w:right w:val="none" w:sz="0" w:space="0" w:color="auto"/>
              </w:divBdr>
              <w:divsChild>
                <w:div w:id="2059432450">
                  <w:marLeft w:val="0"/>
                  <w:marRight w:val="0"/>
                  <w:marTop w:val="0"/>
                  <w:marBottom w:val="0"/>
                  <w:divBdr>
                    <w:top w:val="none" w:sz="0" w:space="0" w:color="auto"/>
                    <w:left w:val="none" w:sz="0" w:space="0" w:color="auto"/>
                    <w:bottom w:val="none" w:sz="0" w:space="0" w:color="auto"/>
                    <w:right w:val="none" w:sz="0" w:space="0" w:color="auto"/>
                  </w:divBdr>
                  <w:divsChild>
                    <w:div w:id="2131046740">
                      <w:marLeft w:val="0"/>
                      <w:marRight w:val="0"/>
                      <w:marTop w:val="0"/>
                      <w:marBottom w:val="0"/>
                      <w:divBdr>
                        <w:top w:val="none" w:sz="0" w:space="0" w:color="auto"/>
                        <w:left w:val="none" w:sz="0" w:space="0" w:color="auto"/>
                        <w:bottom w:val="none" w:sz="0" w:space="0" w:color="auto"/>
                        <w:right w:val="none" w:sz="0" w:space="0" w:color="auto"/>
                      </w:divBdr>
                      <w:divsChild>
                        <w:div w:id="1998411178">
                          <w:marLeft w:val="0"/>
                          <w:marRight w:val="0"/>
                          <w:marTop w:val="0"/>
                          <w:marBottom w:val="0"/>
                          <w:divBdr>
                            <w:top w:val="none" w:sz="0" w:space="0" w:color="auto"/>
                            <w:left w:val="none" w:sz="0" w:space="0" w:color="auto"/>
                            <w:bottom w:val="none" w:sz="0" w:space="0" w:color="auto"/>
                            <w:right w:val="none" w:sz="0" w:space="0" w:color="auto"/>
                          </w:divBdr>
                          <w:divsChild>
                            <w:div w:id="1366248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1675800">
          <w:marLeft w:val="0"/>
          <w:marRight w:val="0"/>
          <w:marTop w:val="0"/>
          <w:marBottom w:val="0"/>
          <w:divBdr>
            <w:top w:val="none" w:sz="0" w:space="0" w:color="auto"/>
            <w:left w:val="none" w:sz="0" w:space="0" w:color="auto"/>
            <w:bottom w:val="none" w:sz="0" w:space="0" w:color="auto"/>
            <w:right w:val="none" w:sz="0" w:space="0" w:color="auto"/>
          </w:divBdr>
          <w:divsChild>
            <w:div w:id="823543814">
              <w:marLeft w:val="0"/>
              <w:marRight w:val="0"/>
              <w:marTop w:val="0"/>
              <w:marBottom w:val="0"/>
              <w:divBdr>
                <w:top w:val="none" w:sz="0" w:space="0" w:color="auto"/>
                <w:left w:val="none" w:sz="0" w:space="0" w:color="auto"/>
                <w:bottom w:val="none" w:sz="0" w:space="0" w:color="auto"/>
                <w:right w:val="none" w:sz="0" w:space="0" w:color="auto"/>
              </w:divBdr>
              <w:divsChild>
                <w:div w:id="1835029351">
                  <w:marLeft w:val="0"/>
                  <w:marRight w:val="0"/>
                  <w:marTop w:val="0"/>
                  <w:marBottom w:val="0"/>
                  <w:divBdr>
                    <w:top w:val="none" w:sz="0" w:space="0" w:color="auto"/>
                    <w:left w:val="none" w:sz="0" w:space="0" w:color="auto"/>
                    <w:bottom w:val="none" w:sz="0" w:space="0" w:color="auto"/>
                    <w:right w:val="none" w:sz="0" w:space="0" w:color="auto"/>
                  </w:divBdr>
                  <w:divsChild>
                    <w:div w:id="657458436">
                      <w:marLeft w:val="0"/>
                      <w:marRight w:val="0"/>
                      <w:marTop w:val="0"/>
                      <w:marBottom w:val="0"/>
                      <w:divBdr>
                        <w:top w:val="none" w:sz="0" w:space="0" w:color="auto"/>
                        <w:left w:val="none" w:sz="0" w:space="0" w:color="auto"/>
                        <w:bottom w:val="none" w:sz="0" w:space="0" w:color="auto"/>
                        <w:right w:val="none" w:sz="0" w:space="0" w:color="auto"/>
                      </w:divBdr>
                      <w:divsChild>
                        <w:div w:id="215549706">
                          <w:marLeft w:val="0"/>
                          <w:marRight w:val="0"/>
                          <w:marTop w:val="0"/>
                          <w:marBottom w:val="0"/>
                          <w:divBdr>
                            <w:top w:val="none" w:sz="0" w:space="0" w:color="auto"/>
                            <w:left w:val="none" w:sz="0" w:space="0" w:color="auto"/>
                            <w:bottom w:val="none" w:sz="0" w:space="0" w:color="auto"/>
                            <w:right w:val="none" w:sz="0" w:space="0" w:color="auto"/>
                          </w:divBdr>
                          <w:divsChild>
                            <w:div w:id="434058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1280361">
              <w:marLeft w:val="0"/>
              <w:marRight w:val="0"/>
              <w:marTop w:val="75"/>
              <w:marBottom w:val="0"/>
              <w:divBdr>
                <w:top w:val="none" w:sz="0" w:space="0" w:color="auto"/>
                <w:left w:val="none" w:sz="0" w:space="0" w:color="auto"/>
                <w:bottom w:val="none" w:sz="0" w:space="0" w:color="auto"/>
                <w:right w:val="none" w:sz="0" w:space="0" w:color="auto"/>
              </w:divBdr>
              <w:divsChild>
                <w:div w:id="220406099">
                  <w:marLeft w:val="0"/>
                  <w:marRight w:val="0"/>
                  <w:marTop w:val="0"/>
                  <w:marBottom w:val="0"/>
                  <w:divBdr>
                    <w:top w:val="none" w:sz="0" w:space="0" w:color="auto"/>
                    <w:left w:val="none" w:sz="0" w:space="0" w:color="auto"/>
                    <w:bottom w:val="none" w:sz="0" w:space="0" w:color="auto"/>
                    <w:right w:val="none" w:sz="0" w:space="0" w:color="auto"/>
                  </w:divBdr>
                  <w:divsChild>
                    <w:div w:id="763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6154">
          <w:marLeft w:val="0"/>
          <w:marRight w:val="0"/>
          <w:marTop w:val="0"/>
          <w:marBottom w:val="0"/>
          <w:divBdr>
            <w:top w:val="none" w:sz="0" w:space="0" w:color="auto"/>
            <w:left w:val="none" w:sz="0" w:space="0" w:color="auto"/>
            <w:bottom w:val="none" w:sz="0" w:space="0" w:color="auto"/>
            <w:right w:val="none" w:sz="0" w:space="0" w:color="auto"/>
          </w:divBdr>
          <w:divsChild>
            <w:div w:id="935677201">
              <w:marLeft w:val="0"/>
              <w:marRight w:val="0"/>
              <w:marTop w:val="0"/>
              <w:marBottom w:val="0"/>
              <w:divBdr>
                <w:top w:val="none" w:sz="0" w:space="0" w:color="auto"/>
                <w:left w:val="none" w:sz="0" w:space="0" w:color="auto"/>
                <w:bottom w:val="none" w:sz="0" w:space="0" w:color="auto"/>
                <w:right w:val="none" w:sz="0" w:space="0" w:color="auto"/>
              </w:divBdr>
              <w:divsChild>
                <w:div w:id="248782248">
                  <w:marLeft w:val="0"/>
                  <w:marRight w:val="0"/>
                  <w:marTop w:val="0"/>
                  <w:marBottom w:val="0"/>
                  <w:divBdr>
                    <w:top w:val="none" w:sz="0" w:space="0" w:color="auto"/>
                    <w:left w:val="none" w:sz="0" w:space="0" w:color="auto"/>
                    <w:bottom w:val="none" w:sz="0" w:space="0" w:color="auto"/>
                    <w:right w:val="none" w:sz="0" w:space="0" w:color="auto"/>
                  </w:divBdr>
                  <w:divsChild>
                    <w:div w:id="1390570814">
                      <w:marLeft w:val="0"/>
                      <w:marRight w:val="0"/>
                      <w:marTop w:val="0"/>
                      <w:marBottom w:val="0"/>
                      <w:divBdr>
                        <w:top w:val="none" w:sz="0" w:space="0" w:color="auto"/>
                        <w:left w:val="none" w:sz="0" w:space="0" w:color="auto"/>
                        <w:bottom w:val="none" w:sz="0" w:space="0" w:color="auto"/>
                        <w:right w:val="none" w:sz="0" w:space="0" w:color="auto"/>
                      </w:divBdr>
                      <w:divsChild>
                        <w:div w:id="509684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1397072">
          <w:marLeft w:val="0"/>
          <w:marRight w:val="0"/>
          <w:marTop w:val="0"/>
          <w:marBottom w:val="0"/>
          <w:divBdr>
            <w:top w:val="none" w:sz="0" w:space="0" w:color="auto"/>
            <w:left w:val="none" w:sz="0" w:space="0" w:color="auto"/>
            <w:bottom w:val="none" w:sz="0" w:space="0" w:color="auto"/>
            <w:right w:val="none" w:sz="0" w:space="0" w:color="auto"/>
          </w:divBdr>
          <w:divsChild>
            <w:div w:id="1255094589">
              <w:marLeft w:val="0"/>
              <w:marRight w:val="0"/>
              <w:marTop w:val="0"/>
              <w:marBottom w:val="0"/>
              <w:divBdr>
                <w:top w:val="none" w:sz="0" w:space="0" w:color="auto"/>
                <w:left w:val="none" w:sz="0" w:space="0" w:color="auto"/>
                <w:bottom w:val="none" w:sz="0" w:space="0" w:color="auto"/>
                <w:right w:val="none" w:sz="0" w:space="0" w:color="auto"/>
              </w:divBdr>
              <w:divsChild>
                <w:div w:id="503513150">
                  <w:marLeft w:val="0"/>
                  <w:marRight w:val="0"/>
                  <w:marTop w:val="0"/>
                  <w:marBottom w:val="0"/>
                  <w:divBdr>
                    <w:top w:val="none" w:sz="0" w:space="0" w:color="auto"/>
                    <w:left w:val="none" w:sz="0" w:space="0" w:color="auto"/>
                    <w:bottom w:val="none" w:sz="0" w:space="0" w:color="auto"/>
                    <w:right w:val="none" w:sz="0" w:space="0" w:color="auto"/>
                  </w:divBdr>
                  <w:divsChild>
                    <w:div w:id="9105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89858">
          <w:marLeft w:val="0"/>
          <w:marRight w:val="0"/>
          <w:marTop w:val="0"/>
          <w:marBottom w:val="0"/>
          <w:divBdr>
            <w:top w:val="none" w:sz="0" w:space="0" w:color="auto"/>
            <w:left w:val="none" w:sz="0" w:space="0" w:color="auto"/>
            <w:bottom w:val="none" w:sz="0" w:space="0" w:color="auto"/>
            <w:right w:val="none" w:sz="0" w:space="0" w:color="auto"/>
          </w:divBdr>
          <w:divsChild>
            <w:div w:id="1617247908">
              <w:marLeft w:val="0"/>
              <w:marRight w:val="0"/>
              <w:marTop w:val="0"/>
              <w:marBottom w:val="0"/>
              <w:divBdr>
                <w:top w:val="none" w:sz="0" w:space="0" w:color="auto"/>
                <w:left w:val="none" w:sz="0" w:space="0" w:color="auto"/>
                <w:bottom w:val="none" w:sz="0" w:space="0" w:color="auto"/>
                <w:right w:val="none" w:sz="0" w:space="0" w:color="auto"/>
              </w:divBdr>
              <w:divsChild>
                <w:div w:id="1272282310">
                  <w:marLeft w:val="0"/>
                  <w:marRight w:val="0"/>
                  <w:marTop w:val="0"/>
                  <w:marBottom w:val="0"/>
                  <w:divBdr>
                    <w:top w:val="none" w:sz="0" w:space="0" w:color="auto"/>
                    <w:left w:val="none" w:sz="0" w:space="0" w:color="auto"/>
                    <w:bottom w:val="none" w:sz="0" w:space="0" w:color="auto"/>
                    <w:right w:val="none" w:sz="0" w:space="0" w:color="auto"/>
                  </w:divBdr>
                  <w:divsChild>
                    <w:div w:id="531379486">
                      <w:marLeft w:val="0"/>
                      <w:marRight w:val="0"/>
                      <w:marTop w:val="0"/>
                      <w:marBottom w:val="0"/>
                      <w:divBdr>
                        <w:top w:val="none" w:sz="0" w:space="0" w:color="auto"/>
                        <w:left w:val="none" w:sz="0" w:space="0" w:color="auto"/>
                        <w:bottom w:val="none" w:sz="0" w:space="0" w:color="auto"/>
                        <w:right w:val="none" w:sz="0" w:space="0" w:color="auto"/>
                      </w:divBdr>
                      <w:divsChild>
                        <w:div w:id="794761755">
                          <w:marLeft w:val="0"/>
                          <w:marRight w:val="0"/>
                          <w:marTop w:val="0"/>
                          <w:marBottom w:val="0"/>
                          <w:divBdr>
                            <w:top w:val="none" w:sz="0" w:space="0" w:color="auto"/>
                            <w:left w:val="none" w:sz="0" w:space="0" w:color="auto"/>
                            <w:bottom w:val="none" w:sz="0" w:space="0" w:color="auto"/>
                            <w:right w:val="none" w:sz="0" w:space="0" w:color="auto"/>
                          </w:divBdr>
                          <w:divsChild>
                            <w:div w:id="1284506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1242834">
              <w:marLeft w:val="0"/>
              <w:marRight w:val="0"/>
              <w:marTop w:val="75"/>
              <w:marBottom w:val="0"/>
              <w:divBdr>
                <w:top w:val="none" w:sz="0" w:space="0" w:color="auto"/>
                <w:left w:val="none" w:sz="0" w:space="0" w:color="auto"/>
                <w:bottom w:val="none" w:sz="0" w:space="0" w:color="auto"/>
                <w:right w:val="none" w:sz="0" w:space="0" w:color="auto"/>
              </w:divBdr>
              <w:divsChild>
                <w:div w:id="1159034007">
                  <w:marLeft w:val="0"/>
                  <w:marRight w:val="0"/>
                  <w:marTop w:val="0"/>
                  <w:marBottom w:val="0"/>
                  <w:divBdr>
                    <w:top w:val="none" w:sz="0" w:space="0" w:color="auto"/>
                    <w:left w:val="none" w:sz="0" w:space="0" w:color="auto"/>
                    <w:bottom w:val="none" w:sz="0" w:space="0" w:color="auto"/>
                    <w:right w:val="none" w:sz="0" w:space="0" w:color="auto"/>
                  </w:divBdr>
                  <w:divsChild>
                    <w:div w:id="11659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2397">
          <w:marLeft w:val="0"/>
          <w:marRight w:val="0"/>
          <w:marTop w:val="0"/>
          <w:marBottom w:val="0"/>
          <w:divBdr>
            <w:top w:val="none" w:sz="0" w:space="0" w:color="auto"/>
            <w:left w:val="none" w:sz="0" w:space="0" w:color="auto"/>
            <w:bottom w:val="none" w:sz="0" w:space="0" w:color="auto"/>
            <w:right w:val="none" w:sz="0" w:space="0" w:color="auto"/>
          </w:divBdr>
          <w:divsChild>
            <w:div w:id="620452691">
              <w:marLeft w:val="0"/>
              <w:marRight w:val="0"/>
              <w:marTop w:val="0"/>
              <w:marBottom w:val="0"/>
              <w:divBdr>
                <w:top w:val="none" w:sz="0" w:space="0" w:color="auto"/>
                <w:left w:val="none" w:sz="0" w:space="0" w:color="auto"/>
                <w:bottom w:val="none" w:sz="0" w:space="0" w:color="auto"/>
                <w:right w:val="none" w:sz="0" w:space="0" w:color="auto"/>
              </w:divBdr>
              <w:divsChild>
                <w:div w:id="108210940">
                  <w:marLeft w:val="0"/>
                  <w:marRight w:val="0"/>
                  <w:marTop w:val="0"/>
                  <w:marBottom w:val="0"/>
                  <w:divBdr>
                    <w:top w:val="none" w:sz="0" w:space="0" w:color="auto"/>
                    <w:left w:val="none" w:sz="0" w:space="0" w:color="auto"/>
                    <w:bottom w:val="none" w:sz="0" w:space="0" w:color="auto"/>
                    <w:right w:val="none" w:sz="0" w:space="0" w:color="auto"/>
                  </w:divBdr>
                  <w:divsChild>
                    <w:div w:id="991713330">
                      <w:marLeft w:val="0"/>
                      <w:marRight w:val="0"/>
                      <w:marTop w:val="0"/>
                      <w:marBottom w:val="0"/>
                      <w:divBdr>
                        <w:top w:val="none" w:sz="0" w:space="0" w:color="auto"/>
                        <w:left w:val="none" w:sz="0" w:space="0" w:color="auto"/>
                        <w:bottom w:val="none" w:sz="0" w:space="0" w:color="auto"/>
                        <w:right w:val="none" w:sz="0" w:space="0" w:color="auto"/>
                      </w:divBdr>
                      <w:divsChild>
                        <w:div w:id="510992975">
                          <w:marLeft w:val="0"/>
                          <w:marRight w:val="0"/>
                          <w:marTop w:val="0"/>
                          <w:marBottom w:val="0"/>
                          <w:divBdr>
                            <w:top w:val="none" w:sz="0" w:space="0" w:color="auto"/>
                            <w:left w:val="none" w:sz="0" w:space="0" w:color="auto"/>
                            <w:bottom w:val="none" w:sz="0" w:space="0" w:color="auto"/>
                            <w:right w:val="none" w:sz="0" w:space="0" w:color="auto"/>
                          </w:divBdr>
                          <w:divsChild>
                            <w:div w:id="1444156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2244134">
          <w:marLeft w:val="0"/>
          <w:marRight w:val="0"/>
          <w:marTop w:val="0"/>
          <w:marBottom w:val="0"/>
          <w:divBdr>
            <w:top w:val="none" w:sz="0" w:space="0" w:color="auto"/>
            <w:left w:val="none" w:sz="0" w:space="0" w:color="auto"/>
            <w:bottom w:val="none" w:sz="0" w:space="0" w:color="auto"/>
            <w:right w:val="none" w:sz="0" w:space="0" w:color="auto"/>
          </w:divBdr>
          <w:divsChild>
            <w:div w:id="121269898">
              <w:marLeft w:val="0"/>
              <w:marRight w:val="0"/>
              <w:marTop w:val="0"/>
              <w:marBottom w:val="0"/>
              <w:divBdr>
                <w:top w:val="none" w:sz="0" w:space="0" w:color="auto"/>
                <w:left w:val="none" w:sz="0" w:space="0" w:color="auto"/>
                <w:bottom w:val="none" w:sz="0" w:space="0" w:color="auto"/>
                <w:right w:val="none" w:sz="0" w:space="0" w:color="auto"/>
              </w:divBdr>
              <w:divsChild>
                <w:div w:id="403376712">
                  <w:marLeft w:val="0"/>
                  <w:marRight w:val="0"/>
                  <w:marTop w:val="0"/>
                  <w:marBottom w:val="0"/>
                  <w:divBdr>
                    <w:top w:val="none" w:sz="0" w:space="0" w:color="auto"/>
                    <w:left w:val="none" w:sz="0" w:space="0" w:color="auto"/>
                    <w:bottom w:val="none" w:sz="0" w:space="0" w:color="auto"/>
                    <w:right w:val="none" w:sz="0" w:space="0" w:color="auto"/>
                  </w:divBdr>
                  <w:divsChild>
                    <w:div w:id="440730411">
                      <w:marLeft w:val="0"/>
                      <w:marRight w:val="0"/>
                      <w:marTop w:val="0"/>
                      <w:marBottom w:val="0"/>
                      <w:divBdr>
                        <w:top w:val="none" w:sz="0" w:space="0" w:color="auto"/>
                        <w:left w:val="none" w:sz="0" w:space="0" w:color="auto"/>
                        <w:bottom w:val="none" w:sz="0" w:space="0" w:color="auto"/>
                        <w:right w:val="none" w:sz="0" w:space="0" w:color="auto"/>
                      </w:divBdr>
                      <w:divsChild>
                        <w:div w:id="500386902">
                          <w:marLeft w:val="0"/>
                          <w:marRight w:val="0"/>
                          <w:marTop w:val="0"/>
                          <w:marBottom w:val="0"/>
                          <w:divBdr>
                            <w:top w:val="none" w:sz="0" w:space="0" w:color="auto"/>
                            <w:left w:val="none" w:sz="0" w:space="0" w:color="auto"/>
                            <w:bottom w:val="none" w:sz="0" w:space="0" w:color="auto"/>
                            <w:right w:val="none" w:sz="0" w:space="0" w:color="auto"/>
                          </w:divBdr>
                          <w:divsChild>
                            <w:div w:id="440806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3365390">
              <w:marLeft w:val="0"/>
              <w:marRight w:val="0"/>
              <w:marTop w:val="75"/>
              <w:marBottom w:val="0"/>
              <w:divBdr>
                <w:top w:val="none" w:sz="0" w:space="0" w:color="auto"/>
                <w:left w:val="none" w:sz="0" w:space="0" w:color="auto"/>
                <w:bottom w:val="none" w:sz="0" w:space="0" w:color="auto"/>
                <w:right w:val="none" w:sz="0" w:space="0" w:color="auto"/>
              </w:divBdr>
              <w:divsChild>
                <w:div w:id="334304055">
                  <w:marLeft w:val="0"/>
                  <w:marRight w:val="0"/>
                  <w:marTop w:val="0"/>
                  <w:marBottom w:val="0"/>
                  <w:divBdr>
                    <w:top w:val="none" w:sz="0" w:space="0" w:color="auto"/>
                    <w:left w:val="none" w:sz="0" w:space="0" w:color="auto"/>
                    <w:bottom w:val="none" w:sz="0" w:space="0" w:color="auto"/>
                    <w:right w:val="none" w:sz="0" w:space="0" w:color="auto"/>
                  </w:divBdr>
                  <w:divsChild>
                    <w:div w:id="1175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1344">
          <w:marLeft w:val="0"/>
          <w:marRight w:val="0"/>
          <w:marTop w:val="0"/>
          <w:marBottom w:val="0"/>
          <w:divBdr>
            <w:top w:val="none" w:sz="0" w:space="0" w:color="auto"/>
            <w:left w:val="none" w:sz="0" w:space="0" w:color="auto"/>
            <w:bottom w:val="none" w:sz="0" w:space="0" w:color="auto"/>
            <w:right w:val="none" w:sz="0" w:space="0" w:color="auto"/>
          </w:divBdr>
          <w:divsChild>
            <w:div w:id="1990595021">
              <w:marLeft w:val="0"/>
              <w:marRight w:val="0"/>
              <w:marTop w:val="0"/>
              <w:marBottom w:val="0"/>
              <w:divBdr>
                <w:top w:val="none" w:sz="0" w:space="0" w:color="auto"/>
                <w:left w:val="none" w:sz="0" w:space="0" w:color="auto"/>
                <w:bottom w:val="none" w:sz="0" w:space="0" w:color="auto"/>
                <w:right w:val="none" w:sz="0" w:space="0" w:color="auto"/>
              </w:divBdr>
              <w:divsChild>
                <w:div w:id="1714845651">
                  <w:marLeft w:val="0"/>
                  <w:marRight w:val="0"/>
                  <w:marTop w:val="0"/>
                  <w:marBottom w:val="0"/>
                  <w:divBdr>
                    <w:top w:val="none" w:sz="0" w:space="0" w:color="auto"/>
                    <w:left w:val="none" w:sz="0" w:space="0" w:color="auto"/>
                    <w:bottom w:val="none" w:sz="0" w:space="0" w:color="auto"/>
                    <w:right w:val="none" w:sz="0" w:space="0" w:color="auto"/>
                  </w:divBdr>
                  <w:divsChild>
                    <w:div w:id="1740900255">
                      <w:marLeft w:val="0"/>
                      <w:marRight w:val="0"/>
                      <w:marTop w:val="0"/>
                      <w:marBottom w:val="0"/>
                      <w:divBdr>
                        <w:top w:val="none" w:sz="0" w:space="0" w:color="auto"/>
                        <w:left w:val="none" w:sz="0" w:space="0" w:color="auto"/>
                        <w:bottom w:val="none" w:sz="0" w:space="0" w:color="auto"/>
                        <w:right w:val="none" w:sz="0" w:space="0" w:color="auto"/>
                      </w:divBdr>
                      <w:divsChild>
                        <w:div w:id="21405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358167">
          <w:marLeft w:val="0"/>
          <w:marRight w:val="0"/>
          <w:marTop w:val="0"/>
          <w:marBottom w:val="0"/>
          <w:divBdr>
            <w:top w:val="none" w:sz="0" w:space="0" w:color="auto"/>
            <w:left w:val="none" w:sz="0" w:space="0" w:color="auto"/>
            <w:bottom w:val="none" w:sz="0" w:space="0" w:color="auto"/>
            <w:right w:val="none" w:sz="0" w:space="0" w:color="auto"/>
          </w:divBdr>
          <w:divsChild>
            <w:div w:id="485242722">
              <w:marLeft w:val="0"/>
              <w:marRight w:val="0"/>
              <w:marTop w:val="0"/>
              <w:marBottom w:val="0"/>
              <w:divBdr>
                <w:top w:val="none" w:sz="0" w:space="0" w:color="auto"/>
                <w:left w:val="none" w:sz="0" w:space="0" w:color="auto"/>
                <w:bottom w:val="none" w:sz="0" w:space="0" w:color="auto"/>
                <w:right w:val="none" w:sz="0" w:space="0" w:color="auto"/>
              </w:divBdr>
              <w:divsChild>
                <w:div w:id="1989436247">
                  <w:marLeft w:val="0"/>
                  <w:marRight w:val="0"/>
                  <w:marTop w:val="0"/>
                  <w:marBottom w:val="0"/>
                  <w:divBdr>
                    <w:top w:val="none" w:sz="0" w:space="0" w:color="auto"/>
                    <w:left w:val="none" w:sz="0" w:space="0" w:color="auto"/>
                    <w:bottom w:val="none" w:sz="0" w:space="0" w:color="auto"/>
                    <w:right w:val="none" w:sz="0" w:space="0" w:color="auto"/>
                  </w:divBdr>
                  <w:divsChild>
                    <w:div w:id="1635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014">
          <w:marLeft w:val="0"/>
          <w:marRight w:val="0"/>
          <w:marTop w:val="0"/>
          <w:marBottom w:val="0"/>
          <w:divBdr>
            <w:top w:val="none" w:sz="0" w:space="0" w:color="auto"/>
            <w:left w:val="none" w:sz="0" w:space="0" w:color="auto"/>
            <w:bottom w:val="none" w:sz="0" w:space="0" w:color="auto"/>
            <w:right w:val="none" w:sz="0" w:space="0" w:color="auto"/>
          </w:divBdr>
          <w:divsChild>
            <w:div w:id="333339522">
              <w:marLeft w:val="0"/>
              <w:marRight w:val="0"/>
              <w:marTop w:val="0"/>
              <w:marBottom w:val="0"/>
              <w:divBdr>
                <w:top w:val="none" w:sz="0" w:space="0" w:color="auto"/>
                <w:left w:val="none" w:sz="0" w:space="0" w:color="auto"/>
                <w:bottom w:val="none" w:sz="0" w:space="0" w:color="auto"/>
                <w:right w:val="none" w:sz="0" w:space="0" w:color="auto"/>
              </w:divBdr>
              <w:divsChild>
                <w:div w:id="1949896899">
                  <w:marLeft w:val="0"/>
                  <w:marRight w:val="0"/>
                  <w:marTop w:val="0"/>
                  <w:marBottom w:val="0"/>
                  <w:divBdr>
                    <w:top w:val="none" w:sz="0" w:space="0" w:color="auto"/>
                    <w:left w:val="none" w:sz="0" w:space="0" w:color="auto"/>
                    <w:bottom w:val="none" w:sz="0" w:space="0" w:color="auto"/>
                    <w:right w:val="none" w:sz="0" w:space="0" w:color="auto"/>
                  </w:divBdr>
                  <w:divsChild>
                    <w:div w:id="842477097">
                      <w:marLeft w:val="0"/>
                      <w:marRight w:val="0"/>
                      <w:marTop w:val="0"/>
                      <w:marBottom w:val="0"/>
                      <w:divBdr>
                        <w:top w:val="none" w:sz="0" w:space="0" w:color="auto"/>
                        <w:left w:val="none" w:sz="0" w:space="0" w:color="auto"/>
                        <w:bottom w:val="none" w:sz="0" w:space="0" w:color="auto"/>
                        <w:right w:val="none" w:sz="0" w:space="0" w:color="auto"/>
                      </w:divBdr>
                      <w:divsChild>
                        <w:div w:id="2027554611">
                          <w:marLeft w:val="0"/>
                          <w:marRight w:val="0"/>
                          <w:marTop w:val="0"/>
                          <w:marBottom w:val="0"/>
                          <w:divBdr>
                            <w:top w:val="none" w:sz="0" w:space="0" w:color="auto"/>
                            <w:left w:val="none" w:sz="0" w:space="0" w:color="auto"/>
                            <w:bottom w:val="none" w:sz="0" w:space="0" w:color="auto"/>
                            <w:right w:val="none" w:sz="0" w:space="0" w:color="auto"/>
                          </w:divBdr>
                          <w:divsChild>
                            <w:div w:id="928273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6312719">
          <w:marLeft w:val="0"/>
          <w:marRight w:val="0"/>
          <w:marTop w:val="0"/>
          <w:marBottom w:val="0"/>
          <w:divBdr>
            <w:top w:val="none" w:sz="0" w:space="0" w:color="auto"/>
            <w:left w:val="none" w:sz="0" w:space="0" w:color="auto"/>
            <w:bottom w:val="none" w:sz="0" w:space="0" w:color="auto"/>
            <w:right w:val="none" w:sz="0" w:space="0" w:color="auto"/>
          </w:divBdr>
          <w:divsChild>
            <w:div w:id="158079224">
              <w:marLeft w:val="0"/>
              <w:marRight w:val="0"/>
              <w:marTop w:val="0"/>
              <w:marBottom w:val="0"/>
              <w:divBdr>
                <w:top w:val="none" w:sz="0" w:space="0" w:color="auto"/>
                <w:left w:val="none" w:sz="0" w:space="0" w:color="auto"/>
                <w:bottom w:val="none" w:sz="0" w:space="0" w:color="auto"/>
                <w:right w:val="none" w:sz="0" w:space="0" w:color="auto"/>
              </w:divBdr>
              <w:divsChild>
                <w:div w:id="1652058370">
                  <w:marLeft w:val="0"/>
                  <w:marRight w:val="0"/>
                  <w:marTop w:val="0"/>
                  <w:marBottom w:val="0"/>
                  <w:divBdr>
                    <w:top w:val="none" w:sz="0" w:space="0" w:color="auto"/>
                    <w:left w:val="none" w:sz="0" w:space="0" w:color="auto"/>
                    <w:bottom w:val="none" w:sz="0" w:space="0" w:color="auto"/>
                    <w:right w:val="none" w:sz="0" w:space="0" w:color="auto"/>
                  </w:divBdr>
                  <w:divsChild>
                    <w:div w:id="1349528905">
                      <w:marLeft w:val="0"/>
                      <w:marRight w:val="0"/>
                      <w:marTop w:val="0"/>
                      <w:marBottom w:val="0"/>
                      <w:divBdr>
                        <w:top w:val="none" w:sz="0" w:space="0" w:color="auto"/>
                        <w:left w:val="none" w:sz="0" w:space="0" w:color="auto"/>
                        <w:bottom w:val="none" w:sz="0" w:space="0" w:color="auto"/>
                        <w:right w:val="none" w:sz="0" w:space="0" w:color="auto"/>
                      </w:divBdr>
                      <w:divsChild>
                        <w:div w:id="1280918631">
                          <w:marLeft w:val="0"/>
                          <w:marRight w:val="0"/>
                          <w:marTop w:val="0"/>
                          <w:marBottom w:val="0"/>
                          <w:divBdr>
                            <w:top w:val="none" w:sz="0" w:space="0" w:color="auto"/>
                            <w:left w:val="none" w:sz="0" w:space="0" w:color="auto"/>
                            <w:bottom w:val="none" w:sz="0" w:space="0" w:color="auto"/>
                            <w:right w:val="none" w:sz="0" w:space="0" w:color="auto"/>
                          </w:divBdr>
                          <w:divsChild>
                            <w:div w:id="115802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4295967">
              <w:marLeft w:val="0"/>
              <w:marRight w:val="0"/>
              <w:marTop w:val="75"/>
              <w:marBottom w:val="0"/>
              <w:divBdr>
                <w:top w:val="none" w:sz="0" w:space="0" w:color="auto"/>
                <w:left w:val="none" w:sz="0" w:space="0" w:color="auto"/>
                <w:bottom w:val="none" w:sz="0" w:space="0" w:color="auto"/>
                <w:right w:val="none" w:sz="0" w:space="0" w:color="auto"/>
              </w:divBdr>
              <w:divsChild>
                <w:div w:id="1081410075">
                  <w:marLeft w:val="0"/>
                  <w:marRight w:val="0"/>
                  <w:marTop w:val="0"/>
                  <w:marBottom w:val="0"/>
                  <w:divBdr>
                    <w:top w:val="none" w:sz="0" w:space="0" w:color="auto"/>
                    <w:left w:val="none" w:sz="0" w:space="0" w:color="auto"/>
                    <w:bottom w:val="none" w:sz="0" w:space="0" w:color="auto"/>
                    <w:right w:val="none" w:sz="0" w:space="0" w:color="auto"/>
                  </w:divBdr>
                  <w:divsChild>
                    <w:div w:id="1975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3780">
          <w:marLeft w:val="0"/>
          <w:marRight w:val="0"/>
          <w:marTop w:val="0"/>
          <w:marBottom w:val="0"/>
          <w:divBdr>
            <w:top w:val="none" w:sz="0" w:space="0" w:color="auto"/>
            <w:left w:val="none" w:sz="0" w:space="0" w:color="auto"/>
            <w:bottom w:val="none" w:sz="0" w:space="0" w:color="auto"/>
            <w:right w:val="none" w:sz="0" w:space="0" w:color="auto"/>
          </w:divBdr>
          <w:divsChild>
            <w:div w:id="380792110">
              <w:marLeft w:val="0"/>
              <w:marRight w:val="0"/>
              <w:marTop w:val="0"/>
              <w:marBottom w:val="0"/>
              <w:divBdr>
                <w:top w:val="none" w:sz="0" w:space="0" w:color="auto"/>
                <w:left w:val="none" w:sz="0" w:space="0" w:color="auto"/>
                <w:bottom w:val="none" w:sz="0" w:space="0" w:color="auto"/>
                <w:right w:val="none" w:sz="0" w:space="0" w:color="auto"/>
              </w:divBdr>
              <w:divsChild>
                <w:div w:id="899364188">
                  <w:marLeft w:val="0"/>
                  <w:marRight w:val="0"/>
                  <w:marTop w:val="0"/>
                  <w:marBottom w:val="0"/>
                  <w:divBdr>
                    <w:top w:val="none" w:sz="0" w:space="0" w:color="auto"/>
                    <w:left w:val="none" w:sz="0" w:space="0" w:color="auto"/>
                    <w:bottom w:val="none" w:sz="0" w:space="0" w:color="auto"/>
                    <w:right w:val="none" w:sz="0" w:space="0" w:color="auto"/>
                  </w:divBdr>
                  <w:divsChild>
                    <w:div w:id="741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7494">
          <w:marLeft w:val="0"/>
          <w:marRight w:val="0"/>
          <w:marTop w:val="0"/>
          <w:marBottom w:val="0"/>
          <w:divBdr>
            <w:top w:val="none" w:sz="0" w:space="0" w:color="auto"/>
            <w:left w:val="none" w:sz="0" w:space="0" w:color="auto"/>
            <w:bottom w:val="none" w:sz="0" w:space="0" w:color="auto"/>
            <w:right w:val="none" w:sz="0" w:space="0" w:color="auto"/>
          </w:divBdr>
          <w:divsChild>
            <w:div w:id="585723663">
              <w:marLeft w:val="0"/>
              <w:marRight w:val="0"/>
              <w:marTop w:val="0"/>
              <w:marBottom w:val="0"/>
              <w:divBdr>
                <w:top w:val="none" w:sz="0" w:space="0" w:color="auto"/>
                <w:left w:val="none" w:sz="0" w:space="0" w:color="auto"/>
                <w:bottom w:val="none" w:sz="0" w:space="0" w:color="auto"/>
                <w:right w:val="none" w:sz="0" w:space="0" w:color="auto"/>
              </w:divBdr>
              <w:divsChild>
                <w:div w:id="653677758">
                  <w:marLeft w:val="0"/>
                  <w:marRight w:val="0"/>
                  <w:marTop w:val="0"/>
                  <w:marBottom w:val="0"/>
                  <w:divBdr>
                    <w:top w:val="none" w:sz="0" w:space="0" w:color="auto"/>
                    <w:left w:val="none" w:sz="0" w:space="0" w:color="auto"/>
                    <w:bottom w:val="none" w:sz="0" w:space="0" w:color="auto"/>
                    <w:right w:val="none" w:sz="0" w:space="0" w:color="auto"/>
                  </w:divBdr>
                  <w:divsChild>
                    <w:div w:id="1449858237">
                      <w:marLeft w:val="0"/>
                      <w:marRight w:val="0"/>
                      <w:marTop w:val="0"/>
                      <w:marBottom w:val="0"/>
                      <w:divBdr>
                        <w:top w:val="none" w:sz="0" w:space="0" w:color="auto"/>
                        <w:left w:val="none" w:sz="0" w:space="0" w:color="auto"/>
                        <w:bottom w:val="none" w:sz="0" w:space="0" w:color="auto"/>
                        <w:right w:val="none" w:sz="0" w:space="0" w:color="auto"/>
                      </w:divBdr>
                      <w:divsChild>
                        <w:div w:id="803155253">
                          <w:marLeft w:val="0"/>
                          <w:marRight w:val="0"/>
                          <w:marTop w:val="0"/>
                          <w:marBottom w:val="0"/>
                          <w:divBdr>
                            <w:top w:val="none" w:sz="0" w:space="0" w:color="auto"/>
                            <w:left w:val="none" w:sz="0" w:space="0" w:color="auto"/>
                            <w:bottom w:val="none" w:sz="0" w:space="0" w:color="auto"/>
                            <w:right w:val="none" w:sz="0" w:space="0" w:color="auto"/>
                          </w:divBdr>
                          <w:divsChild>
                            <w:div w:id="349727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105638">
              <w:marLeft w:val="0"/>
              <w:marRight w:val="0"/>
              <w:marTop w:val="75"/>
              <w:marBottom w:val="0"/>
              <w:divBdr>
                <w:top w:val="none" w:sz="0" w:space="0" w:color="auto"/>
                <w:left w:val="none" w:sz="0" w:space="0" w:color="auto"/>
                <w:bottom w:val="none" w:sz="0" w:space="0" w:color="auto"/>
                <w:right w:val="none" w:sz="0" w:space="0" w:color="auto"/>
              </w:divBdr>
              <w:divsChild>
                <w:div w:id="644240055">
                  <w:marLeft w:val="0"/>
                  <w:marRight w:val="0"/>
                  <w:marTop w:val="0"/>
                  <w:marBottom w:val="0"/>
                  <w:divBdr>
                    <w:top w:val="none" w:sz="0" w:space="0" w:color="auto"/>
                    <w:left w:val="none" w:sz="0" w:space="0" w:color="auto"/>
                    <w:bottom w:val="none" w:sz="0" w:space="0" w:color="auto"/>
                    <w:right w:val="none" w:sz="0" w:space="0" w:color="auto"/>
                  </w:divBdr>
                  <w:divsChild>
                    <w:div w:id="850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7678">
          <w:marLeft w:val="0"/>
          <w:marRight w:val="0"/>
          <w:marTop w:val="0"/>
          <w:marBottom w:val="0"/>
          <w:divBdr>
            <w:top w:val="none" w:sz="0" w:space="0" w:color="auto"/>
            <w:left w:val="none" w:sz="0" w:space="0" w:color="auto"/>
            <w:bottom w:val="none" w:sz="0" w:space="0" w:color="auto"/>
            <w:right w:val="none" w:sz="0" w:space="0" w:color="auto"/>
          </w:divBdr>
          <w:divsChild>
            <w:div w:id="266470240">
              <w:marLeft w:val="0"/>
              <w:marRight w:val="0"/>
              <w:marTop w:val="0"/>
              <w:marBottom w:val="0"/>
              <w:divBdr>
                <w:top w:val="none" w:sz="0" w:space="0" w:color="auto"/>
                <w:left w:val="none" w:sz="0" w:space="0" w:color="auto"/>
                <w:bottom w:val="none" w:sz="0" w:space="0" w:color="auto"/>
                <w:right w:val="none" w:sz="0" w:space="0" w:color="auto"/>
              </w:divBdr>
              <w:divsChild>
                <w:div w:id="1299920817">
                  <w:marLeft w:val="0"/>
                  <w:marRight w:val="0"/>
                  <w:marTop w:val="0"/>
                  <w:marBottom w:val="0"/>
                  <w:divBdr>
                    <w:top w:val="none" w:sz="0" w:space="0" w:color="auto"/>
                    <w:left w:val="none" w:sz="0" w:space="0" w:color="auto"/>
                    <w:bottom w:val="none" w:sz="0" w:space="0" w:color="auto"/>
                    <w:right w:val="none" w:sz="0" w:space="0" w:color="auto"/>
                  </w:divBdr>
                  <w:divsChild>
                    <w:div w:id="4145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0517">
          <w:marLeft w:val="0"/>
          <w:marRight w:val="0"/>
          <w:marTop w:val="0"/>
          <w:marBottom w:val="0"/>
          <w:divBdr>
            <w:top w:val="none" w:sz="0" w:space="0" w:color="auto"/>
            <w:left w:val="none" w:sz="0" w:space="0" w:color="auto"/>
            <w:bottom w:val="none" w:sz="0" w:space="0" w:color="auto"/>
            <w:right w:val="none" w:sz="0" w:space="0" w:color="auto"/>
          </w:divBdr>
          <w:divsChild>
            <w:div w:id="1224608730">
              <w:marLeft w:val="0"/>
              <w:marRight w:val="0"/>
              <w:marTop w:val="0"/>
              <w:marBottom w:val="0"/>
              <w:divBdr>
                <w:top w:val="none" w:sz="0" w:space="0" w:color="auto"/>
                <w:left w:val="none" w:sz="0" w:space="0" w:color="auto"/>
                <w:bottom w:val="none" w:sz="0" w:space="0" w:color="auto"/>
                <w:right w:val="none" w:sz="0" w:space="0" w:color="auto"/>
              </w:divBdr>
              <w:divsChild>
                <w:div w:id="1733042060">
                  <w:marLeft w:val="0"/>
                  <w:marRight w:val="0"/>
                  <w:marTop w:val="0"/>
                  <w:marBottom w:val="0"/>
                  <w:divBdr>
                    <w:top w:val="none" w:sz="0" w:space="0" w:color="auto"/>
                    <w:left w:val="none" w:sz="0" w:space="0" w:color="auto"/>
                    <w:bottom w:val="none" w:sz="0" w:space="0" w:color="auto"/>
                    <w:right w:val="none" w:sz="0" w:space="0" w:color="auto"/>
                  </w:divBdr>
                  <w:divsChild>
                    <w:div w:id="1085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9165">
          <w:marLeft w:val="0"/>
          <w:marRight w:val="0"/>
          <w:marTop w:val="0"/>
          <w:marBottom w:val="0"/>
          <w:divBdr>
            <w:top w:val="none" w:sz="0" w:space="0" w:color="auto"/>
            <w:left w:val="none" w:sz="0" w:space="0" w:color="auto"/>
            <w:bottom w:val="none" w:sz="0" w:space="0" w:color="auto"/>
            <w:right w:val="none" w:sz="0" w:space="0" w:color="auto"/>
          </w:divBdr>
          <w:divsChild>
            <w:div w:id="447970283">
              <w:marLeft w:val="0"/>
              <w:marRight w:val="0"/>
              <w:marTop w:val="0"/>
              <w:marBottom w:val="0"/>
              <w:divBdr>
                <w:top w:val="none" w:sz="0" w:space="0" w:color="auto"/>
                <w:left w:val="none" w:sz="0" w:space="0" w:color="auto"/>
                <w:bottom w:val="none" w:sz="0" w:space="0" w:color="auto"/>
                <w:right w:val="none" w:sz="0" w:space="0" w:color="auto"/>
              </w:divBdr>
              <w:divsChild>
                <w:div w:id="1745175777">
                  <w:marLeft w:val="0"/>
                  <w:marRight w:val="0"/>
                  <w:marTop w:val="0"/>
                  <w:marBottom w:val="0"/>
                  <w:divBdr>
                    <w:top w:val="none" w:sz="0" w:space="0" w:color="auto"/>
                    <w:left w:val="none" w:sz="0" w:space="0" w:color="auto"/>
                    <w:bottom w:val="none" w:sz="0" w:space="0" w:color="auto"/>
                    <w:right w:val="none" w:sz="0" w:space="0" w:color="auto"/>
                  </w:divBdr>
                  <w:divsChild>
                    <w:div w:id="6327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77355">
          <w:marLeft w:val="0"/>
          <w:marRight w:val="0"/>
          <w:marTop w:val="0"/>
          <w:marBottom w:val="0"/>
          <w:divBdr>
            <w:top w:val="none" w:sz="0" w:space="0" w:color="auto"/>
            <w:left w:val="none" w:sz="0" w:space="0" w:color="auto"/>
            <w:bottom w:val="none" w:sz="0" w:space="0" w:color="auto"/>
            <w:right w:val="none" w:sz="0" w:space="0" w:color="auto"/>
          </w:divBdr>
          <w:divsChild>
            <w:div w:id="753474550">
              <w:marLeft w:val="0"/>
              <w:marRight w:val="0"/>
              <w:marTop w:val="0"/>
              <w:marBottom w:val="0"/>
              <w:divBdr>
                <w:top w:val="none" w:sz="0" w:space="0" w:color="auto"/>
                <w:left w:val="none" w:sz="0" w:space="0" w:color="auto"/>
                <w:bottom w:val="none" w:sz="0" w:space="0" w:color="auto"/>
                <w:right w:val="none" w:sz="0" w:space="0" w:color="auto"/>
              </w:divBdr>
              <w:divsChild>
                <w:div w:id="1687901171">
                  <w:marLeft w:val="0"/>
                  <w:marRight w:val="0"/>
                  <w:marTop w:val="0"/>
                  <w:marBottom w:val="0"/>
                  <w:divBdr>
                    <w:top w:val="none" w:sz="0" w:space="0" w:color="auto"/>
                    <w:left w:val="none" w:sz="0" w:space="0" w:color="auto"/>
                    <w:bottom w:val="none" w:sz="0" w:space="0" w:color="auto"/>
                    <w:right w:val="none" w:sz="0" w:space="0" w:color="auto"/>
                  </w:divBdr>
                  <w:divsChild>
                    <w:div w:id="618419939">
                      <w:marLeft w:val="0"/>
                      <w:marRight w:val="0"/>
                      <w:marTop w:val="0"/>
                      <w:marBottom w:val="0"/>
                      <w:divBdr>
                        <w:top w:val="none" w:sz="0" w:space="0" w:color="auto"/>
                        <w:left w:val="none" w:sz="0" w:space="0" w:color="auto"/>
                        <w:bottom w:val="none" w:sz="0" w:space="0" w:color="auto"/>
                        <w:right w:val="none" w:sz="0" w:space="0" w:color="auto"/>
                      </w:divBdr>
                      <w:divsChild>
                        <w:div w:id="269632824">
                          <w:marLeft w:val="96"/>
                          <w:marRight w:val="96"/>
                          <w:marTop w:val="96"/>
                          <w:marBottom w:val="96"/>
                          <w:divBdr>
                            <w:top w:val="none" w:sz="0" w:space="0" w:color="auto"/>
                            <w:left w:val="none" w:sz="0" w:space="0" w:color="auto"/>
                            <w:bottom w:val="none" w:sz="0" w:space="0" w:color="auto"/>
                            <w:right w:val="none" w:sz="0" w:space="0" w:color="auto"/>
                          </w:divBdr>
                        </w:div>
                        <w:div w:id="467556818">
                          <w:marLeft w:val="96"/>
                          <w:marRight w:val="96"/>
                          <w:marTop w:val="96"/>
                          <w:marBottom w:val="96"/>
                          <w:divBdr>
                            <w:top w:val="none" w:sz="0" w:space="0" w:color="auto"/>
                            <w:left w:val="none" w:sz="0" w:space="0" w:color="auto"/>
                            <w:bottom w:val="none" w:sz="0" w:space="0" w:color="auto"/>
                            <w:right w:val="none" w:sz="0" w:space="0" w:color="auto"/>
                          </w:divBdr>
                        </w:div>
                        <w:div w:id="194322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9225450">
          <w:marLeft w:val="0"/>
          <w:marRight w:val="0"/>
          <w:marTop w:val="0"/>
          <w:marBottom w:val="0"/>
          <w:divBdr>
            <w:top w:val="none" w:sz="0" w:space="0" w:color="auto"/>
            <w:left w:val="none" w:sz="0" w:space="0" w:color="auto"/>
            <w:bottom w:val="none" w:sz="0" w:space="0" w:color="auto"/>
            <w:right w:val="none" w:sz="0" w:space="0" w:color="auto"/>
          </w:divBdr>
          <w:divsChild>
            <w:div w:id="344018613">
              <w:marLeft w:val="0"/>
              <w:marRight w:val="0"/>
              <w:marTop w:val="0"/>
              <w:marBottom w:val="0"/>
              <w:divBdr>
                <w:top w:val="none" w:sz="0" w:space="0" w:color="auto"/>
                <w:left w:val="none" w:sz="0" w:space="0" w:color="auto"/>
                <w:bottom w:val="none" w:sz="0" w:space="0" w:color="auto"/>
                <w:right w:val="none" w:sz="0" w:space="0" w:color="auto"/>
              </w:divBdr>
              <w:divsChild>
                <w:div w:id="1685667598">
                  <w:marLeft w:val="0"/>
                  <w:marRight w:val="0"/>
                  <w:marTop w:val="0"/>
                  <w:marBottom w:val="0"/>
                  <w:divBdr>
                    <w:top w:val="none" w:sz="0" w:space="0" w:color="auto"/>
                    <w:left w:val="none" w:sz="0" w:space="0" w:color="auto"/>
                    <w:bottom w:val="none" w:sz="0" w:space="0" w:color="auto"/>
                    <w:right w:val="none" w:sz="0" w:space="0" w:color="auto"/>
                  </w:divBdr>
                  <w:divsChild>
                    <w:div w:id="710109097">
                      <w:marLeft w:val="0"/>
                      <w:marRight w:val="0"/>
                      <w:marTop w:val="0"/>
                      <w:marBottom w:val="0"/>
                      <w:divBdr>
                        <w:top w:val="none" w:sz="0" w:space="0" w:color="auto"/>
                        <w:left w:val="none" w:sz="0" w:space="0" w:color="auto"/>
                        <w:bottom w:val="none" w:sz="0" w:space="0" w:color="auto"/>
                        <w:right w:val="none" w:sz="0" w:space="0" w:color="auto"/>
                      </w:divBdr>
                      <w:divsChild>
                        <w:div w:id="1050038202">
                          <w:marLeft w:val="0"/>
                          <w:marRight w:val="0"/>
                          <w:marTop w:val="0"/>
                          <w:marBottom w:val="0"/>
                          <w:divBdr>
                            <w:top w:val="none" w:sz="0" w:space="0" w:color="auto"/>
                            <w:left w:val="none" w:sz="0" w:space="0" w:color="auto"/>
                            <w:bottom w:val="none" w:sz="0" w:space="0" w:color="auto"/>
                            <w:right w:val="none" w:sz="0" w:space="0" w:color="auto"/>
                          </w:divBdr>
                          <w:divsChild>
                            <w:div w:id="1767800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2225881">
          <w:marLeft w:val="0"/>
          <w:marRight w:val="0"/>
          <w:marTop w:val="0"/>
          <w:marBottom w:val="0"/>
          <w:divBdr>
            <w:top w:val="none" w:sz="0" w:space="0" w:color="auto"/>
            <w:left w:val="none" w:sz="0" w:space="0" w:color="auto"/>
            <w:bottom w:val="none" w:sz="0" w:space="0" w:color="auto"/>
            <w:right w:val="none" w:sz="0" w:space="0" w:color="auto"/>
          </w:divBdr>
          <w:divsChild>
            <w:div w:id="696741113">
              <w:marLeft w:val="0"/>
              <w:marRight w:val="0"/>
              <w:marTop w:val="0"/>
              <w:marBottom w:val="0"/>
              <w:divBdr>
                <w:top w:val="none" w:sz="0" w:space="0" w:color="auto"/>
                <w:left w:val="none" w:sz="0" w:space="0" w:color="auto"/>
                <w:bottom w:val="none" w:sz="0" w:space="0" w:color="auto"/>
                <w:right w:val="none" w:sz="0" w:space="0" w:color="auto"/>
              </w:divBdr>
              <w:divsChild>
                <w:div w:id="721950696">
                  <w:marLeft w:val="0"/>
                  <w:marRight w:val="0"/>
                  <w:marTop w:val="0"/>
                  <w:marBottom w:val="0"/>
                  <w:divBdr>
                    <w:top w:val="none" w:sz="0" w:space="0" w:color="auto"/>
                    <w:left w:val="none" w:sz="0" w:space="0" w:color="auto"/>
                    <w:bottom w:val="none" w:sz="0" w:space="0" w:color="auto"/>
                    <w:right w:val="none" w:sz="0" w:space="0" w:color="auto"/>
                  </w:divBdr>
                  <w:divsChild>
                    <w:div w:id="319308442">
                      <w:marLeft w:val="0"/>
                      <w:marRight w:val="0"/>
                      <w:marTop w:val="0"/>
                      <w:marBottom w:val="0"/>
                      <w:divBdr>
                        <w:top w:val="none" w:sz="0" w:space="0" w:color="auto"/>
                        <w:left w:val="none" w:sz="0" w:space="0" w:color="auto"/>
                        <w:bottom w:val="none" w:sz="0" w:space="0" w:color="auto"/>
                        <w:right w:val="none" w:sz="0" w:space="0" w:color="auto"/>
                      </w:divBdr>
                      <w:divsChild>
                        <w:div w:id="1382250668">
                          <w:marLeft w:val="0"/>
                          <w:marRight w:val="0"/>
                          <w:marTop w:val="0"/>
                          <w:marBottom w:val="0"/>
                          <w:divBdr>
                            <w:top w:val="none" w:sz="0" w:space="0" w:color="auto"/>
                            <w:left w:val="none" w:sz="0" w:space="0" w:color="auto"/>
                            <w:bottom w:val="none" w:sz="0" w:space="0" w:color="auto"/>
                            <w:right w:val="none" w:sz="0" w:space="0" w:color="auto"/>
                          </w:divBdr>
                          <w:divsChild>
                            <w:div w:id="446392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7733350">
              <w:marLeft w:val="0"/>
              <w:marRight w:val="0"/>
              <w:marTop w:val="75"/>
              <w:marBottom w:val="0"/>
              <w:divBdr>
                <w:top w:val="none" w:sz="0" w:space="0" w:color="auto"/>
                <w:left w:val="none" w:sz="0" w:space="0" w:color="auto"/>
                <w:bottom w:val="none" w:sz="0" w:space="0" w:color="auto"/>
                <w:right w:val="none" w:sz="0" w:space="0" w:color="auto"/>
              </w:divBdr>
              <w:divsChild>
                <w:div w:id="4019732">
                  <w:marLeft w:val="0"/>
                  <w:marRight w:val="0"/>
                  <w:marTop w:val="0"/>
                  <w:marBottom w:val="0"/>
                  <w:divBdr>
                    <w:top w:val="none" w:sz="0" w:space="0" w:color="auto"/>
                    <w:left w:val="none" w:sz="0" w:space="0" w:color="auto"/>
                    <w:bottom w:val="none" w:sz="0" w:space="0" w:color="auto"/>
                    <w:right w:val="none" w:sz="0" w:space="0" w:color="auto"/>
                  </w:divBdr>
                  <w:divsChild>
                    <w:div w:id="9688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1340">
          <w:marLeft w:val="0"/>
          <w:marRight w:val="0"/>
          <w:marTop w:val="0"/>
          <w:marBottom w:val="0"/>
          <w:divBdr>
            <w:top w:val="none" w:sz="0" w:space="0" w:color="auto"/>
            <w:left w:val="none" w:sz="0" w:space="0" w:color="auto"/>
            <w:bottom w:val="none" w:sz="0" w:space="0" w:color="auto"/>
            <w:right w:val="none" w:sz="0" w:space="0" w:color="auto"/>
          </w:divBdr>
          <w:divsChild>
            <w:div w:id="455147841">
              <w:marLeft w:val="0"/>
              <w:marRight w:val="0"/>
              <w:marTop w:val="0"/>
              <w:marBottom w:val="0"/>
              <w:divBdr>
                <w:top w:val="none" w:sz="0" w:space="0" w:color="auto"/>
                <w:left w:val="none" w:sz="0" w:space="0" w:color="auto"/>
                <w:bottom w:val="none" w:sz="0" w:space="0" w:color="auto"/>
                <w:right w:val="none" w:sz="0" w:space="0" w:color="auto"/>
              </w:divBdr>
              <w:divsChild>
                <w:div w:id="1068918715">
                  <w:marLeft w:val="0"/>
                  <w:marRight w:val="0"/>
                  <w:marTop w:val="0"/>
                  <w:marBottom w:val="0"/>
                  <w:divBdr>
                    <w:top w:val="none" w:sz="0" w:space="0" w:color="auto"/>
                    <w:left w:val="none" w:sz="0" w:space="0" w:color="auto"/>
                    <w:bottom w:val="none" w:sz="0" w:space="0" w:color="auto"/>
                    <w:right w:val="none" w:sz="0" w:space="0" w:color="auto"/>
                  </w:divBdr>
                  <w:divsChild>
                    <w:div w:id="11469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7070">
          <w:marLeft w:val="0"/>
          <w:marRight w:val="0"/>
          <w:marTop w:val="0"/>
          <w:marBottom w:val="0"/>
          <w:divBdr>
            <w:top w:val="none" w:sz="0" w:space="0" w:color="auto"/>
            <w:left w:val="none" w:sz="0" w:space="0" w:color="auto"/>
            <w:bottom w:val="none" w:sz="0" w:space="0" w:color="auto"/>
            <w:right w:val="none" w:sz="0" w:space="0" w:color="auto"/>
          </w:divBdr>
          <w:divsChild>
            <w:div w:id="1899897964">
              <w:marLeft w:val="0"/>
              <w:marRight w:val="0"/>
              <w:marTop w:val="0"/>
              <w:marBottom w:val="0"/>
              <w:divBdr>
                <w:top w:val="none" w:sz="0" w:space="0" w:color="auto"/>
                <w:left w:val="none" w:sz="0" w:space="0" w:color="auto"/>
                <w:bottom w:val="none" w:sz="0" w:space="0" w:color="auto"/>
                <w:right w:val="none" w:sz="0" w:space="0" w:color="auto"/>
              </w:divBdr>
              <w:divsChild>
                <w:div w:id="1203635510">
                  <w:marLeft w:val="0"/>
                  <w:marRight w:val="0"/>
                  <w:marTop w:val="0"/>
                  <w:marBottom w:val="0"/>
                  <w:divBdr>
                    <w:top w:val="none" w:sz="0" w:space="0" w:color="auto"/>
                    <w:left w:val="none" w:sz="0" w:space="0" w:color="auto"/>
                    <w:bottom w:val="none" w:sz="0" w:space="0" w:color="auto"/>
                    <w:right w:val="none" w:sz="0" w:space="0" w:color="auto"/>
                  </w:divBdr>
                  <w:divsChild>
                    <w:div w:id="11166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980">
          <w:marLeft w:val="0"/>
          <w:marRight w:val="0"/>
          <w:marTop w:val="0"/>
          <w:marBottom w:val="0"/>
          <w:divBdr>
            <w:top w:val="none" w:sz="0" w:space="0" w:color="auto"/>
            <w:left w:val="none" w:sz="0" w:space="0" w:color="auto"/>
            <w:bottom w:val="none" w:sz="0" w:space="0" w:color="auto"/>
            <w:right w:val="none" w:sz="0" w:space="0" w:color="auto"/>
          </w:divBdr>
          <w:divsChild>
            <w:div w:id="518198884">
              <w:marLeft w:val="0"/>
              <w:marRight w:val="0"/>
              <w:marTop w:val="0"/>
              <w:marBottom w:val="0"/>
              <w:divBdr>
                <w:top w:val="none" w:sz="0" w:space="0" w:color="auto"/>
                <w:left w:val="none" w:sz="0" w:space="0" w:color="auto"/>
                <w:bottom w:val="none" w:sz="0" w:space="0" w:color="auto"/>
                <w:right w:val="none" w:sz="0" w:space="0" w:color="auto"/>
              </w:divBdr>
              <w:divsChild>
                <w:div w:id="1152411112">
                  <w:marLeft w:val="0"/>
                  <w:marRight w:val="0"/>
                  <w:marTop w:val="0"/>
                  <w:marBottom w:val="0"/>
                  <w:divBdr>
                    <w:top w:val="none" w:sz="0" w:space="0" w:color="auto"/>
                    <w:left w:val="none" w:sz="0" w:space="0" w:color="auto"/>
                    <w:bottom w:val="none" w:sz="0" w:space="0" w:color="auto"/>
                    <w:right w:val="none" w:sz="0" w:space="0" w:color="auto"/>
                  </w:divBdr>
                  <w:divsChild>
                    <w:div w:id="890187140">
                      <w:marLeft w:val="0"/>
                      <w:marRight w:val="0"/>
                      <w:marTop w:val="0"/>
                      <w:marBottom w:val="0"/>
                      <w:divBdr>
                        <w:top w:val="none" w:sz="0" w:space="0" w:color="auto"/>
                        <w:left w:val="none" w:sz="0" w:space="0" w:color="auto"/>
                        <w:bottom w:val="none" w:sz="0" w:space="0" w:color="auto"/>
                        <w:right w:val="none" w:sz="0" w:space="0" w:color="auto"/>
                      </w:divBdr>
                      <w:divsChild>
                        <w:div w:id="473527869">
                          <w:marLeft w:val="0"/>
                          <w:marRight w:val="0"/>
                          <w:marTop w:val="0"/>
                          <w:marBottom w:val="0"/>
                          <w:divBdr>
                            <w:top w:val="none" w:sz="0" w:space="0" w:color="auto"/>
                            <w:left w:val="none" w:sz="0" w:space="0" w:color="auto"/>
                            <w:bottom w:val="none" w:sz="0" w:space="0" w:color="auto"/>
                            <w:right w:val="none" w:sz="0" w:space="0" w:color="auto"/>
                          </w:divBdr>
                          <w:divsChild>
                            <w:div w:id="899708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7185840">
          <w:marLeft w:val="0"/>
          <w:marRight w:val="0"/>
          <w:marTop w:val="0"/>
          <w:marBottom w:val="0"/>
          <w:divBdr>
            <w:top w:val="none" w:sz="0" w:space="0" w:color="auto"/>
            <w:left w:val="none" w:sz="0" w:space="0" w:color="auto"/>
            <w:bottom w:val="none" w:sz="0" w:space="0" w:color="auto"/>
            <w:right w:val="none" w:sz="0" w:space="0" w:color="auto"/>
          </w:divBdr>
          <w:divsChild>
            <w:div w:id="1825583112">
              <w:marLeft w:val="0"/>
              <w:marRight w:val="0"/>
              <w:marTop w:val="0"/>
              <w:marBottom w:val="0"/>
              <w:divBdr>
                <w:top w:val="none" w:sz="0" w:space="0" w:color="auto"/>
                <w:left w:val="none" w:sz="0" w:space="0" w:color="auto"/>
                <w:bottom w:val="none" w:sz="0" w:space="0" w:color="auto"/>
                <w:right w:val="none" w:sz="0" w:space="0" w:color="auto"/>
              </w:divBdr>
              <w:divsChild>
                <w:div w:id="1852796395">
                  <w:marLeft w:val="0"/>
                  <w:marRight w:val="0"/>
                  <w:marTop w:val="0"/>
                  <w:marBottom w:val="0"/>
                  <w:divBdr>
                    <w:top w:val="none" w:sz="0" w:space="0" w:color="auto"/>
                    <w:left w:val="none" w:sz="0" w:space="0" w:color="auto"/>
                    <w:bottom w:val="none" w:sz="0" w:space="0" w:color="auto"/>
                    <w:right w:val="none" w:sz="0" w:space="0" w:color="auto"/>
                  </w:divBdr>
                  <w:divsChild>
                    <w:div w:id="1691830213">
                      <w:marLeft w:val="0"/>
                      <w:marRight w:val="0"/>
                      <w:marTop w:val="0"/>
                      <w:marBottom w:val="0"/>
                      <w:divBdr>
                        <w:top w:val="none" w:sz="0" w:space="0" w:color="auto"/>
                        <w:left w:val="none" w:sz="0" w:space="0" w:color="auto"/>
                        <w:bottom w:val="none" w:sz="0" w:space="0" w:color="auto"/>
                        <w:right w:val="none" w:sz="0" w:space="0" w:color="auto"/>
                      </w:divBdr>
                      <w:divsChild>
                        <w:div w:id="278030362">
                          <w:marLeft w:val="0"/>
                          <w:marRight w:val="0"/>
                          <w:marTop w:val="0"/>
                          <w:marBottom w:val="0"/>
                          <w:divBdr>
                            <w:top w:val="none" w:sz="0" w:space="0" w:color="auto"/>
                            <w:left w:val="none" w:sz="0" w:space="0" w:color="auto"/>
                            <w:bottom w:val="none" w:sz="0" w:space="0" w:color="auto"/>
                            <w:right w:val="none" w:sz="0" w:space="0" w:color="auto"/>
                          </w:divBdr>
                          <w:divsChild>
                            <w:div w:id="1894266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667548">
              <w:marLeft w:val="0"/>
              <w:marRight w:val="0"/>
              <w:marTop w:val="75"/>
              <w:marBottom w:val="0"/>
              <w:divBdr>
                <w:top w:val="none" w:sz="0" w:space="0" w:color="auto"/>
                <w:left w:val="none" w:sz="0" w:space="0" w:color="auto"/>
                <w:bottom w:val="none" w:sz="0" w:space="0" w:color="auto"/>
                <w:right w:val="none" w:sz="0" w:space="0" w:color="auto"/>
              </w:divBdr>
              <w:divsChild>
                <w:div w:id="1141848483">
                  <w:marLeft w:val="0"/>
                  <w:marRight w:val="0"/>
                  <w:marTop w:val="0"/>
                  <w:marBottom w:val="0"/>
                  <w:divBdr>
                    <w:top w:val="none" w:sz="0" w:space="0" w:color="auto"/>
                    <w:left w:val="none" w:sz="0" w:space="0" w:color="auto"/>
                    <w:bottom w:val="none" w:sz="0" w:space="0" w:color="auto"/>
                    <w:right w:val="none" w:sz="0" w:space="0" w:color="auto"/>
                  </w:divBdr>
                  <w:divsChild>
                    <w:div w:id="11137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79361">
          <w:marLeft w:val="0"/>
          <w:marRight w:val="0"/>
          <w:marTop w:val="0"/>
          <w:marBottom w:val="0"/>
          <w:divBdr>
            <w:top w:val="none" w:sz="0" w:space="0" w:color="auto"/>
            <w:left w:val="none" w:sz="0" w:space="0" w:color="auto"/>
            <w:bottom w:val="none" w:sz="0" w:space="0" w:color="auto"/>
            <w:right w:val="none" w:sz="0" w:space="0" w:color="auto"/>
          </w:divBdr>
          <w:divsChild>
            <w:div w:id="2003897948">
              <w:marLeft w:val="0"/>
              <w:marRight w:val="0"/>
              <w:marTop w:val="0"/>
              <w:marBottom w:val="0"/>
              <w:divBdr>
                <w:top w:val="none" w:sz="0" w:space="0" w:color="auto"/>
                <w:left w:val="none" w:sz="0" w:space="0" w:color="auto"/>
                <w:bottom w:val="none" w:sz="0" w:space="0" w:color="auto"/>
                <w:right w:val="none" w:sz="0" w:space="0" w:color="auto"/>
              </w:divBdr>
              <w:divsChild>
                <w:div w:id="976641037">
                  <w:marLeft w:val="0"/>
                  <w:marRight w:val="0"/>
                  <w:marTop w:val="0"/>
                  <w:marBottom w:val="0"/>
                  <w:divBdr>
                    <w:top w:val="none" w:sz="0" w:space="0" w:color="auto"/>
                    <w:left w:val="none" w:sz="0" w:space="0" w:color="auto"/>
                    <w:bottom w:val="none" w:sz="0" w:space="0" w:color="auto"/>
                    <w:right w:val="none" w:sz="0" w:space="0" w:color="auto"/>
                  </w:divBdr>
                  <w:divsChild>
                    <w:div w:id="1274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8608">
          <w:marLeft w:val="0"/>
          <w:marRight w:val="0"/>
          <w:marTop w:val="0"/>
          <w:marBottom w:val="0"/>
          <w:divBdr>
            <w:top w:val="none" w:sz="0" w:space="0" w:color="auto"/>
            <w:left w:val="none" w:sz="0" w:space="0" w:color="auto"/>
            <w:bottom w:val="none" w:sz="0" w:space="0" w:color="auto"/>
            <w:right w:val="none" w:sz="0" w:space="0" w:color="auto"/>
          </w:divBdr>
          <w:divsChild>
            <w:div w:id="1717117931">
              <w:marLeft w:val="0"/>
              <w:marRight w:val="0"/>
              <w:marTop w:val="0"/>
              <w:marBottom w:val="0"/>
              <w:divBdr>
                <w:top w:val="none" w:sz="0" w:space="0" w:color="auto"/>
                <w:left w:val="none" w:sz="0" w:space="0" w:color="auto"/>
                <w:bottom w:val="none" w:sz="0" w:space="0" w:color="auto"/>
                <w:right w:val="none" w:sz="0" w:space="0" w:color="auto"/>
              </w:divBdr>
              <w:divsChild>
                <w:div w:id="1991016373">
                  <w:marLeft w:val="0"/>
                  <w:marRight w:val="0"/>
                  <w:marTop w:val="0"/>
                  <w:marBottom w:val="0"/>
                  <w:divBdr>
                    <w:top w:val="none" w:sz="0" w:space="0" w:color="auto"/>
                    <w:left w:val="none" w:sz="0" w:space="0" w:color="auto"/>
                    <w:bottom w:val="none" w:sz="0" w:space="0" w:color="auto"/>
                    <w:right w:val="none" w:sz="0" w:space="0" w:color="auto"/>
                  </w:divBdr>
                  <w:divsChild>
                    <w:div w:id="14277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305">
          <w:marLeft w:val="0"/>
          <w:marRight w:val="0"/>
          <w:marTop w:val="0"/>
          <w:marBottom w:val="0"/>
          <w:divBdr>
            <w:top w:val="none" w:sz="0" w:space="0" w:color="auto"/>
            <w:left w:val="none" w:sz="0" w:space="0" w:color="auto"/>
            <w:bottom w:val="none" w:sz="0" w:space="0" w:color="auto"/>
            <w:right w:val="none" w:sz="0" w:space="0" w:color="auto"/>
          </w:divBdr>
          <w:divsChild>
            <w:div w:id="1752501949">
              <w:marLeft w:val="0"/>
              <w:marRight w:val="0"/>
              <w:marTop w:val="0"/>
              <w:marBottom w:val="0"/>
              <w:divBdr>
                <w:top w:val="none" w:sz="0" w:space="0" w:color="auto"/>
                <w:left w:val="none" w:sz="0" w:space="0" w:color="auto"/>
                <w:bottom w:val="none" w:sz="0" w:space="0" w:color="auto"/>
                <w:right w:val="none" w:sz="0" w:space="0" w:color="auto"/>
              </w:divBdr>
              <w:divsChild>
                <w:div w:id="1426998239">
                  <w:marLeft w:val="0"/>
                  <w:marRight w:val="0"/>
                  <w:marTop w:val="0"/>
                  <w:marBottom w:val="0"/>
                  <w:divBdr>
                    <w:top w:val="none" w:sz="0" w:space="0" w:color="auto"/>
                    <w:left w:val="none" w:sz="0" w:space="0" w:color="auto"/>
                    <w:bottom w:val="none" w:sz="0" w:space="0" w:color="auto"/>
                    <w:right w:val="none" w:sz="0" w:space="0" w:color="auto"/>
                  </w:divBdr>
                  <w:divsChild>
                    <w:div w:id="4517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6179">
          <w:marLeft w:val="0"/>
          <w:marRight w:val="0"/>
          <w:marTop w:val="0"/>
          <w:marBottom w:val="0"/>
          <w:divBdr>
            <w:top w:val="none" w:sz="0" w:space="0" w:color="auto"/>
            <w:left w:val="none" w:sz="0" w:space="0" w:color="auto"/>
            <w:bottom w:val="none" w:sz="0" w:space="0" w:color="auto"/>
            <w:right w:val="none" w:sz="0" w:space="0" w:color="auto"/>
          </w:divBdr>
          <w:divsChild>
            <w:div w:id="1642731903">
              <w:marLeft w:val="0"/>
              <w:marRight w:val="0"/>
              <w:marTop w:val="0"/>
              <w:marBottom w:val="0"/>
              <w:divBdr>
                <w:top w:val="none" w:sz="0" w:space="0" w:color="auto"/>
                <w:left w:val="none" w:sz="0" w:space="0" w:color="auto"/>
                <w:bottom w:val="none" w:sz="0" w:space="0" w:color="auto"/>
                <w:right w:val="none" w:sz="0" w:space="0" w:color="auto"/>
              </w:divBdr>
              <w:divsChild>
                <w:div w:id="264196721">
                  <w:marLeft w:val="0"/>
                  <w:marRight w:val="0"/>
                  <w:marTop w:val="0"/>
                  <w:marBottom w:val="0"/>
                  <w:divBdr>
                    <w:top w:val="none" w:sz="0" w:space="0" w:color="auto"/>
                    <w:left w:val="none" w:sz="0" w:space="0" w:color="auto"/>
                    <w:bottom w:val="none" w:sz="0" w:space="0" w:color="auto"/>
                    <w:right w:val="none" w:sz="0" w:space="0" w:color="auto"/>
                  </w:divBdr>
                  <w:divsChild>
                    <w:div w:id="1383090728">
                      <w:marLeft w:val="0"/>
                      <w:marRight w:val="0"/>
                      <w:marTop w:val="0"/>
                      <w:marBottom w:val="0"/>
                      <w:divBdr>
                        <w:top w:val="none" w:sz="0" w:space="0" w:color="auto"/>
                        <w:left w:val="none" w:sz="0" w:space="0" w:color="auto"/>
                        <w:bottom w:val="none" w:sz="0" w:space="0" w:color="auto"/>
                        <w:right w:val="none" w:sz="0" w:space="0" w:color="auto"/>
                      </w:divBdr>
                      <w:divsChild>
                        <w:div w:id="1911621004">
                          <w:marLeft w:val="0"/>
                          <w:marRight w:val="0"/>
                          <w:marTop w:val="0"/>
                          <w:marBottom w:val="0"/>
                          <w:divBdr>
                            <w:top w:val="none" w:sz="0" w:space="0" w:color="auto"/>
                            <w:left w:val="none" w:sz="0" w:space="0" w:color="auto"/>
                            <w:bottom w:val="none" w:sz="0" w:space="0" w:color="auto"/>
                            <w:right w:val="none" w:sz="0" w:space="0" w:color="auto"/>
                          </w:divBdr>
                          <w:divsChild>
                            <w:div w:id="2134209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6213640">
          <w:marLeft w:val="0"/>
          <w:marRight w:val="0"/>
          <w:marTop w:val="0"/>
          <w:marBottom w:val="0"/>
          <w:divBdr>
            <w:top w:val="none" w:sz="0" w:space="0" w:color="auto"/>
            <w:left w:val="none" w:sz="0" w:space="0" w:color="auto"/>
            <w:bottom w:val="none" w:sz="0" w:space="0" w:color="auto"/>
            <w:right w:val="none" w:sz="0" w:space="0" w:color="auto"/>
          </w:divBdr>
          <w:divsChild>
            <w:div w:id="1153450954">
              <w:marLeft w:val="0"/>
              <w:marRight w:val="0"/>
              <w:marTop w:val="0"/>
              <w:marBottom w:val="0"/>
              <w:divBdr>
                <w:top w:val="none" w:sz="0" w:space="0" w:color="auto"/>
                <w:left w:val="none" w:sz="0" w:space="0" w:color="auto"/>
                <w:bottom w:val="none" w:sz="0" w:space="0" w:color="auto"/>
                <w:right w:val="none" w:sz="0" w:space="0" w:color="auto"/>
              </w:divBdr>
              <w:divsChild>
                <w:div w:id="1421021604">
                  <w:marLeft w:val="0"/>
                  <w:marRight w:val="0"/>
                  <w:marTop w:val="0"/>
                  <w:marBottom w:val="0"/>
                  <w:divBdr>
                    <w:top w:val="none" w:sz="0" w:space="0" w:color="auto"/>
                    <w:left w:val="none" w:sz="0" w:space="0" w:color="auto"/>
                    <w:bottom w:val="none" w:sz="0" w:space="0" w:color="auto"/>
                    <w:right w:val="none" w:sz="0" w:space="0" w:color="auto"/>
                  </w:divBdr>
                  <w:divsChild>
                    <w:div w:id="1939169235">
                      <w:marLeft w:val="0"/>
                      <w:marRight w:val="0"/>
                      <w:marTop w:val="0"/>
                      <w:marBottom w:val="0"/>
                      <w:divBdr>
                        <w:top w:val="none" w:sz="0" w:space="0" w:color="auto"/>
                        <w:left w:val="none" w:sz="0" w:space="0" w:color="auto"/>
                        <w:bottom w:val="none" w:sz="0" w:space="0" w:color="auto"/>
                        <w:right w:val="none" w:sz="0" w:space="0" w:color="auto"/>
                      </w:divBdr>
                      <w:divsChild>
                        <w:div w:id="2066177063">
                          <w:marLeft w:val="0"/>
                          <w:marRight w:val="0"/>
                          <w:marTop w:val="0"/>
                          <w:marBottom w:val="0"/>
                          <w:divBdr>
                            <w:top w:val="none" w:sz="0" w:space="0" w:color="auto"/>
                            <w:left w:val="none" w:sz="0" w:space="0" w:color="auto"/>
                            <w:bottom w:val="none" w:sz="0" w:space="0" w:color="auto"/>
                            <w:right w:val="none" w:sz="0" w:space="0" w:color="auto"/>
                          </w:divBdr>
                          <w:divsChild>
                            <w:div w:id="357505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698321">
              <w:marLeft w:val="0"/>
              <w:marRight w:val="0"/>
              <w:marTop w:val="75"/>
              <w:marBottom w:val="0"/>
              <w:divBdr>
                <w:top w:val="none" w:sz="0" w:space="0" w:color="auto"/>
                <w:left w:val="none" w:sz="0" w:space="0" w:color="auto"/>
                <w:bottom w:val="none" w:sz="0" w:space="0" w:color="auto"/>
                <w:right w:val="none" w:sz="0" w:space="0" w:color="auto"/>
              </w:divBdr>
              <w:divsChild>
                <w:div w:id="397637116">
                  <w:marLeft w:val="0"/>
                  <w:marRight w:val="0"/>
                  <w:marTop w:val="0"/>
                  <w:marBottom w:val="0"/>
                  <w:divBdr>
                    <w:top w:val="none" w:sz="0" w:space="0" w:color="auto"/>
                    <w:left w:val="none" w:sz="0" w:space="0" w:color="auto"/>
                    <w:bottom w:val="none" w:sz="0" w:space="0" w:color="auto"/>
                    <w:right w:val="none" w:sz="0" w:space="0" w:color="auto"/>
                  </w:divBdr>
                  <w:divsChild>
                    <w:div w:id="11895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4849">
          <w:marLeft w:val="0"/>
          <w:marRight w:val="0"/>
          <w:marTop w:val="0"/>
          <w:marBottom w:val="0"/>
          <w:divBdr>
            <w:top w:val="none" w:sz="0" w:space="0" w:color="auto"/>
            <w:left w:val="none" w:sz="0" w:space="0" w:color="auto"/>
            <w:bottom w:val="none" w:sz="0" w:space="0" w:color="auto"/>
            <w:right w:val="none" w:sz="0" w:space="0" w:color="auto"/>
          </w:divBdr>
          <w:divsChild>
            <w:div w:id="1253051162">
              <w:marLeft w:val="0"/>
              <w:marRight w:val="0"/>
              <w:marTop w:val="0"/>
              <w:marBottom w:val="0"/>
              <w:divBdr>
                <w:top w:val="none" w:sz="0" w:space="0" w:color="auto"/>
                <w:left w:val="none" w:sz="0" w:space="0" w:color="auto"/>
                <w:bottom w:val="none" w:sz="0" w:space="0" w:color="auto"/>
                <w:right w:val="none" w:sz="0" w:space="0" w:color="auto"/>
              </w:divBdr>
              <w:divsChild>
                <w:div w:id="783767814">
                  <w:marLeft w:val="0"/>
                  <w:marRight w:val="0"/>
                  <w:marTop w:val="0"/>
                  <w:marBottom w:val="0"/>
                  <w:divBdr>
                    <w:top w:val="none" w:sz="0" w:space="0" w:color="auto"/>
                    <w:left w:val="none" w:sz="0" w:space="0" w:color="auto"/>
                    <w:bottom w:val="none" w:sz="0" w:space="0" w:color="auto"/>
                    <w:right w:val="none" w:sz="0" w:space="0" w:color="auto"/>
                  </w:divBdr>
                  <w:divsChild>
                    <w:div w:id="89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9001">
          <w:marLeft w:val="0"/>
          <w:marRight w:val="0"/>
          <w:marTop w:val="0"/>
          <w:marBottom w:val="0"/>
          <w:divBdr>
            <w:top w:val="none" w:sz="0" w:space="0" w:color="auto"/>
            <w:left w:val="none" w:sz="0" w:space="0" w:color="auto"/>
            <w:bottom w:val="none" w:sz="0" w:space="0" w:color="auto"/>
            <w:right w:val="none" w:sz="0" w:space="0" w:color="auto"/>
          </w:divBdr>
          <w:divsChild>
            <w:div w:id="659968479">
              <w:marLeft w:val="0"/>
              <w:marRight w:val="0"/>
              <w:marTop w:val="0"/>
              <w:marBottom w:val="0"/>
              <w:divBdr>
                <w:top w:val="none" w:sz="0" w:space="0" w:color="auto"/>
                <w:left w:val="none" w:sz="0" w:space="0" w:color="auto"/>
                <w:bottom w:val="none" w:sz="0" w:space="0" w:color="auto"/>
                <w:right w:val="none" w:sz="0" w:space="0" w:color="auto"/>
              </w:divBdr>
              <w:divsChild>
                <w:div w:id="1840003751">
                  <w:marLeft w:val="0"/>
                  <w:marRight w:val="0"/>
                  <w:marTop w:val="0"/>
                  <w:marBottom w:val="0"/>
                  <w:divBdr>
                    <w:top w:val="none" w:sz="0" w:space="0" w:color="auto"/>
                    <w:left w:val="none" w:sz="0" w:space="0" w:color="auto"/>
                    <w:bottom w:val="none" w:sz="0" w:space="0" w:color="auto"/>
                    <w:right w:val="none" w:sz="0" w:space="0" w:color="auto"/>
                  </w:divBdr>
                  <w:divsChild>
                    <w:div w:id="3767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58007">
          <w:marLeft w:val="0"/>
          <w:marRight w:val="0"/>
          <w:marTop w:val="0"/>
          <w:marBottom w:val="0"/>
          <w:divBdr>
            <w:top w:val="none" w:sz="0" w:space="0" w:color="auto"/>
            <w:left w:val="none" w:sz="0" w:space="0" w:color="auto"/>
            <w:bottom w:val="none" w:sz="0" w:space="0" w:color="auto"/>
            <w:right w:val="none" w:sz="0" w:space="0" w:color="auto"/>
          </w:divBdr>
          <w:divsChild>
            <w:div w:id="1562785647">
              <w:marLeft w:val="0"/>
              <w:marRight w:val="0"/>
              <w:marTop w:val="0"/>
              <w:marBottom w:val="0"/>
              <w:divBdr>
                <w:top w:val="none" w:sz="0" w:space="0" w:color="auto"/>
                <w:left w:val="none" w:sz="0" w:space="0" w:color="auto"/>
                <w:bottom w:val="none" w:sz="0" w:space="0" w:color="auto"/>
                <w:right w:val="none" w:sz="0" w:space="0" w:color="auto"/>
              </w:divBdr>
              <w:divsChild>
                <w:div w:id="1777364892">
                  <w:marLeft w:val="0"/>
                  <w:marRight w:val="0"/>
                  <w:marTop w:val="0"/>
                  <w:marBottom w:val="0"/>
                  <w:divBdr>
                    <w:top w:val="none" w:sz="0" w:space="0" w:color="auto"/>
                    <w:left w:val="none" w:sz="0" w:space="0" w:color="auto"/>
                    <w:bottom w:val="none" w:sz="0" w:space="0" w:color="auto"/>
                    <w:right w:val="none" w:sz="0" w:space="0" w:color="auto"/>
                  </w:divBdr>
                  <w:divsChild>
                    <w:div w:id="1498812700">
                      <w:marLeft w:val="0"/>
                      <w:marRight w:val="0"/>
                      <w:marTop w:val="0"/>
                      <w:marBottom w:val="0"/>
                      <w:divBdr>
                        <w:top w:val="none" w:sz="0" w:space="0" w:color="auto"/>
                        <w:left w:val="none" w:sz="0" w:space="0" w:color="auto"/>
                        <w:bottom w:val="none" w:sz="0" w:space="0" w:color="auto"/>
                        <w:right w:val="none" w:sz="0" w:space="0" w:color="auto"/>
                      </w:divBdr>
                      <w:divsChild>
                        <w:div w:id="845246140">
                          <w:marLeft w:val="0"/>
                          <w:marRight w:val="0"/>
                          <w:marTop w:val="0"/>
                          <w:marBottom w:val="0"/>
                          <w:divBdr>
                            <w:top w:val="none" w:sz="0" w:space="0" w:color="auto"/>
                            <w:left w:val="none" w:sz="0" w:space="0" w:color="auto"/>
                            <w:bottom w:val="none" w:sz="0" w:space="0" w:color="auto"/>
                            <w:right w:val="none" w:sz="0" w:space="0" w:color="auto"/>
                          </w:divBdr>
                          <w:divsChild>
                            <w:div w:id="723798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1665155">
          <w:marLeft w:val="0"/>
          <w:marRight w:val="0"/>
          <w:marTop w:val="0"/>
          <w:marBottom w:val="0"/>
          <w:divBdr>
            <w:top w:val="none" w:sz="0" w:space="0" w:color="auto"/>
            <w:left w:val="none" w:sz="0" w:space="0" w:color="auto"/>
            <w:bottom w:val="none" w:sz="0" w:space="0" w:color="auto"/>
            <w:right w:val="none" w:sz="0" w:space="0" w:color="auto"/>
          </w:divBdr>
          <w:divsChild>
            <w:div w:id="1833985397">
              <w:marLeft w:val="0"/>
              <w:marRight w:val="0"/>
              <w:marTop w:val="0"/>
              <w:marBottom w:val="0"/>
              <w:divBdr>
                <w:top w:val="none" w:sz="0" w:space="0" w:color="auto"/>
                <w:left w:val="none" w:sz="0" w:space="0" w:color="auto"/>
                <w:bottom w:val="none" w:sz="0" w:space="0" w:color="auto"/>
                <w:right w:val="none" w:sz="0" w:space="0" w:color="auto"/>
              </w:divBdr>
              <w:divsChild>
                <w:div w:id="20786138">
                  <w:marLeft w:val="0"/>
                  <w:marRight w:val="0"/>
                  <w:marTop w:val="0"/>
                  <w:marBottom w:val="0"/>
                  <w:divBdr>
                    <w:top w:val="none" w:sz="0" w:space="0" w:color="auto"/>
                    <w:left w:val="none" w:sz="0" w:space="0" w:color="auto"/>
                    <w:bottom w:val="none" w:sz="0" w:space="0" w:color="auto"/>
                    <w:right w:val="none" w:sz="0" w:space="0" w:color="auto"/>
                  </w:divBdr>
                  <w:divsChild>
                    <w:div w:id="1028291906">
                      <w:marLeft w:val="0"/>
                      <w:marRight w:val="0"/>
                      <w:marTop w:val="0"/>
                      <w:marBottom w:val="0"/>
                      <w:divBdr>
                        <w:top w:val="none" w:sz="0" w:space="0" w:color="auto"/>
                        <w:left w:val="none" w:sz="0" w:space="0" w:color="auto"/>
                        <w:bottom w:val="none" w:sz="0" w:space="0" w:color="auto"/>
                        <w:right w:val="none" w:sz="0" w:space="0" w:color="auto"/>
                      </w:divBdr>
                      <w:divsChild>
                        <w:div w:id="971903382">
                          <w:marLeft w:val="0"/>
                          <w:marRight w:val="0"/>
                          <w:marTop w:val="0"/>
                          <w:marBottom w:val="0"/>
                          <w:divBdr>
                            <w:top w:val="none" w:sz="0" w:space="0" w:color="auto"/>
                            <w:left w:val="none" w:sz="0" w:space="0" w:color="auto"/>
                            <w:bottom w:val="none" w:sz="0" w:space="0" w:color="auto"/>
                            <w:right w:val="none" w:sz="0" w:space="0" w:color="auto"/>
                          </w:divBdr>
                          <w:divsChild>
                            <w:div w:id="1701473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741464">
              <w:marLeft w:val="0"/>
              <w:marRight w:val="0"/>
              <w:marTop w:val="75"/>
              <w:marBottom w:val="0"/>
              <w:divBdr>
                <w:top w:val="none" w:sz="0" w:space="0" w:color="auto"/>
                <w:left w:val="none" w:sz="0" w:space="0" w:color="auto"/>
                <w:bottom w:val="none" w:sz="0" w:space="0" w:color="auto"/>
                <w:right w:val="none" w:sz="0" w:space="0" w:color="auto"/>
              </w:divBdr>
              <w:divsChild>
                <w:div w:id="583074454">
                  <w:marLeft w:val="0"/>
                  <w:marRight w:val="0"/>
                  <w:marTop w:val="0"/>
                  <w:marBottom w:val="0"/>
                  <w:divBdr>
                    <w:top w:val="none" w:sz="0" w:space="0" w:color="auto"/>
                    <w:left w:val="none" w:sz="0" w:space="0" w:color="auto"/>
                    <w:bottom w:val="none" w:sz="0" w:space="0" w:color="auto"/>
                    <w:right w:val="none" w:sz="0" w:space="0" w:color="auto"/>
                  </w:divBdr>
                  <w:divsChild>
                    <w:div w:id="18995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33918">
          <w:marLeft w:val="0"/>
          <w:marRight w:val="0"/>
          <w:marTop w:val="0"/>
          <w:marBottom w:val="0"/>
          <w:divBdr>
            <w:top w:val="none" w:sz="0" w:space="0" w:color="auto"/>
            <w:left w:val="none" w:sz="0" w:space="0" w:color="auto"/>
            <w:bottom w:val="none" w:sz="0" w:space="0" w:color="auto"/>
            <w:right w:val="none" w:sz="0" w:space="0" w:color="auto"/>
          </w:divBdr>
          <w:divsChild>
            <w:div w:id="402794982">
              <w:marLeft w:val="0"/>
              <w:marRight w:val="0"/>
              <w:marTop w:val="0"/>
              <w:marBottom w:val="0"/>
              <w:divBdr>
                <w:top w:val="none" w:sz="0" w:space="0" w:color="auto"/>
                <w:left w:val="none" w:sz="0" w:space="0" w:color="auto"/>
                <w:bottom w:val="none" w:sz="0" w:space="0" w:color="auto"/>
                <w:right w:val="none" w:sz="0" w:space="0" w:color="auto"/>
              </w:divBdr>
              <w:divsChild>
                <w:div w:id="1144128366">
                  <w:marLeft w:val="0"/>
                  <w:marRight w:val="0"/>
                  <w:marTop w:val="0"/>
                  <w:marBottom w:val="0"/>
                  <w:divBdr>
                    <w:top w:val="none" w:sz="0" w:space="0" w:color="auto"/>
                    <w:left w:val="none" w:sz="0" w:space="0" w:color="auto"/>
                    <w:bottom w:val="none" w:sz="0" w:space="0" w:color="auto"/>
                    <w:right w:val="none" w:sz="0" w:space="0" w:color="auto"/>
                  </w:divBdr>
                  <w:divsChild>
                    <w:div w:id="12826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62160">
          <w:marLeft w:val="0"/>
          <w:marRight w:val="0"/>
          <w:marTop w:val="0"/>
          <w:marBottom w:val="0"/>
          <w:divBdr>
            <w:top w:val="none" w:sz="0" w:space="0" w:color="auto"/>
            <w:left w:val="none" w:sz="0" w:space="0" w:color="auto"/>
            <w:bottom w:val="none" w:sz="0" w:space="0" w:color="auto"/>
            <w:right w:val="none" w:sz="0" w:space="0" w:color="auto"/>
          </w:divBdr>
          <w:divsChild>
            <w:div w:id="628098519">
              <w:marLeft w:val="0"/>
              <w:marRight w:val="0"/>
              <w:marTop w:val="0"/>
              <w:marBottom w:val="0"/>
              <w:divBdr>
                <w:top w:val="none" w:sz="0" w:space="0" w:color="auto"/>
                <w:left w:val="none" w:sz="0" w:space="0" w:color="auto"/>
                <w:bottom w:val="none" w:sz="0" w:space="0" w:color="auto"/>
                <w:right w:val="none" w:sz="0" w:space="0" w:color="auto"/>
              </w:divBdr>
              <w:divsChild>
                <w:div w:id="1393888992">
                  <w:marLeft w:val="0"/>
                  <w:marRight w:val="0"/>
                  <w:marTop w:val="0"/>
                  <w:marBottom w:val="0"/>
                  <w:divBdr>
                    <w:top w:val="none" w:sz="0" w:space="0" w:color="auto"/>
                    <w:left w:val="none" w:sz="0" w:space="0" w:color="auto"/>
                    <w:bottom w:val="none" w:sz="0" w:space="0" w:color="auto"/>
                    <w:right w:val="none" w:sz="0" w:space="0" w:color="auto"/>
                  </w:divBdr>
                  <w:divsChild>
                    <w:div w:id="8361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rkayalan/neural-networks-and-deep-learning/blob/590b5b40199f358e911da44f99f6c3e00b0c2934/" TargetMode="External"/><Relationship Id="rId18" Type="http://schemas.openxmlformats.org/officeDocument/2006/relationships/hyperlink" Target="https://github.com/berkayalan/neural-networks-and-deep-learning/blob/590b5b40199f358e911da44f99f6c3e00b0c2934/" TargetMode="External"/><Relationship Id="rId26" Type="http://schemas.openxmlformats.org/officeDocument/2006/relationships/hyperlink" Target="https://github.com/berkayalan/neural-networks-and-deep-learning/blob/590b5b40199f358e911da44f99f6c3e00b0c2934/" TargetMode="External"/><Relationship Id="rId39" Type="http://schemas.openxmlformats.org/officeDocument/2006/relationships/hyperlink" Target="https://docs.scipy.org/doc/numpy-1.13.0/reference/generated/numpy.sum.html" TargetMode="External"/><Relationship Id="rId21" Type="http://schemas.openxmlformats.org/officeDocument/2006/relationships/hyperlink" Target="https://github.com/berkayalan/neural-networks-and-deep-learning/blob/590b5b40199f358e911da44f99f6c3e00b0c2934/" TargetMode="External"/><Relationship Id="rId34" Type="http://schemas.openxmlformats.org/officeDocument/2006/relationships/hyperlink" Target="https://github.com/berkayalan/neural-networks-and-deep-learning/blob/590b5b40199f358e911da44f99f6c3e00b0c2934/"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berkayalan/neural-networks-and-deep-learning/blob/590b5b40199f358e911da44f99f6c3e00b0c2934/" TargetMode="External"/><Relationship Id="rId20" Type="http://schemas.openxmlformats.org/officeDocument/2006/relationships/hyperlink" Target="https://github.com/berkayalan/neural-networks-and-deep-learning/blob/590b5b40199f358e911da44f99f6c3e00b0c2934/" TargetMode="External"/><Relationship Id="rId29" Type="http://schemas.openxmlformats.org/officeDocument/2006/relationships/hyperlink" Target="https://github.com/berkayalan/neural-networks-and-deep-learning/blob/590b5b40199f358e911da44f99f6c3e00b0c2934/" TargetMode="External"/><Relationship Id="rId41" Type="http://schemas.openxmlformats.org/officeDocument/2006/relationships/hyperlink" Target="https://docs.scipy.org/doc/numpy-1.13.0/reference/generated/numpy.on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erkayalan/neural-networks-and-deep-learning/blob/590b5b40199f358e911da44f99f6c3e00b0c2934/" TargetMode="External"/><Relationship Id="rId24" Type="http://schemas.openxmlformats.org/officeDocument/2006/relationships/hyperlink" Target="https://github.com/berkayalan/neural-networks-and-deep-learning/blob/590b5b40199f358e911da44f99f6c3e00b0c2934/" TargetMode="External"/><Relationship Id="rId32" Type="http://schemas.openxmlformats.org/officeDocument/2006/relationships/hyperlink" Target="https://github.com/berkayalan/neural-networks-and-deep-learning/blob/590b5b40199f358e911da44f99f6c3e00b0c2934/" TargetMode="External"/><Relationship Id="rId37" Type="http://schemas.openxmlformats.org/officeDocument/2006/relationships/hyperlink" Target="https://docs.scipy.org/doc/numpy/reference/generated/numpy.pad.html" TargetMode="External"/><Relationship Id="rId40" Type="http://schemas.openxmlformats.org/officeDocument/2006/relationships/hyperlink" Target="https://notebooks.githubusercontent.com/view/ipynb?browser=chrome&amp;bypass_fastly=true&amp;color_mode=auto&amp;commit=590b5b40199f358e911da44f99f6c3e00b0c2934&amp;device=unknown_device&amp;docs_host=https%3A%2F%2Fdocs.github.com&amp;enc_url=68747470733a2f2f7261772e67697468756275736572636f6e74656e742e636f6d2f6265726b6179616c616e2f6e657572616c2d6e6574776f726b732d616e642d646565702d6c6561726e696e672f353930623562343031393966333538653931316461343466393966366333653030623063323933342f436f6e766f6c7574696f6e5f6d6f64656c5f537465705f62795f537465705f76312e6970796e62&amp;logged_in=false&amp;nwo=berkayalan%2Fneural-networks-and-deep-learning&amp;path=Convolution_model_Step_by_Step_v1.ipynb&amp;platform=windows&amp;repository_id=326138598&amp;repository_type=Repository&amp;version=121" TargetMode="External"/><Relationship Id="rId5" Type="http://schemas.openxmlformats.org/officeDocument/2006/relationships/styles" Target="styles.xml"/><Relationship Id="rId15" Type="http://schemas.openxmlformats.org/officeDocument/2006/relationships/hyperlink" Target="https://github.com/berkayalan/neural-networks-and-deep-learning/blob/590b5b40199f358e911da44f99f6c3e00b0c2934/" TargetMode="External"/><Relationship Id="rId23" Type="http://schemas.openxmlformats.org/officeDocument/2006/relationships/hyperlink" Target="https://github.com/berkayalan/neural-networks-and-deep-learning/blob/590b5b40199f358e911da44f99f6c3e00b0c2934/" TargetMode="External"/><Relationship Id="rId28" Type="http://schemas.openxmlformats.org/officeDocument/2006/relationships/hyperlink" Target="https://github.com/berkayalan/neural-networks-and-deep-learning/blob/590b5b40199f358e911da44f99f6c3e00b0c2934/" TargetMode="External"/><Relationship Id="rId36" Type="http://schemas.openxmlformats.org/officeDocument/2006/relationships/hyperlink" Target="http://matplotlib.org/" TargetMode="External"/><Relationship Id="rId10" Type="http://schemas.openxmlformats.org/officeDocument/2006/relationships/hyperlink" Target="https://github.com/berkayalan/neural-networks-and-deep-learning/blob/590b5b40199f358e911da44f99f6c3e00b0c2934/" TargetMode="External"/><Relationship Id="rId19" Type="http://schemas.openxmlformats.org/officeDocument/2006/relationships/hyperlink" Target="https://github.com/berkayalan/neural-networks-and-deep-learning/blob/590b5b40199f358e911da44f99f6c3e00b0c2934/" TargetMode="External"/><Relationship Id="rId31" Type="http://schemas.openxmlformats.org/officeDocument/2006/relationships/hyperlink" Target="https://github.com/berkayalan/neural-networks-and-deep-learning/blob/590b5b40199f358e911da44f99f6c3e00b0c293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berkayalan/neural-networks-and-deep-learning/blob/590b5b40199f358e911da44f99f6c3e00b0c2934/" TargetMode="External"/><Relationship Id="rId22" Type="http://schemas.openxmlformats.org/officeDocument/2006/relationships/hyperlink" Target="https://github.com/berkayalan/neural-networks-and-deep-learning/blob/590b5b40199f358e911da44f99f6c3e00b0c2934/" TargetMode="External"/><Relationship Id="rId27" Type="http://schemas.openxmlformats.org/officeDocument/2006/relationships/hyperlink" Target="https://github.com/berkayalan/neural-networks-and-deep-learning/blob/590b5b40199f358e911da44f99f6c3e00b0c2934/" TargetMode="External"/><Relationship Id="rId30" Type="http://schemas.openxmlformats.org/officeDocument/2006/relationships/hyperlink" Target="https://github.com/berkayalan/neural-networks-and-deep-learning/blob/590b5b40199f358e911da44f99f6c3e00b0c2934/" TargetMode="External"/><Relationship Id="rId35" Type="http://schemas.openxmlformats.org/officeDocument/2006/relationships/hyperlink" Target="https://github.com/berkayalan/neural-networks-and-deep-learning/blob/590b5b40199f358e911da44f99f6c3e00b0c2934/www.numpy.org"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hub.com/berkayalan/neural-networks-and-deep-learning/blob/590b5b40199f358e911da44f99f6c3e00b0c2934/" TargetMode="External"/><Relationship Id="rId17" Type="http://schemas.openxmlformats.org/officeDocument/2006/relationships/hyperlink" Target="https://github.com/berkayalan/neural-networks-and-deep-learning/blob/590b5b40199f358e911da44f99f6c3e00b0c2934/" TargetMode="External"/><Relationship Id="rId25" Type="http://schemas.openxmlformats.org/officeDocument/2006/relationships/hyperlink" Target="https://github.com/berkayalan/neural-networks-and-deep-learning/blob/590b5b40199f358e911da44f99f6c3e00b0c2934/" TargetMode="External"/><Relationship Id="rId33" Type="http://schemas.openxmlformats.org/officeDocument/2006/relationships/hyperlink" Target="https://github.com/berkayalan/neural-networks-and-deep-learning/blob/590b5b40199f358e911da44f99f6c3e00b0c2934/" TargetMode="External"/><Relationship Id="rId3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ris\AppData\Local\Microsoft\Office\16.0\DTS\en-US%7bE1A148D4-C5C5-4350-859F-C40586C3621F%7d\%7b1A0C574A-19DE-4EDC-9D47-6108F86D4EF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{1A0C574A-19DE-4EDC-9D47-6108F86D4EF5}tf10002117_win32</Template>
  <TotalTime>0</TotalTime>
  <Pages>27</Pages>
  <Words>7412</Words>
  <Characters>42253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2024-02-27T16:21:00Z</dcterms:created>
  <dcterms:modified xsi:type="dcterms:W3CDTF">2024-02-27T16:23:00Z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